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6D3E6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0" w:name="_Hlk118667144"/>
      <w:r w:rsidRPr="00A0460D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0689CDD" wp14:editId="0856B25D">
            <wp:extent cx="600075" cy="600075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E0F0" w14:textId="77777777" w:rsidR="00A0460D" w:rsidRPr="00A0460D" w:rsidRDefault="00A0460D" w:rsidP="00A0460D">
      <w:pPr>
        <w:spacing w:line="240" w:lineRule="auto"/>
        <w:ind w:left="-142" w:firstLine="0"/>
        <w:jc w:val="center"/>
        <w:rPr>
          <w:rFonts w:eastAsia="Times New Roman" w:cs="Times New Roman"/>
          <w:sz w:val="24"/>
          <w:szCs w:val="28"/>
          <w:lang w:eastAsia="ru-RU"/>
        </w:rPr>
      </w:pPr>
      <w:r w:rsidRPr="00A0460D">
        <w:rPr>
          <w:rFonts w:eastAsia="Times New Roman" w:cs="Times New Roman"/>
          <w:sz w:val="24"/>
          <w:szCs w:val="28"/>
          <w:lang w:eastAsia="ru-RU"/>
        </w:rPr>
        <w:t>МИНИСТЕРСТВО НАУКИ И ВЫСШЕГО ОБРАЗОВАНИЯ РОССИЙСКОЙ ФЕДЕРАЦИИ</w:t>
      </w:r>
    </w:p>
    <w:p w14:paraId="4FB154D7" w14:textId="77777777" w:rsidR="00A0460D" w:rsidRPr="00A0460D" w:rsidRDefault="00A0460D" w:rsidP="00A0460D">
      <w:pPr>
        <w:spacing w:line="240" w:lineRule="auto"/>
        <w:ind w:right="-6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A0460D">
        <w:rPr>
          <w:rFonts w:eastAsia="Times New Roman" w:cs="Times New Roman"/>
          <w:b/>
          <w:bCs/>
          <w:szCs w:val="28"/>
          <w:lang w:eastAsia="ru-RU"/>
        </w:rPr>
        <w:t>ФЕДЕРАЛЬНОЕ ГОСУДАРСТВЕННОЕ БЮДЖЕТНОЕ</w:t>
      </w:r>
    </w:p>
    <w:p w14:paraId="6110AD78" w14:textId="77777777" w:rsidR="00A0460D" w:rsidRPr="00A0460D" w:rsidRDefault="00A0460D" w:rsidP="00A0460D">
      <w:pPr>
        <w:spacing w:line="240" w:lineRule="auto"/>
        <w:ind w:left="-142" w:right="-143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A0460D">
        <w:rPr>
          <w:rFonts w:eastAsia="Times New Roman" w:cs="Times New Roman"/>
          <w:b/>
          <w:bCs/>
          <w:szCs w:val="28"/>
          <w:lang w:eastAsia="ru-RU"/>
        </w:rPr>
        <w:t>ОБРАЗОВАТЕЛЬНОЕ УЧРЕЖДЕНИЕ ВЫСШЕГО ОБРАЗОВАНИЯ</w:t>
      </w:r>
      <w:r w:rsidRPr="00A0460D">
        <w:rPr>
          <w:rFonts w:eastAsia="Times New Roman" w:cs="Times New Roman"/>
          <w:b/>
          <w:bCs/>
          <w:szCs w:val="28"/>
          <w:lang w:eastAsia="ru-RU"/>
        </w:rPr>
        <w:br/>
        <w:t>«ДОНСКОЙ ГОСУДАРСТВЕННЫЙ ТЕХНИЧЕСКИЙ УНИВЕРСИТЕТ»</w:t>
      </w:r>
    </w:p>
    <w:p w14:paraId="57DBCDFA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 w:rsidRPr="00A0460D">
        <w:rPr>
          <w:rFonts w:eastAsia="Times New Roman" w:cs="Times New Roman"/>
          <w:b/>
          <w:bCs/>
          <w:szCs w:val="28"/>
          <w:lang w:eastAsia="ru-RU"/>
        </w:rPr>
        <w:t>(ДГТУ)</w:t>
      </w:r>
    </w:p>
    <w:p w14:paraId="2679D38D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2AB598FF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13BB4123" w14:textId="77777777" w:rsidR="00A0460D" w:rsidRPr="00A0460D" w:rsidRDefault="00A0460D" w:rsidP="00A0460D">
      <w:pPr>
        <w:spacing w:line="200" w:lineRule="atLeast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>Факультет</w:t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="00C3538C">
        <w:rPr>
          <w:rFonts w:eastAsia="Times New Roman" w:cs="Times New Roman"/>
          <w:sz w:val="24"/>
          <w:szCs w:val="24"/>
          <w:lang w:eastAsia="ru-RU"/>
        </w:rPr>
        <w:t>Информатика и вычислительная техника</w:t>
      </w:r>
      <w:r w:rsidR="00C45A1A">
        <w:rPr>
          <w:rFonts w:eastAsia="Times New Roman" w:cs="Times New Roman"/>
          <w:sz w:val="24"/>
          <w:szCs w:val="24"/>
          <w:lang w:eastAsia="ru-RU"/>
        </w:rPr>
        <w:t xml:space="preserve"> </w:t>
      </w:r>
    </w:p>
    <w:p w14:paraId="11BE8EAB" w14:textId="77777777" w:rsidR="00A0460D" w:rsidRPr="00A0460D" w:rsidRDefault="00A0460D" w:rsidP="00A0460D">
      <w:pPr>
        <w:spacing w:line="200" w:lineRule="atLeast"/>
        <w:ind w:firstLine="0"/>
        <w:jc w:val="left"/>
        <w:rPr>
          <w:rFonts w:eastAsia="Times New Roman" w:cs="Times New Roman"/>
          <w:sz w:val="18"/>
          <w:szCs w:val="18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</w:p>
    <w:p w14:paraId="5673FD60" w14:textId="77777777" w:rsidR="00A0460D" w:rsidRPr="00A0460D" w:rsidRDefault="00A0460D" w:rsidP="00A0460D">
      <w:pPr>
        <w:spacing w:line="200" w:lineRule="atLeast"/>
        <w:ind w:firstLine="0"/>
        <w:jc w:val="left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>Кафедра</w:t>
      </w:r>
      <w:r w:rsidRPr="00A0460D">
        <w:rPr>
          <w:rFonts w:eastAsia="Times New Roman" w:cs="Times New Roman"/>
          <w:sz w:val="24"/>
          <w:szCs w:val="24"/>
          <w:lang w:eastAsia="ru-RU"/>
        </w:rPr>
        <w:tab/>
        <w:t>Кибербезопасность информационных систем</w:t>
      </w:r>
    </w:p>
    <w:p w14:paraId="3ACC421D" w14:textId="77777777" w:rsidR="00A0460D" w:rsidRPr="00A0460D" w:rsidRDefault="00A0460D" w:rsidP="00A0460D">
      <w:pPr>
        <w:spacing w:line="200" w:lineRule="atLeast"/>
        <w:ind w:firstLine="0"/>
        <w:jc w:val="left"/>
        <w:rPr>
          <w:rFonts w:eastAsia="Times New Roman" w:cs="Times New Roman"/>
          <w:sz w:val="18"/>
          <w:szCs w:val="18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  <w:r w:rsidRPr="00A0460D">
        <w:rPr>
          <w:rFonts w:eastAsia="Times New Roman" w:cs="Times New Roman"/>
          <w:sz w:val="24"/>
          <w:szCs w:val="24"/>
          <w:lang w:eastAsia="ru-RU"/>
        </w:rPr>
        <w:tab/>
      </w:r>
    </w:p>
    <w:p w14:paraId="49111E23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8"/>
          <w:lang w:eastAsia="zh-CN"/>
        </w:rPr>
      </w:pPr>
    </w:p>
    <w:p w14:paraId="30BE091F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8"/>
          <w:lang w:eastAsia="zh-CN"/>
        </w:rPr>
      </w:pPr>
    </w:p>
    <w:p w14:paraId="0570AD07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i/>
          <w:iCs/>
          <w:sz w:val="24"/>
          <w:szCs w:val="28"/>
          <w:lang w:eastAsia="zh-CN"/>
        </w:rPr>
      </w:pPr>
    </w:p>
    <w:p w14:paraId="4EAA92F3" w14:textId="41303C70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8"/>
          <w:lang w:eastAsia="zh-CN"/>
        </w:rPr>
      </w:pPr>
      <w:r w:rsidRPr="00A0460D">
        <w:rPr>
          <w:rFonts w:eastAsia="Times New Roman" w:cs="Times New Roman"/>
          <w:b/>
          <w:sz w:val="24"/>
          <w:szCs w:val="28"/>
          <w:lang w:eastAsia="zh-CN"/>
        </w:rPr>
        <w:t>ОТЧЕТ ПО ЛАБОРАТОР</w:t>
      </w:r>
      <w:r w:rsidR="008E6B1B">
        <w:rPr>
          <w:rFonts w:eastAsia="Times New Roman" w:cs="Times New Roman"/>
          <w:b/>
          <w:sz w:val="24"/>
          <w:szCs w:val="28"/>
          <w:lang w:eastAsia="zh-CN"/>
        </w:rPr>
        <w:t>ЫМ</w:t>
      </w:r>
      <w:r w:rsidRPr="00A0460D">
        <w:rPr>
          <w:rFonts w:eastAsia="Times New Roman" w:cs="Times New Roman"/>
          <w:b/>
          <w:sz w:val="24"/>
          <w:szCs w:val="28"/>
          <w:lang w:eastAsia="zh-CN"/>
        </w:rPr>
        <w:t xml:space="preserve"> РАБОТ</w:t>
      </w:r>
      <w:r w:rsidR="008E6B1B">
        <w:rPr>
          <w:rFonts w:eastAsia="Times New Roman" w:cs="Times New Roman"/>
          <w:b/>
          <w:sz w:val="24"/>
          <w:szCs w:val="28"/>
          <w:lang w:eastAsia="zh-CN"/>
        </w:rPr>
        <w:t>АМ</w:t>
      </w:r>
      <w:r w:rsidRPr="00A0460D">
        <w:rPr>
          <w:rFonts w:eastAsia="Times New Roman" w:cs="Times New Roman"/>
          <w:b/>
          <w:sz w:val="24"/>
          <w:szCs w:val="28"/>
          <w:lang w:eastAsia="zh-CN"/>
        </w:rPr>
        <w:t xml:space="preserve"> №</w:t>
      </w:r>
      <w:r w:rsidR="008E6B1B">
        <w:rPr>
          <w:rFonts w:eastAsia="Times New Roman" w:cs="Times New Roman"/>
          <w:b/>
          <w:sz w:val="24"/>
          <w:szCs w:val="28"/>
          <w:lang w:eastAsia="zh-CN"/>
        </w:rPr>
        <w:t>10,11</w:t>
      </w:r>
    </w:p>
    <w:p w14:paraId="00D450F8" w14:textId="77777777" w:rsidR="00A0460D" w:rsidRPr="00A0460D" w:rsidRDefault="00A0460D" w:rsidP="00A0460D">
      <w:pPr>
        <w:spacing w:line="240" w:lineRule="auto"/>
        <w:ind w:firstLine="0"/>
        <w:jc w:val="left"/>
        <w:rPr>
          <w:rFonts w:eastAsia="Times New Roman" w:cs="Times New Roman"/>
          <w:b/>
          <w:sz w:val="24"/>
          <w:szCs w:val="28"/>
          <w:lang w:eastAsia="zh-CN"/>
        </w:rPr>
      </w:pPr>
    </w:p>
    <w:p w14:paraId="6C32E1A7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zh-CN"/>
        </w:rPr>
      </w:pPr>
    </w:p>
    <w:p w14:paraId="22673E5E" w14:textId="77777777" w:rsidR="008E6B1B" w:rsidRPr="008E6B1B" w:rsidRDefault="00A0460D" w:rsidP="008E6B1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>«</w:t>
      </w:r>
      <w:r w:rsidR="008E6B1B" w:rsidRPr="008E6B1B">
        <w:rPr>
          <w:rFonts w:eastAsia="Times New Roman" w:cs="Times New Roman"/>
          <w:sz w:val="24"/>
          <w:szCs w:val="24"/>
          <w:lang w:eastAsia="ru-RU"/>
        </w:rPr>
        <w:t xml:space="preserve">Асимметричная криптография и электронная цифровая подпись на </w:t>
      </w:r>
    </w:p>
    <w:p w14:paraId="7707C046" w14:textId="6DD05D8F" w:rsidR="00A0460D" w:rsidRPr="00A0460D" w:rsidRDefault="008E6B1B" w:rsidP="008E6B1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E6B1B">
        <w:rPr>
          <w:rFonts w:eastAsia="Times New Roman" w:cs="Times New Roman"/>
          <w:sz w:val="24"/>
          <w:szCs w:val="24"/>
          <w:lang w:eastAsia="ru-RU"/>
        </w:rPr>
        <w:t>примере системы GnuPG</w:t>
      </w:r>
      <w:r w:rsidR="00A0460D" w:rsidRPr="00A0460D">
        <w:rPr>
          <w:rFonts w:eastAsia="Times New Roman" w:cs="Times New Roman"/>
          <w:sz w:val="24"/>
          <w:szCs w:val="24"/>
          <w:lang w:eastAsia="ru-RU"/>
        </w:rPr>
        <w:t>»</w:t>
      </w:r>
      <w:r w:rsidR="00A0460D" w:rsidRPr="00A0460D">
        <w:rPr>
          <w:rFonts w:eastAsia="Times New Roman" w:cs="Times New Roman"/>
          <w:sz w:val="24"/>
          <w:szCs w:val="24"/>
          <w:lang w:eastAsia="ru-RU"/>
        </w:rPr>
        <w:br/>
      </w:r>
    </w:p>
    <w:p w14:paraId="7F682580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8"/>
          <w:lang w:eastAsia="zh-CN"/>
        </w:rPr>
      </w:pPr>
    </w:p>
    <w:p w14:paraId="5973AB3D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8"/>
          <w:lang w:eastAsia="zh-CN"/>
        </w:rPr>
      </w:pPr>
    </w:p>
    <w:p w14:paraId="457D3A39" w14:textId="77777777" w:rsidR="00A0460D" w:rsidRPr="00A0460D" w:rsidRDefault="00A0460D" w:rsidP="00A0460D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  <w:lang w:eastAsia="zh-CN"/>
        </w:rPr>
      </w:pPr>
    </w:p>
    <w:tbl>
      <w:tblPr>
        <w:tblStyle w:val="12"/>
        <w:tblW w:w="9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0"/>
        <w:gridCol w:w="428"/>
        <w:gridCol w:w="2998"/>
        <w:gridCol w:w="253"/>
        <w:gridCol w:w="1132"/>
        <w:gridCol w:w="1999"/>
      </w:tblGrid>
      <w:tr w:rsidR="00A0460D" w:rsidRPr="00A0460D" w14:paraId="038C2569" w14:textId="77777777" w:rsidTr="005B5D14">
        <w:tc>
          <w:tcPr>
            <w:tcW w:w="2694" w:type="dxa"/>
            <w:hideMark/>
          </w:tcPr>
          <w:p w14:paraId="702F683B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Автор</w:t>
            </w:r>
          </w:p>
        </w:tc>
        <w:tc>
          <w:tcPr>
            <w:tcW w:w="3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BEA33B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36" w:type="dxa"/>
          </w:tcPr>
          <w:p w14:paraId="5D88FBC1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3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B2EF579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Заболотный И.А.</w:t>
            </w:r>
          </w:p>
        </w:tc>
      </w:tr>
      <w:tr w:rsidR="00A0460D" w:rsidRPr="00A0460D" w14:paraId="61654C86" w14:textId="77777777" w:rsidTr="005B5D14">
        <w:trPr>
          <w:trHeight w:val="499"/>
        </w:trPr>
        <w:tc>
          <w:tcPr>
            <w:tcW w:w="2694" w:type="dxa"/>
          </w:tcPr>
          <w:p w14:paraId="3283E9C3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43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9ABB5A9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(подпись, дата)</w:t>
            </w:r>
          </w:p>
        </w:tc>
        <w:tc>
          <w:tcPr>
            <w:tcW w:w="236" w:type="dxa"/>
          </w:tcPr>
          <w:p w14:paraId="1B64C361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13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A80F72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</w:tr>
      <w:tr w:rsidR="00A0460D" w:rsidRPr="00A0460D" w14:paraId="41B5DC50" w14:textId="77777777" w:rsidTr="005B5D14">
        <w:tc>
          <w:tcPr>
            <w:tcW w:w="2694" w:type="dxa"/>
            <w:hideMark/>
          </w:tcPr>
          <w:p w14:paraId="06358ECB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 xml:space="preserve">Обозначение </w:t>
            </w:r>
          </w:p>
        </w:tc>
        <w:tc>
          <w:tcPr>
            <w:tcW w:w="3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FB3BA9E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ИиВТ.</w:t>
            </w:r>
            <w:r w:rsidRPr="00A0460D">
              <w:rPr>
                <w:rFonts w:eastAsia="Times New Roman" w:cs="Times New Roman"/>
                <w:color w:val="000000"/>
                <w:sz w:val="24"/>
                <w:szCs w:val="24"/>
                <w:lang w:eastAsia="zh-CN"/>
              </w:rPr>
              <w:t>10.</w:t>
            </w: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05.01</w:t>
            </w:r>
          </w:p>
        </w:tc>
        <w:tc>
          <w:tcPr>
            <w:tcW w:w="1387" w:type="dxa"/>
            <w:gridSpan w:val="2"/>
            <w:hideMark/>
          </w:tcPr>
          <w:p w14:paraId="3D0B1411" w14:textId="77777777" w:rsidR="00A0460D" w:rsidRPr="00A0460D" w:rsidRDefault="00A0460D" w:rsidP="00A0460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 xml:space="preserve">Группа 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D0DB3C1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F28EC">
              <w:rPr>
                <w:rFonts w:eastAsia="Times New Roman" w:cs="Times New Roman"/>
                <w:sz w:val="24"/>
                <w:szCs w:val="24"/>
                <w:lang w:eastAsia="zh-CN"/>
              </w:rPr>
              <w:t>ВКБ</w:t>
            </w:r>
            <w:r w:rsidR="00AF28EC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  <w:r w:rsidRPr="00AF28EC">
              <w:rPr>
                <w:rFonts w:eastAsia="Times New Roman" w:cs="Times New Roman"/>
                <w:sz w:val="24"/>
                <w:szCs w:val="24"/>
                <w:lang w:eastAsia="zh-CN"/>
              </w:rPr>
              <w:t>1</w:t>
            </w:r>
          </w:p>
        </w:tc>
      </w:tr>
      <w:tr w:rsidR="00A0460D" w:rsidRPr="00A0460D" w14:paraId="28111616" w14:textId="77777777" w:rsidTr="005B5D14">
        <w:trPr>
          <w:trHeight w:val="653"/>
        </w:trPr>
        <w:tc>
          <w:tcPr>
            <w:tcW w:w="3123" w:type="dxa"/>
            <w:gridSpan w:val="2"/>
            <w:vAlign w:val="bottom"/>
            <w:hideMark/>
          </w:tcPr>
          <w:p w14:paraId="78D1C3CC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Направление подготовки</w:t>
            </w:r>
          </w:p>
        </w:tc>
        <w:tc>
          <w:tcPr>
            <w:tcW w:w="634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251680A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10.05.01 Компьютерная безопасность</w:t>
            </w:r>
          </w:p>
        </w:tc>
      </w:tr>
      <w:tr w:rsidR="00A0460D" w:rsidRPr="00A0460D" w14:paraId="4E14CC24" w14:textId="77777777" w:rsidTr="005B5D14">
        <w:trPr>
          <w:trHeight w:val="686"/>
        </w:trPr>
        <w:tc>
          <w:tcPr>
            <w:tcW w:w="2694" w:type="dxa"/>
            <w:vAlign w:val="bottom"/>
            <w:hideMark/>
          </w:tcPr>
          <w:p w14:paraId="3289044A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Профиль</w:t>
            </w:r>
          </w:p>
        </w:tc>
        <w:tc>
          <w:tcPr>
            <w:tcW w:w="677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D764A7F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Математические методы защиты информации</w:t>
            </w:r>
          </w:p>
        </w:tc>
      </w:tr>
      <w:tr w:rsidR="00A0460D" w:rsidRPr="00A0460D" w14:paraId="78DD9704" w14:textId="77777777" w:rsidTr="005B5D14">
        <w:trPr>
          <w:gridAfter w:val="2"/>
          <w:wAfter w:w="3120" w:type="dxa"/>
          <w:trHeight w:val="842"/>
        </w:trPr>
        <w:tc>
          <w:tcPr>
            <w:tcW w:w="2694" w:type="dxa"/>
            <w:vAlign w:val="bottom"/>
            <w:hideMark/>
          </w:tcPr>
          <w:p w14:paraId="0EE87166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Дисциплина</w:t>
            </w:r>
          </w:p>
        </w:tc>
        <w:tc>
          <w:tcPr>
            <w:tcW w:w="3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6531440" w14:textId="77777777" w:rsidR="00A0460D" w:rsidRPr="00AF28EC" w:rsidRDefault="00AF28EC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>
              <w:rPr>
                <w:rFonts w:eastAsia="Times New Roman" w:cs="Times New Roman"/>
                <w:sz w:val="24"/>
                <w:szCs w:val="24"/>
                <w:lang w:eastAsia="zh-CN"/>
              </w:rPr>
              <w:t>Основы ИБ</w:t>
            </w:r>
          </w:p>
        </w:tc>
        <w:tc>
          <w:tcPr>
            <w:tcW w:w="253" w:type="dxa"/>
            <w:vAlign w:val="bottom"/>
          </w:tcPr>
          <w:p w14:paraId="3C3C8596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</w:tr>
      <w:tr w:rsidR="00A0460D" w:rsidRPr="00A0460D" w14:paraId="44333681" w14:textId="77777777" w:rsidTr="005B5D14">
        <w:trPr>
          <w:gridAfter w:val="2"/>
          <w:wAfter w:w="3120" w:type="dxa"/>
          <w:trHeight w:val="274"/>
        </w:trPr>
        <w:tc>
          <w:tcPr>
            <w:tcW w:w="2694" w:type="dxa"/>
          </w:tcPr>
          <w:p w14:paraId="67F77840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43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BCD1C93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53" w:type="dxa"/>
          </w:tcPr>
          <w:p w14:paraId="26CDE768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</w:tr>
      <w:tr w:rsidR="00A0460D" w:rsidRPr="00A0460D" w14:paraId="4C420F31" w14:textId="77777777" w:rsidTr="005B5D14">
        <w:trPr>
          <w:trHeight w:val="842"/>
        </w:trPr>
        <w:tc>
          <w:tcPr>
            <w:tcW w:w="2694" w:type="dxa"/>
            <w:vAlign w:val="bottom"/>
            <w:hideMark/>
          </w:tcPr>
          <w:p w14:paraId="7BBED5C4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Проверил(а)</w:t>
            </w:r>
          </w:p>
        </w:tc>
        <w:tc>
          <w:tcPr>
            <w:tcW w:w="3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31BB76A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253" w:type="dxa"/>
            <w:vAlign w:val="bottom"/>
          </w:tcPr>
          <w:p w14:paraId="3958370C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08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0844A386" w14:textId="77777777" w:rsidR="00A0460D" w:rsidRPr="00AF28EC" w:rsidRDefault="00AF28EC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  <w:lang w:eastAsia="zh-CN"/>
              </w:rPr>
            </w:pPr>
            <w:r>
              <w:rPr>
                <w:rFonts w:eastAsia="Times New Roman" w:cs="Times New Roman"/>
                <w:sz w:val="24"/>
                <w:szCs w:val="24"/>
                <w:lang w:eastAsia="zh-CN"/>
              </w:rPr>
              <w:t>доцент, Бурякова О.С.</w:t>
            </w:r>
          </w:p>
        </w:tc>
      </w:tr>
      <w:tr w:rsidR="00A0460D" w:rsidRPr="00A0460D" w14:paraId="08827B05" w14:textId="77777777" w:rsidTr="005B5D14">
        <w:trPr>
          <w:trHeight w:val="274"/>
        </w:trPr>
        <w:tc>
          <w:tcPr>
            <w:tcW w:w="2694" w:type="dxa"/>
          </w:tcPr>
          <w:p w14:paraId="1D4D9788" w14:textId="77777777" w:rsidR="00A0460D" w:rsidRPr="00A0460D" w:rsidRDefault="00A0460D" w:rsidP="00A0460D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43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4BAEFE2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A0460D">
              <w:rPr>
                <w:rFonts w:eastAsia="Times New Roman" w:cs="Times New Roman"/>
                <w:sz w:val="24"/>
                <w:szCs w:val="24"/>
                <w:lang w:eastAsia="zh-CN"/>
              </w:rPr>
              <w:t>(подпись, дата)</w:t>
            </w:r>
          </w:p>
        </w:tc>
        <w:tc>
          <w:tcPr>
            <w:tcW w:w="253" w:type="dxa"/>
          </w:tcPr>
          <w:p w14:paraId="529182C6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  <w:tc>
          <w:tcPr>
            <w:tcW w:w="3085" w:type="dxa"/>
            <w:gridSpan w:val="2"/>
          </w:tcPr>
          <w:p w14:paraId="3352BF52" w14:textId="77777777" w:rsidR="00A0460D" w:rsidRPr="00A0460D" w:rsidRDefault="00A0460D" w:rsidP="00A0460D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</w:p>
        </w:tc>
      </w:tr>
    </w:tbl>
    <w:p w14:paraId="10B61435" w14:textId="77777777" w:rsidR="00A0460D" w:rsidRPr="00A0460D" w:rsidRDefault="00A0460D" w:rsidP="00A0460D">
      <w:pPr>
        <w:spacing w:line="30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3432013B" w14:textId="77777777" w:rsidR="00A0460D" w:rsidRPr="00A0460D" w:rsidRDefault="00A0460D" w:rsidP="00A0460D">
      <w:pPr>
        <w:spacing w:line="30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7D661550" w14:textId="77777777" w:rsidR="00A0460D" w:rsidRPr="00A0460D" w:rsidRDefault="00A0460D" w:rsidP="00A0460D">
      <w:pPr>
        <w:spacing w:line="30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504C98F2" w14:textId="77777777" w:rsidR="00A0460D" w:rsidRPr="00A0460D" w:rsidRDefault="00A0460D" w:rsidP="00A0460D">
      <w:pPr>
        <w:spacing w:line="30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594518F" w14:textId="77777777" w:rsidR="00A0460D" w:rsidRPr="00A0460D" w:rsidRDefault="00A0460D" w:rsidP="00A0460D">
      <w:pPr>
        <w:spacing w:line="30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>Ростов-на-Дону</w:t>
      </w:r>
    </w:p>
    <w:p w14:paraId="4609A607" w14:textId="77777777" w:rsidR="00A0460D" w:rsidRPr="00AF28EC" w:rsidRDefault="00A0460D" w:rsidP="00A0460D">
      <w:pPr>
        <w:spacing w:line="30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0460D">
        <w:rPr>
          <w:rFonts w:eastAsia="Times New Roman" w:cs="Times New Roman"/>
          <w:sz w:val="24"/>
          <w:szCs w:val="24"/>
          <w:lang w:eastAsia="ru-RU"/>
        </w:rPr>
        <w:t>202</w:t>
      </w:r>
      <w:r w:rsidR="00AF28EC">
        <w:rPr>
          <w:rFonts w:eastAsia="Times New Roman" w:cs="Times New Roman"/>
          <w:sz w:val="24"/>
          <w:szCs w:val="24"/>
          <w:lang w:eastAsia="ru-RU"/>
        </w:rPr>
        <w:t>3</w:t>
      </w:r>
    </w:p>
    <w:bookmarkEnd w:id="0"/>
    <w:p w14:paraId="7B333487" w14:textId="77777777" w:rsidR="004070FF" w:rsidRPr="000270EE" w:rsidRDefault="004070FF" w:rsidP="004070FF">
      <w:pPr>
        <w:widowControl w:val="0"/>
        <w:tabs>
          <w:tab w:val="left" w:pos="3396"/>
        </w:tabs>
        <w:ind w:firstLine="0"/>
        <w:jc w:val="left"/>
        <w:rPr>
          <w:rFonts w:eastAsia="Calibri"/>
          <w:szCs w:val="28"/>
          <w:lang w:bidi="hi-IN"/>
        </w:rPr>
        <w:sectPr w:rsidR="004070FF" w:rsidRPr="000270EE">
          <w:foot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741871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732503" w14:textId="77777777" w:rsidR="00740D3C" w:rsidRPr="00740D3C" w:rsidRDefault="00740D3C" w:rsidP="00740D3C">
          <w:pPr>
            <w:pStyle w:val="ad"/>
            <w:spacing w:line="480" w:lineRule="auto"/>
            <w:jc w:val="center"/>
            <w:rPr>
              <w:rFonts w:ascii="Times New Roman" w:hAnsi="Times New Roman"/>
              <w:b/>
              <w:color w:val="000000" w:themeColor="text1"/>
            </w:rPr>
          </w:pPr>
          <w:r>
            <w:rPr>
              <w:rStyle w:val="10"/>
            </w:rPr>
            <w:t>Содержание</w:t>
          </w:r>
        </w:p>
        <w:p w14:paraId="0031D548" w14:textId="5DEC47E3" w:rsidR="00A3530A" w:rsidRDefault="00740D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49112D">
            <w:fldChar w:fldCharType="begin"/>
          </w:r>
          <w:r w:rsidRPr="0049112D">
            <w:instrText xml:space="preserve"> TOC \o "1-3" \h \z \u </w:instrText>
          </w:r>
          <w:r w:rsidRPr="0049112D">
            <w:fldChar w:fldCharType="separate"/>
          </w:r>
          <w:hyperlink w:anchor="_Toc146184996" w:history="1">
            <w:r w:rsidR="00A3530A" w:rsidRPr="00B376C4">
              <w:rPr>
                <w:rStyle w:val="ae"/>
                <w:noProof/>
              </w:rPr>
              <w:t>Цель</w:t>
            </w:r>
            <w:r w:rsidR="00A3530A">
              <w:rPr>
                <w:noProof/>
                <w:webHidden/>
              </w:rPr>
              <w:tab/>
            </w:r>
            <w:r w:rsidR="00A3530A">
              <w:rPr>
                <w:noProof/>
                <w:webHidden/>
              </w:rPr>
              <w:fldChar w:fldCharType="begin"/>
            </w:r>
            <w:r w:rsidR="00A3530A">
              <w:rPr>
                <w:noProof/>
                <w:webHidden/>
              </w:rPr>
              <w:instrText xml:space="preserve"> PAGEREF _Toc146184996 \h </w:instrText>
            </w:r>
            <w:r w:rsidR="00A3530A">
              <w:rPr>
                <w:noProof/>
                <w:webHidden/>
              </w:rPr>
            </w:r>
            <w:r w:rsidR="00A3530A">
              <w:rPr>
                <w:noProof/>
                <w:webHidden/>
              </w:rPr>
              <w:fldChar w:fldCharType="separate"/>
            </w:r>
            <w:r w:rsidR="008E6B1B">
              <w:rPr>
                <w:noProof/>
                <w:webHidden/>
              </w:rPr>
              <w:t>3</w:t>
            </w:r>
            <w:r w:rsidR="00A3530A">
              <w:rPr>
                <w:noProof/>
                <w:webHidden/>
              </w:rPr>
              <w:fldChar w:fldCharType="end"/>
            </w:r>
          </w:hyperlink>
        </w:p>
        <w:p w14:paraId="12CFD798" w14:textId="7F31926A" w:rsidR="00A3530A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6184997" w:history="1">
            <w:r w:rsidR="00A3530A" w:rsidRPr="00B376C4">
              <w:rPr>
                <w:rStyle w:val="ae"/>
                <w:noProof/>
              </w:rPr>
              <w:t>Задания</w:t>
            </w:r>
            <w:r w:rsidR="00A3530A">
              <w:rPr>
                <w:noProof/>
                <w:webHidden/>
              </w:rPr>
              <w:tab/>
            </w:r>
            <w:r w:rsidR="00A3530A">
              <w:rPr>
                <w:noProof/>
                <w:webHidden/>
              </w:rPr>
              <w:fldChar w:fldCharType="begin"/>
            </w:r>
            <w:r w:rsidR="00A3530A">
              <w:rPr>
                <w:noProof/>
                <w:webHidden/>
              </w:rPr>
              <w:instrText xml:space="preserve"> PAGEREF _Toc146184997 \h </w:instrText>
            </w:r>
            <w:r w:rsidR="00A3530A">
              <w:rPr>
                <w:noProof/>
                <w:webHidden/>
              </w:rPr>
            </w:r>
            <w:r w:rsidR="00A3530A">
              <w:rPr>
                <w:noProof/>
                <w:webHidden/>
              </w:rPr>
              <w:fldChar w:fldCharType="separate"/>
            </w:r>
            <w:r w:rsidR="008E6B1B">
              <w:rPr>
                <w:noProof/>
                <w:webHidden/>
              </w:rPr>
              <w:t>3</w:t>
            </w:r>
            <w:r w:rsidR="00A3530A">
              <w:rPr>
                <w:noProof/>
                <w:webHidden/>
              </w:rPr>
              <w:fldChar w:fldCharType="end"/>
            </w:r>
          </w:hyperlink>
        </w:p>
        <w:p w14:paraId="4A8E8AAE" w14:textId="16D5E19F" w:rsidR="00A3530A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6184998" w:history="1">
            <w:r w:rsidR="00A3530A" w:rsidRPr="00B376C4">
              <w:rPr>
                <w:rStyle w:val="ae"/>
                <w:noProof/>
              </w:rPr>
              <w:t>Вывод</w:t>
            </w:r>
            <w:r w:rsidR="00A3530A">
              <w:rPr>
                <w:noProof/>
                <w:webHidden/>
              </w:rPr>
              <w:tab/>
            </w:r>
            <w:r w:rsidR="00A3530A">
              <w:rPr>
                <w:noProof/>
                <w:webHidden/>
              </w:rPr>
              <w:fldChar w:fldCharType="begin"/>
            </w:r>
            <w:r w:rsidR="00A3530A">
              <w:rPr>
                <w:noProof/>
                <w:webHidden/>
              </w:rPr>
              <w:instrText xml:space="preserve"> PAGEREF _Toc146184998 \h </w:instrText>
            </w:r>
            <w:r w:rsidR="00A3530A">
              <w:rPr>
                <w:noProof/>
                <w:webHidden/>
              </w:rPr>
            </w:r>
            <w:r w:rsidR="00A3530A">
              <w:rPr>
                <w:noProof/>
                <w:webHidden/>
              </w:rPr>
              <w:fldChar w:fldCharType="separate"/>
            </w:r>
            <w:r w:rsidR="008E6B1B">
              <w:rPr>
                <w:noProof/>
                <w:webHidden/>
              </w:rPr>
              <w:t>7</w:t>
            </w:r>
            <w:r w:rsidR="00A3530A">
              <w:rPr>
                <w:noProof/>
                <w:webHidden/>
              </w:rPr>
              <w:fldChar w:fldCharType="end"/>
            </w:r>
          </w:hyperlink>
        </w:p>
        <w:p w14:paraId="01EA5B70" w14:textId="596B20B7" w:rsidR="009F4E8B" w:rsidRDefault="00740D3C" w:rsidP="00F26FC8">
          <w:r w:rsidRPr="0049112D">
            <w:fldChar w:fldCharType="end"/>
          </w:r>
        </w:p>
      </w:sdtContent>
    </w:sdt>
    <w:p w14:paraId="16C29655" w14:textId="77777777" w:rsidR="009F4E8B" w:rsidRDefault="009F4E8B" w:rsidP="00F05E66">
      <w:pPr>
        <w:ind w:firstLine="0"/>
        <w:sectPr w:rsidR="009F4E8B" w:rsidSect="004070FF">
          <w:footerReference w:type="default" r:id="rId10"/>
          <w:pgSz w:w="11906" w:h="16838"/>
          <w:pgMar w:top="1134" w:right="850" w:bottom="1134" w:left="1701" w:header="708" w:footer="1871" w:gutter="0"/>
          <w:cols w:space="708"/>
          <w:titlePg/>
          <w:docGrid w:linePitch="381"/>
        </w:sectPr>
      </w:pPr>
    </w:p>
    <w:p w14:paraId="420DE8AA" w14:textId="77777777" w:rsidR="009F4E8B" w:rsidRDefault="004070FF" w:rsidP="004070FF">
      <w:pPr>
        <w:pStyle w:val="1"/>
      </w:pPr>
      <w:bookmarkStart w:id="3" w:name="_Toc146184996"/>
      <w:r>
        <w:lastRenderedPageBreak/>
        <w:t>Цель</w:t>
      </w:r>
      <w:bookmarkEnd w:id="3"/>
    </w:p>
    <w:p w14:paraId="51B8A93A" w14:textId="77777777" w:rsidR="008E6B1B" w:rsidRDefault="00C563A5" w:rsidP="008E6B1B">
      <w:r>
        <w:t xml:space="preserve">ознакомиться </w:t>
      </w:r>
      <w:bookmarkStart w:id="4" w:name="_Toc146184997"/>
      <w:r w:rsidR="008E6B1B">
        <w:t>с принципами криптографической защиты информации с использованием алгоритмов асимметричного шифрования и электронной цифровой подписи, приобрести навыки практического применения указанных методов защиты информации на основе системы GnuPG</w:t>
      </w:r>
    </w:p>
    <w:p w14:paraId="5F2DE9EE" w14:textId="50C286C2" w:rsidR="000522CA" w:rsidRDefault="000522CA" w:rsidP="008E6B1B">
      <w:pPr>
        <w:pStyle w:val="1"/>
      </w:pPr>
      <w:r>
        <w:t>Задани</w:t>
      </w:r>
      <w:r w:rsidR="00175AEE">
        <w:t>я</w:t>
      </w:r>
      <w:bookmarkEnd w:id="4"/>
    </w:p>
    <w:p w14:paraId="7F742866" w14:textId="1E0AEB1E" w:rsidR="00AF28EC" w:rsidRDefault="00C563A5" w:rsidP="0065681F">
      <w:r>
        <w:t>Первое задание заключается в том,</w:t>
      </w:r>
      <w:r w:rsidR="008E6B1B">
        <w:t xml:space="preserve"> чтобы создать </w:t>
      </w:r>
      <w:r w:rsidR="008E6B1B" w:rsidRPr="008E6B1B">
        <w:t>пару ключей в менеджере ключей Cleopatra.</w:t>
      </w:r>
      <w:r w:rsidR="0065681F">
        <w:t xml:space="preserve"> (Рис. 1)</w:t>
      </w:r>
    </w:p>
    <w:p w14:paraId="263EC233" w14:textId="77777777" w:rsidR="0065681F" w:rsidRDefault="0065681F" w:rsidP="0065681F"/>
    <w:p w14:paraId="50ACDCCB" w14:textId="4DAC646D" w:rsidR="0065681F" w:rsidRDefault="008E6B1B" w:rsidP="0065681F">
      <w:pPr>
        <w:pStyle w:val="4"/>
      </w:pPr>
      <w:r>
        <w:rPr>
          <w:noProof/>
        </w:rPr>
        <w:drawing>
          <wp:inline distT="0" distB="0" distL="0" distR="0" wp14:anchorId="69957A38" wp14:editId="409FABDB">
            <wp:extent cx="4164037" cy="2124527"/>
            <wp:effectExtent l="0" t="0" r="8255" b="9525"/>
            <wp:docPr id="57945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69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966" cy="21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F6A" w14:textId="77777777" w:rsidR="0065681F" w:rsidRDefault="0065681F" w:rsidP="0065681F">
      <w:pPr>
        <w:pStyle w:val="4"/>
      </w:pPr>
      <w:r>
        <w:t>Рисунок 1</w:t>
      </w:r>
    </w:p>
    <w:p w14:paraId="60EE0797" w14:textId="77777777" w:rsidR="008E6B1B" w:rsidRPr="008E6B1B" w:rsidRDefault="008E6B1B" w:rsidP="008E6B1B"/>
    <w:p w14:paraId="7FEABCE9" w14:textId="774634C4" w:rsidR="0065681F" w:rsidRDefault="008E6B1B" w:rsidP="008E6B1B">
      <w:pPr>
        <w:jc w:val="center"/>
      </w:pPr>
      <w:r>
        <w:rPr>
          <w:noProof/>
        </w:rPr>
        <w:drawing>
          <wp:inline distT="0" distB="0" distL="0" distR="0" wp14:anchorId="5B633253" wp14:editId="5F8285E7">
            <wp:extent cx="1928225" cy="2215662"/>
            <wp:effectExtent l="0" t="0" r="0" b="0"/>
            <wp:docPr id="1312988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81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5839" cy="22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C06" w14:textId="1CC85A8E" w:rsidR="008E6B1B" w:rsidRPr="0065681F" w:rsidRDefault="008E6B1B" w:rsidP="008E6B1B">
      <w:pPr>
        <w:jc w:val="center"/>
      </w:pPr>
      <w:r>
        <w:t>Рисунок 2</w:t>
      </w:r>
    </w:p>
    <w:p w14:paraId="54D24224" w14:textId="7CB0B47C" w:rsidR="0065681F" w:rsidRDefault="0065681F" w:rsidP="0065681F">
      <w:pPr>
        <w:ind w:firstLine="0"/>
      </w:pPr>
      <w:r>
        <w:tab/>
      </w:r>
      <w:r w:rsidR="008E6B1B">
        <w:t>Вводим имя, которое будет использовано для сертификата</w:t>
      </w:r>
      <w:r w:rsidR="00652440">
        <w:t>.  (Рис. 2)</w:t>
      </w:r>
    </w:p>
    <w:p w14:paraId="1E6E822C" w14:textId="77777777" w:rsidR="00652440" w:rsidRDefault="00652440" w:rsidP="0065681F">
      <w:pPr>
        <w:ind w:firstLine="0"/>
      </w:pPr>
    </w:p>
    <w:p w14:paraId="26CA427F" w14:textId="2208EB9D" w:rsidR="00652440" w:rsidRDefault="00652440" w:rsidP="0065681F">
      <w:pPr>
        <w:ind w:firstLine="0"/>
      </w:pPr>
    </w:p>
    <w:p w14:paraId="05F16C58" w14:textId="4E008D5C" w:rsidR="00652440" w:rsidRDefault="008E6B1B" w:rsidP="008E6B1B">
      <w:pPr>
        <w:pStyle w:val="a9"/>
        <w:rPr>
          <w:szCs w:val="28"/>
        </w:rPr>
      </w:pPr>
      <w:r>
        <w:rPr>
          <w:szCs w:val="28"/>
        </w:rPr>
        <w:t>Далее выбираем каким</w:t>
      </w:r>
      <w:r w:rsidRPr="008E6B1B">
        <w:t xml:space="preserve"> </w:t>
      </w:r>
      <w:r>
        <w:t>к</w:t>
      </w:r>
      <w:r w:rsidRPr="008E6B1B">
        <w:rPr>
          <w:szCs w:val="28"/>
        </w:rPr>
        <w:t>риптографически</w:t>
      </w:r>
      <w:r>
        <w:rPr>
          <w:szCs w:val="28"/>
        </w:rPr>
        <w:t>м</w:t>
      </w:r>
      <w:r w:rsidRPr="008E6B1B">
        <w:rPr>
          <w:szCs w:val="28"/>
        </w:rPr>
        <w:t xml:space="preserve"> алгоритм</w:t>
      </w:r>
      <w:r>
        <w:rPr>
          <w:szCs w:val="28"/>
        </w:rPr>
        <w:t>ом будет зашифрован текст</w:t>
      </w:r>
      <w:r w:rsidR="00652440" w:rsidRPr="00652440">
        <w:rPr>
          <w:szCs w:val="28"/>
        </w:rPr>
        <w:t xml:space="preserve">. </w:t>
      </w:r>
    </w:p>
    <w:p w14:paraId="4598BA81" w14:textId="77777777" w:rsidR="004160D8" w:rsidRDefault="004160D8" w:rsidP="008E6B1B">
      <w:pPr>
        <w:pStyle w:val="a9"/>
      </w:pPr>
    </w:p>
    <w:p w14:paraId="11586218" w14:textId="212FB42E" w:rsidR="00956199" w:rsidRDefault="008E6B1B" w:rsidP="00956199">
      <w:pPr>
        <w:ind w:firstLine="0"/>
        <w:jc w:val="center"/>
      </w:pPr>
      <w:r>
        <w:rPr>
          <w:noProof/>
        </w:rPr>
        <w:drawing>
          <wp:inline distT="0" distB="0" distL="0" distR="0" wp14:anchorId="3E200674" wp14:editId="195007E0">
            <wp:extent cx="2152357" cy="2835757"/>
            <wp:effectExtent l="0" t="0" r="635" b="3175"/>
            <wp:docPr id="1044990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90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7042" cy="28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AE2D" w14:textId="3137423C" w:rsidR="00956199" w:rsidRDefault="00956199" w:rsidP="00956199">
      <w:pPr>
        <w:pStyle w:val="4"/>
      </w:pPr>
      <w:r>
        <w:t xml:space="preserve">Рисунок </w:t>
      </w:r>
      <w:r w:rsidR="00652440">
        <w:t>3</w:t>
      </w:r>
    </w:p>
    <w:p w14:paraId="6B81181C" w14:textId="2C8D3B3C" w:rsidR="00652440" w:rsidRDefault="00652440" w:rsidP="00956199"/>
    <w:p w14:paraId="47AF9BF5" w14:textId="1A86054D" w:rsidR="00652440" w:rsidRPr="00956199" w:rsidRDefault="008E6B1B" w:rsidP="00956199">
      <w:r>
        <w:t xml:space="preserve">Нажимаем кнопку </w:t>
      </w:r>
      <w:r w:rsidRPr="008E6B1B">
        <w:t>“</w:t>
      </w:r>
      <w:r>
        <w:rPr>
          <w:lang w:val="en-US"/>
        </w:rPr>
        <w:t>OK</w:t>
      </w:r>
      <w:r w:rsidRPr="008E6B1B">
        <w:t>”</w:t>
      </w:r>
      <w:r>
        <w:t>. Убеждаемся в том, что новый сертификат был создан</w:t>
      </w:r>
      <w:r w:rsidR="00652440">
        <w:t>. (Рис. 4)</w:t>
      </w:r>
    </w:p>
    <w:p w14:paraId="603EF5C9" w14:textId="49C9948E" w:rsidR="00956199" w:rsidRDefault="00956199" w:rsidP="00652440"/>
    <w:p w14:paraId="4892124A" w14:textId="554AC7BD" w:rsidR="00652440" w:rsidRDefault="008E6B1B" w:rsidP="00956199">
      <w:pPr>
        <w:jc w:val="center"/>
      </w:pPr>
      <w:r>
        <w:rPr>
          <w:noProof/>
        </w:rPr>
        <w:drawing>
          <wp:inline distT="0" distB="0" distL="0" distR="0" wp14:anchorId="30DD867C" wp14:editId="165C1AC3">
            <wp:extent cx="4677508" cy="1038002"/>
            <wp:effectExtent l="0" t="0" r="0" b="0"/>
            <wp:docPr id="65748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3554" cy="10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0FE0" w14:textId="006068AF" w:rsidR="00956199" w:rsidRDefault="00956199" w:rsidP="00956199">
      <w:pPr>
        <w:pStyle w:val="4"/>
      </w:pPr>
      <w:r>
        <w:t xml:space="preserve">Рисунок </w:t>
      </w:r>
      <w:r w:rsidR="00652440">
        <w:t>4</w:t>
      </w:r>
    </w:p>
    <w:p w14:paraId="3114E5B5" w14:textId="77777777" w:rsidR="00956199" w:rsidRDefault="00956199" w:rsidP="00956199"/>
    <w:p w14:paraId="67135F9C" w14:textId="52DC55BD" w:rsidR="008E6B1B" w:rsidRPr="00956199" w:rsidRDefault="008E6B1B" w:rsidP="00956199">
      <w:r>
        <w:t>Следующее задание заключается в том, чтобы с</w:t>
      </w:r>
      <w:r w:rsidRPr="008E6B1B">
        <w:t>копир</w:t>
      </w:r>
      <w:r>
        <w:t>овать</w:t>
      </w:r>
      <w:r w:rsidRPr="008E6B1B">
        <w:t xml:space="preserve"> произвольный текст в буфер обмена. Зашифр</w:t>
      </w:r>
      <w:r w:rsidR="005C2C97">
        <w:t>овать</w:t>
      </w:r>
      <w:r w:rsidRPr="008E6B1B">
        <w:t xml:space="preserve"> содержимое буфера обмена с помощью своего открытого ключа. Встави</w:t>
      </w:r>
      <w:r w:rsidR="005C2C97">
        <w:t>ть</w:t>
      </w:r>
      <w:r w:rsidRPr="008E6B1B">
        <w:t xml:space="preserve"> содержимое буфера обмена в текстовый редактор, </w:t>
      </w:r>
      <w:r w:rsidR="005C2C97">
        <w:t xml:space="preserve">и </w:t>
      </w:r>
      <w:r w:rsidRPr="008E6B1B">
        <w:t>убедит</w:t>
      </w:r>
      <w:r w:rsidR="005C2C97">
        <w:t>ся</w:t>
      </w:r>
      <w:r w:rsidRPr="008E6B1B">
        <w:t>, что оно зашифровано.</w:t>
      </w:r>
      <w:r w:rsidR="005C2C97">
        <w:t xml:space="preserve"> Для начала необходимо ввести в блокнот шифруемый текст и зашифровать (Рис. 5)</w:t>
      </w:r>
    </w:p>
    <w:p w14:paraId="1C229942" w14:textId="100280FD" w:rsidR="00B06517" w:rsidRPr="00B06517" w:rsidRDefault="005C2C97" w:rsidP="00B06517">
      <w:pPr>
        <w:jc w:val="center"/>
      </w:pPr>
      <w:r>
        <w:rPr>
          <w:noProof/>
        </w:rPr>
        <w:lastRenderedPageBreak/>
        <w:drawing>
          <wp:inline distT="0" distB="0" distL="0" distR="0" wp14:anchorId="4B1B35AA" wp14:editId="5C796C6F">
            <wp:extent cx="4707469" cy="1287194"/>
            <wp:effectExtent l="0" t="0" r="0" b="8255"/>
            <wp:docPr id="141647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74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6275" cy="12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97D" w14:textId="76599077" w:rsidR="00684E9E" w:rsidRDefault="00684E9E" w:rsidP="00684E9E">
      <w:pPr>
        <w:pStyle w:val="4"/>
      </w:pPr>
      <w:r>
        <w:t xml:space="preserve">Рисунок </w:t>
      </w:r>
      <w:r w:rsidR="00652440">
        <w:t>5</w:t>
      </w:r>
    </w:p>
    <w:p w14:paraId="798C357D" w14:textId="77777777" w:rsidR="00684E9E" w:rsidRPr="00684E9E" w:rsidRDefault="00684E9E" w:rsidP="00684E9E"/>
    <w:p w14:paraId="418D43D8" w14:textId="27F617CE" w:rsidR="00B06517" w:rsidRDefault="00EF1F5E" w:rsidP="00956199">
      <w:r>
        <w:t xml:space="preserve">Далее </w:t>
      </w:r>
      <w:r w:rsidR="005C2C97">
        <w:t>необходимо убедиться, что оно зашифровано</w:t>
      </w:r>
      <w:r>
        <w:t>.</w:t>
      </w:r>
      <w:r w:rsidR="005C2C97">
        <w:t xml:space="preserve"> (Рис. 6)</w:t>
      </w:r>
    </w:p>
    <w:p w14:paraId="54CDD157" w14:textId="77777777" w:rsidR="004160D8" w:rsidRDefault="004160D8" w:rsidP="00956199"/>
    <w:p w14:paraId="2C38CBCD" w14:textId="09DAFBA9" w:rsidR="005C2C97" w:rsidRDefault="004160D8" w:rsidP="004160D8">
      <w:pPr>
        <w:jc w:val="center"/>
      </w:pPr>
      <w:r>
        <w:rPr>
          <w:noProof/>
        </w:rPr>
        <w:drawing>
          <wp:inline distT="0" distB="0" distL="0" distR="0" wp14:anchorId="30F52D1B" wp14:editId="1616A762">
            <wp:extent cx="5006290" cy="5261317"/>
            <wp:effectExtent l="0" t="0" r="4445" b="0"/>
            <wp:docPr id="166974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474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690" cy="52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490F" w14:textId="340504FC" w:rsidR="004160D8" w:rsidRDefault="004160D8" w:rsidP="004160D8">
      <w:pPr>
        <w:pStyle w:val="4"/>
      </w:pPr>
      <w:r>
        <w:t>Рисунок 6</w:t>
      </w:r>
    </w:p>
    <w:p w14:paraId="03444798" w14:textId="77777777" w:rsidR="004160D8" w:rsidRDefault="004160D8" w:rsidP="004160D8"/>
    <w:p w14:paraId="18A1E86C" w14:textId="277E6231" w:rsidR="004160D8" w:rsidRPr="004160D8" w:rsidRDefault="004160D8" w:rsidP="004160D8">
      <w:r>
        <w:t xml:space="preserve">Теперь же нужно </w:t>
      </w:r>
      <w:r w:rsidRPr="004160D8">
        <w:t>скопир</w:t>
      </w:r>
      <w:r>
        <w:t xml:space="preserve">овать </w:t>
      </w:r>
      <w:r w:rsidRPr="004160D8">
        <w:t>в буфер шифротекст, дешифр</w:t>
      </w:r>
      <w:r>
        <w:t>овать</w:t>
      </w:r>
      <w:r w:rsidRPr="004160D8">
        <w:t xml:space="preserve"> его своим закрытым ключом, вновь встав</w:t>
      </w:r>
      <w:r>
        <w:t>ить</w:t>
      </w:r>
      <w:r w:rsidRPr="004160D8">
        <w:t xml:space="preserve"> содержимое буфера обмена в </w:t>
      </w:r>
      <w:r w:rsidRPr="004160D8">
        <w:lastRenderedPageBreak/>
        <w:t xml:space="preserve">текстовый редактор, </w:t>
      </w:r>
      <w:r>
        <w:t xml:space="preserve">и </w:t>
      </w:r>
      <w:r w:rsidRPr="004160D8">
        <w:t>убедит</w:t>
      </w:r>
      <w:r>
        <w:t>ся</w:t>
      </w:r>
      <w:r w:rsidRPr="004160D8">
        <w:t>, что текст был успешно расшифрован.</w:t>
      </w:r>
      <w:r>
        <w:t xml:space="preserve"> Результат виден на Рис. 7</w:t>
      </w:r>
    </w:p>
    <w:p w14:paraId="0BD309F7" w14:textId="77777777" w:rsidR="005C2C97" w:rsidRDefault="005C2C97" w:rsidP="00F83539"/>
    <w:p w14:paraId="30F68DD9" w14:textId="5819008A" w:rsidR="004160D8" w:rsidRDefault="004160D8" w:rsidP="004160D8">
      <w:pPr>
        <w:jc w:val="center"/>
      </w:pPr>
      <w:r>
        <w:rPr>
          <w:noProof/>
        </w:rPr>
        <w:drawing>
          <wp:inline distT="0" distB="0" distL="0" distR="0" wp14:anchorId="523691A3" wp14:editId="0E88FC47">
            <wp:extent cx="4614204" cy="782269"/>
            <wp:effectExtent l="0" t="0" r="0" b="0"/>
            <wp:docPr id="101330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8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6421" cy="79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4C42" w14:textId="4B4F65E7" w:rsidR="004160D8" w:rsidRDefault="004160D8" w:rsidP="004160D8">
      <w:pPr>
        <w:pStyle w:val="4"/>
      </w:pPr>
      <w:r>
        <w:t>Рисунок 7</w:t>
      </w:r>
    </w:p>
    <w:p w14:paraId="22FED4DF" w14:textId="77777777" w:rsidR="004160D8" w:rsidRDefault="004160D8" w:rsidP="004160D8"/>
    <w:p w14:paraId="1FACFBE4" w14:textId="122C1C9C" w:rsidR="004160D8" w:rsidRPr="004160D8" w:rsidRDefault="004160D8" w:rsidP="004160D8">
      <w:r>
        <w:t>Следующее задание состоит в том, чтобы экспортировать</w:t>
      </w:r>
      <w:r w:rsidRPr="004160D8">
        <w:t xml:space="preserve"> сертификат открытого ключа из своей пары ключей в файл и переда</w:t>
      </w:r>
      <w:r>
        <w:t>ть</w:t>
      </w:r>
      <w:r w:rsidRPr="004160D8">
        <w:t xml:space="preserve"> его напарнику.</w:t>
      </w:r>
    </w:p>
    <w:p w14:paraId="2351E0F1" w14:textId="2C712A27" w:rsidR="004160D8" w:rsidRDefault="004160D8" w:rsidP="00F83539">
      <w:r>
        <w:t>Первым делом надо экспортировать сертификат открытого ключа (Рис.8), предварительно сохранив его (Рис. 9).</w:t>
      </w:r>
    </w:p>
    <w:p w14:paraId="0B69C956" w14:textId="77777777" w:rsidR="004160D8" w:rsidRDefault="004160D8" w:rsidP="00F83539"/>
    <w:p w14:paraId="2985DBDC" w14:textId="2DED1BF5" w:rsidR="005C2C97" w:rsidRDefault="004160D8" w:rsidP="004160D8">
      <w:pPr>
        <w:jc w:val="center"/>
      </w:pPr>
      <w:r>
        <w:rPr>
          <w:noProof/>
        </w:rPr>
        <w:drawing>
          <wp:inline distT="0" distB="0" distL="0" distR="0" wp14:anchorId="5C66A3A0" wp14:editId="2D98E84E">
            <wp:extent cx="4691849" cy="4712677"/>
            <wp:effectExtent l="0" t="0" r="0" b="0"/>
            <wp:docPr id="46359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6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8671" cy="47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BBF4" w14:textId="5424ADB0" w:rsidR="004160D8" w:rsidRDefault="004160D8" w:rsidP="004160D8">
      <w:pPr>
        <w:pStyle w:val="4"/>
      </w:pPr>
      <w:r>
        <w:t>Рисунок 8</w:t>
      </w:r>
    </w:p>
    <w:p w14:paraId="18103C5D" w14:textId="77777777" w:rsidR="005C2C97" w:rsidRDefault="005C2C97" w:rsidP="00F83539"/>
    <w:p w14:paraId="01142509" w14:textId="5083DB3A" w:rsidR="004160D8" w:rsidRDefault="004160D8" w:rsidP="004160D8">
      <w:pPr>
        <w:jc w:val="center"/>
      </w:pPr>
      <w:r>
        <w:rPr>
          <w:noProof/>
        </w:rPr>
        <w:lastRenderedPageBreak/>
        <w:drawing>
          <wp:inline distT="0" distB="0" distL="0" distR="0" wp14:anchorId="6D7E2020" wp14:editId="31627424">
            <wp:extent cx="3070966" cy="1927274"/>
            <wp:effectExtent l="0" t="0" r="0" b="0"/>
            <wp:docPr id="1197317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7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7883" cy="19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463" w14:textId="7B3AE232" w:rsidR="004160D8" w:rsidRDefault="004160D8" w:rsidP="004160D8">
      <w:pPr>
        <w:pStyle w:val="4"/>
      </w:pPr>
      <w:r>
        <w:t>Рисунок 9</w:t>
      </w:r>
    </w:p>
    <w:p w14:paraId="10FAA93A" w14:textId="77777777" w:rsidR="004160D8" w:rsidRDefault="004160D8" w:rsidP="004160D8"/>
    <w:p w14:paraId="51BB3DE6" w14:textId="44A899A3" w:rsidR="004160D8" w:rsidRDefault="00F87E57" w:rsidP="004160D8">
      <w:r>
        <w:t>Проверяем, что текст зашифрован (Рис.10).</w:t>
      </w:r>
    </w:p>
    <w:p w14:paraId="4026AFAD" w14:textId="77777777" w:rsidR="00F87E57" w:rsidRDefault="00F87E57" w:rsidP="00F87E57">
      <w:pPr>
        <w:ind w:firstLine="0"/>
        <w:rPr>
          <w:noProof/>
        </w:rPr>
      </w:pPr>
    </w:p>
    <w:p w14:paraId="31242EFD" w14:textId="5D59267F" w:rsidR="00F87E57" w:rsidRDefault="00F87E57" w:rsidP="00F87E57">
      <w:pPr>
        <w:jc w:val="center"/>
      </w:pPr>
      <w:r>
        <w:rPr>
          <w:noProof/>
        </w:rPr>
        <w:drawing>
          <wp:inline distT="0" distB="0" distL="0" distR="0" wp14:anchorId="6EB9784F" wp14:editId="6EEDCAF1">
            <wp:extent cx="2532711" cy="2419643"/>
            <wp:effectExtent l="0" t="0" r="1270" b="0"/>
            <wp:docPr id="126265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1985" name=""/>
                    <pic:cNvPicPr/>
                  </pic:nvPicPr>
                  <pic:blipFill rotWithShape="1">
                    <a:blip r:embed="rId20"/>
                    <a:srcRect r="49005" b="16297"/>
                    <a:stretch/>
                  </pic:blipFill>
                  <pic:spPr bwMode="auto">
                    <a:xfrm>
                      <a:off x="0" y="0"/>
                      <a:ext cx="2538210" cy="242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F52C8" w14:textId="352F9418" w:rsidR="00F87E57" w:rsidRDefault="00F87E57" w:rsidP="00F87E57">
      <w:pPr>
        <w:pStyle w:val="4"/>
      </w:pPr>
      <w:r>
        <w:t>Рисунок 10</w:t>
      </w:r>
    </w:p>
    <w:p w14:paraId="3060EB93" w14:textId="77777777" w:rsidR="00F87E57" w:rsidRPr="00F87E57" w:rsidRDefault="00F87E57" w:rsidP="00F87E57"/>
    <w:p w14:paraId="590AFE42" w14:textId="1EFE5947" w:rsidR="00F87E57" w:rsidRDefault="00F87E57" w:rsidP="00F87E57">
      <w:r>
        <w:t>Далее, получив файл с экспортированным ключом от напарника, нужно импортировать его в менеджер ключей. Установить для импортированного ключа полное доверие.</w:t>
      </w:r>
      <w:r w:rsidRPr="00F83539">
        <w:t xml:space="preserve"> </w:t>
      </w:r>
      <w:r>
        <w:t>Поэтому импортируем файл напарника (Рис. 11)</w:t>
      </w:r>
    </w:p>
    <w:p w14:paraId="77DEBF29" w14:textId="77777777" w:rsidR="00F87E57" w:rsidRDefault="00F87E57" w:rsidP="00F87E57"/>
    <w:p w14:paraId="6D71A9E9" w14:textId="2C513731" w:rsidR="00F87E57" w:rsidRDefault="00F87E57" w:rsidP="00F87E57">
      <w:pPr>
        <w:jc w:val="center"/>
      </w:pPr>
      <w:r>
        <w:rPr>
          <w:noProof/>
        </w:rPr>
        <w:drawing>
          <wp:inline distT="0" distB="0" distL="0" distR="0" wp14:anchorId="42BF1D48" wp14:editId="68696AFA">
            <wp:extent cx="4117172" cy="1188720"/>
            <wp:effectExtent l="0" t="0" r="0" b="0"/>
            <wp:docPr id="195489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96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929" cy="119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CE19" w14:textId="13CB83B6" w:rsidR="00F87E57" w:rsidRDefault="00F87E57" w:rsidP="00F87E57">
      <w:pPr>
        <w:pStyle w:val="4"/>
      </w:pPr>
      <w:r>
        <w:t>Рисунок 11</w:t>
      </w:r>
    </w:p>
    <w:p w14:paraId="6E67F12A" w14:textId="77777777" w:rsidR="00F87E57" w:rsidRPr="00F87E57" w:rsidRDefault="00F87E57" w:rsidP="00F87E57"/>
    <w:p w14:paraId="5B79911E" w14:textId="1200245C" w:rsidR="00F87E57" w:rsidRDefault="00F87E57" w:rsidP="00F87E57">
      <w:r>
        <w:lastRenderedPageBreak/>
        <w:t>И заверяем полученный сертификат напарника (Рис. 12-14)</w:t>
      </w:r>
    </w:p>
    <w:p w14:paraId="7A8A9D5D" w14:textId="77777777" w:rsidR="00F87E57" w:rsidRDefault="00F87E57" w:rsidP="00F87E57"/>
    <w:p w14:paraId="1FE6B9AE" w14:textId="5B70E991" w:rsidR="00F87E57" w:rsidRDefault="00F87E57" w:rsidP="00F87E57">
      <w:pPr>
        <w:jc w:val="center"/>
      </w:pPr>
      <w:r>
        <w:rPr>
          <w:noProof/>
        </w:rPr>
        <w:drawing>
          <wp:inline distT="0" distB="0" distL="0" distR="0" wp14:anchorId="15BD5730" wp14:editId="723B4F54">
            <wp:extent cx="4537043" cy="2461846"/>
            <wp:effectExtent l="0" t="0" r="0" b="0"/>
            <wp:docPr id="160704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4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0415" cy="24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2FDA" w14:textId="1F40DA70" w:rsidR="00F87E57" w:rsidRDefault="00F87E57" w:rsidP="00F87E57">
      <w:pPr>
        <w:pStyle w:val="4"/>
      </w:pPr>
      <w:r>
        <w:t>Рисунок 12</w:t>
      </w:r>
    </w:p>
    <w:p w14:paraId="69360E96" w14:textId="77777777" w:rsidR="00F87E57" w:rsidRDefault="00F87E57" w:rsidP="00F87E57"/>
    <w:p w14:paraId="2FCB7B66" w14:textId="318DA569" w:rsidR="00F87E57" w:rsidRDefault="00F87E57" w:rsidP="00F87E57">
      <w:pPr>
        <w:jc w:val="center"/>
      </w:pPr>
      <w:r>
        <w:rPr>
          <w:noProof/>
        </w:rPr>
        <w:drawing>
          <wp:inline distT="0" distB="0" distL="0" distR="0" wp14:anchorId="220F680A" wp14:editId="1828781C">
            <wp:extent cx="3615397" cy="2833188"/>
            <wp:effectExtent l="0" t="0" r="4445" b="5715"/>
            <wp:docPr id="1932099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9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793" cy="28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7277" w14:textId="258E5E54" w:rsidR="00F87E57" w:rsidRDefault="00F87E57" w:rsidP="00F87E57">
      <w:pPr>
        <w:pStyle w:val="4"/>
      </w:pPr>
      <w:r>
        <w:t>Рисунок 13</w:t>
      </w:r>
    </w:p>
    <w:p w14:paraId="6FC7C509" w14:textId="77777777" w:rsidR="00F87E57" w:rsidRDefault="00F87E57" w:rsidP="00F87E57"/>
    <w:p w14:paraId="37E3F986" w14:textId="0A82078A" w:rsidR="00F87E57" w:rsidRDefault="00F87E57" w:rsidP="00F87E57">
      <w:pPr>
        <w:jc w:val="center"/>
      </w:pPr>
      <w:r>
        <w:rPr>
          <w:noProof/>
        </w:rPr>
        <w:drawing>
          <wp:inline distT="0" distB="0" distL="0" distR="0" wp14:anchorId="340BDA5B" wp14:editId="45C49798">
            <wp:extent cx="2190863" cy="1352620"/>
            <wp:effectExtent l="0" t="0" r="0" b="0"/>
            <wp:docPr id="205161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34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E878" w14:textId="5374F0ED" w:rsidR="00F87E57" w:rsidRDefault="00F87E57" w:rsidP="00F87E57">
      <w:pPr>
        <w:pStyle w:val="4"/>
      </w:pPr>
      <w:r>
        <w:t>Рисунок 14</w:t>
      </w:r>
    </w:p>
    <w:p w14:paraId="51B0C5F8" w14:textId="77777777" w:rsidR="00F87E57" w:rsidRPr="00F87E57" w:rsidRDefault="00F87E57" w:rsidP="00F87E57"/>
    <w:p w14:paraId="28090F0B" w14:textId="4D87B2E4" w:rsidR="00F87E57" w:rsidRDefault="00F87E57" w:rsidP="00F87E57">
      <w:r>
        <w:lastRenderedPageBreak/>
        <w:t>По требованию следующего задания необходимо зашифровать</w:t>
      </w:r>
      <w:r w:rsidRPr="00F87E57">
        <w:t xml:space="preserve"> с использованием импортированного ключа напарника произвольный текст на диске. Переда</w:t>
      </w:r>
      <w:r>
        <w:t>ть</w:t>
      </w:r>
      <w:r w:rsidRPr="00F87E57">
        <w:t xml:space="preserve"> зашифрованный текст напарнику.</w:t>
      </w:r>
    </w:p>
    <w:p w14:paraId="535735D1" w14:textId="6AF9953A" w:rsidR="00F87E57" w:rsidRDefault="00CA1B64" w:rsidP="00F87E57">
      <w:r>
        <w:t>Шифруем текст используя импортированный ключ напарника (Рис. 15).</w:t>
      </w:r>
    </w:p>
    <w:p w14:paraId="1233676D" w14:textId="77777777" w:rsidR="00CA1B64" w:rsidRPr="00CA1B64" w:rsidRDefault="00CA1B64" w:rsidP="00F87E57"/>
    <w:p w14:paraId="72826F94" w14:textId="2F0E6BE7" w:rsidR="00CA1B64" w:rsidRDefault="00CA1B64" w:rsidP="00F87E57">
      <w:pPr>
        <w:rPr>
          <w:lang w:val="en-US"/>
        </w:rPr>
      </w:pPr>
      <w:r>
        <w:rPr>
          <w:noProof/>
        </w:rPr>
        <w:drawing>
          <wp:inline distT="0" distB="0" distL="0" distR="0" wp14:anchorId="574E45F9" wp14:editId="0F075F9E">
            <wp:extent cx="5096699" cy="3994003"/>
            <wp:effectExtent l="0" t="0" r="8890" b="6985"/>
            <wp:docPr id="67912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6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0062" cy="39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025C" w14:textId="5D5DD1F6" w:rsidR="00CA1B64" w:rsidRDefault="00CA1B64" w:rsidP="00CA1B64">
      <w:pPr>
        <w:pStyle w:val="4"/>
      </w:pPr>
      <w:r>
        <w:t>Рисунок 15</w:t>
      </w:r>
    </w:p>
    <w:p w14:paraId="1B755BA0" w14:textId="77777777" w:rsidR="00CA1B64" w:rsidRPr="00CA1B64" w:rsidRDefault="00CA1B64" w:rsidP="00CA1B64"/>
    <w:p w14:paraId="5E4736CB" w14:textId="3D79469B" w:rsidR="00CA1B64" w:rsidRDefault="00CA1B64" w:rsidP="00CA1B64">
      <w:r>
        <w:t>Вводим фразу-пароль и ожидаем (Рис. 16, Рис. 17)</w:t>
      </w:r>
    </w:p>
    <w:p w14:paraId="57FD89A2" w14:textId="77777777" w:rsidR="00CA1B64" w:rsidRDefault="00CA1B64" w:rsidP="00CA1B64"/>
    <w:p w14:paraId="76180348" w14:textId="27207CA1" w:rsidR="00CA1B64" w:rsidRDefault="00CA1B64" w:rsidP="00CA1B64">
      <w:pPr>
        <w:jc w:val="center"/>
      </w:pPr>
      <w:r>
        <w:rPr>
          <w:noProof/>
        </w:rPr>
        <w:drawing>
          <wp:inline distT="0" distB="0" distL="0" distR="0" wp14:anchorId="2459F8B1" wp14:editId="4E6436AF">
            <wp:extent cx="3010397" cy="1765496"/>
            <wp:effectExtent l="0" t="0" r="0" b="6350"/>
            <wp:docPr id="133939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43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4300" cy="17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49FE" w14:textId="217CD178" w:rsidR="00CA1B64" w:rsidRDefault="00CA1B64" w:rsidP="00CA1B64">
      <w:pPr>
        <w:pStyle w:val="4"/>
      </w:pPr>
      <w:r>
        <w:t>Рисунок 16</w:t>
      </w:r>
    </w:p>
    <w:p w14:paraId="03054B14" w14:textId="4C7CBA91" w:rsidR="00CA1B64" w:rsidRDefault="00CA1B64" w:rsidP="00CA1B64"/>
    <w:p w14:paraId="37FDC67C" w14:textId="49E905E1" w:rsidR="00CA1B64" w:rsidRDefault="00CA1B64" w:rsidP="00CA1B64">
      <w:pPr>
        <w:jc w:val="center"/>
      </w:pPr>
      <w:r>
        <w:rPr>
          <w:noProof/>
        </w:rPr>
        <w:lastRenderedPageBreak/>
        <w:drawing>
          <wp:inline distT="0" distB="0" distL="0" distR="0" wp14:anchorId="0B93717E" wp14:editId="20879347">
            <wp:extent cx="2755572" cy="2159391"/>
            <wp:effectExtent l="0" t="0" r="6985" b="0"/>
            <wp:docPr id="24815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59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155" cy="21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CDE5" w14:textId="3384DD92" w:rsidR="00CA1B64" w:rsidRDefault="00CA1B64" w:rsidP="00CA1B64">
      <w:pPr>
        <w:pStyle w:val="4"/>
      </w:pPr>
      <w:r>
        <w:t>Рисунок 17</w:t>
      </w:r>
    </w:p>
    <w:p w14:paraId="087BA799" w14:textId="77777777" w:rsidR="00CA1B64" w:rsidRDefault="00CA1B64" w:rsidP="00CA1B64"/>
    <w:p w14:paraId="505E298E" w14:textId="40CFD14F" w:rsidR="00CA1B64" w:rsidRDefault="00CA1B64" w:rsidP="00CA1B64">
      <w:r>
        <w:t>Далее по заданию получив зашифрованный файл от напарника, дешифровать его своим закрытым ключом. Убедится, что файл был успешно дешифрован.</w:t>
      </w:r>
    </w:p>
    <w:p w14:paraId="19AFA288" w14:textId="01FAEDE9" w:rsidR="00CA1B64" w:rsidRDefault="00CA1B64" w:rsidP="00CA1B64">
      <w:r>
        <w:t>Для этого нужно ввести закрытый ключ для дешифровки (Рис. 18).</w:t>
      </w:r>
    </w:p>
    <w:p w14:paraId="5BA51D0D" w14:textId="77777777" w:rsidR="00CA1B64" w:rsidRDefault="00CA1B64" w:rsidP="00CA1B64"/>
    <w:p w14:paraId="314195BE" w14:textId="2A6A3644" w:rsidR="00CA1B64" w:rsidRDefault="00CA1B64" w:rsidP="00CA1B64">
      <w:pPr>
        <w:jc w:val="center"/>
      </w:pPr>
      <w:r>
        <w:rPr>
          <w:noProof/>
        </w:rPr>
        <w:drawing>
          <wp:inline distT="0" distB="0" distL="0" distR="0" wp14:anchorId="47B0A5D8" wp14:editId="6D554443">
            <wp:extent cx="1885070" cy="840959"/>
            <wp:effectExtent l="0" t="0" r="1270" b="0"/>
            <wp:docPr id="28057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759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7722" cy="8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8D82" w14:textId="794BB7E4" w:rsidR="00CA1B64" w:rsidRDefault="00CA1B64" w:rsidP="00CA1B64">
      <w:pPr>
        <w:pStyle w:val="4"/>
      </w:pPr>
      <w:r>
        <w:t>Рисунок 18</w:t>
      </w:r>
    </w:p>
    <w:p w14:paraId="279BED2B" w14:textId="77777777" w:rsidR="00CA1B64" w:rsidRDefault="00CA1B64" w:rsidP="00CA1B64"/>
    <w:p w14:paraId="571F0641" w14:textId="36C07652" w:rsidR="00CA1B64" w:rsidRDefault="00CA1B64" w:rsidP="00CA1B64">
      <w:r>
        <w:t>Далее необходимо ожидать процесс дешифровки. (Рис. 19).</w:t>
      </w:r>
    </w:p>
    <w:p w14:paraId="49383740" w14:textId="546200F8" w:rsidR="00CA1B64" w:rsidRDefault="00CA1B64" w:rsidP="00CA1B64">
      <w:pPr>
        <w:jc w:val="center"/>
      </w:pPr>
      <w:r>
        <w:rPr>
          <w:noProof/>
        </w:rPr>
        <w:drawing>
          <wp:inline distT="0" distB="0" distL="0" distR="0" wp14:anchorId="4ECBFA44" wp14:editId="131EE700">
            <wp:extent cx="2966232" cy="2321937"/>
            <wp:effectExtent l="0" t="0" r="5715" b="2540"/>
            <wp:docPr id="40062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2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2632" cy="23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241F" w14:textId="1B7CA3DA" w:rsidR="00CA1B64" w:rsidRDefault="00CA1B64" w:rsidP="00CA1B64">
      <w:pPr>
        <w:pStyle w:val="4"/>
      </w:pPr>
      <w:r>
        <w:t>Рисунок 19</w:t>
      </w:r>
    </w:p>
    <w:p w14:paraId="21366B02" w14:textId="77777777" w:rsidR="00CA1B64" w:rsidRDefault="00CA1B64" w:rsidP="00CA1B64"/>
    <w:p w14:paraId="264074F0" w14:textId="5516760E" w:rsidR="00CA1B64" w:rsidRDefault="00CA1B64" w:rsidP="00CA1B64">
      <w:r>
        <w:lastRenderedPageBreak/>
        <w:t>Проверим, что текст действительно был дешифрован (Рис. 20)</w:t>
      </w:r>
    </w:p>
    <w:p w14:paraId="167E77EF" w14:textId="6CFF93DA" w:rsidR="00CA1B64" w:rsidRDefault="00CA1B64" w:rsidP="00CA1B64">
      <w:pPr>
        <w:jc w:val="center"/>
      </w:pPr>
      <w:r>
        <w:rPr>
          <w:noProof/>
        </w:rPr>
        <w:drawing>
          <wp:inline distT="0" distB="0" distL="0" distR="0" wp14:anchorId="23D81698" wp14:editId="70986E48">
            <wp:extent cx="4949474" cy="2880800"/>
            <wp:effectExtent l="0" t="0" r="3810" b="0"/>
            <wp:docPr id="407613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30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8023" cy="28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117B" w14:textId="26CF3003" w:rsidR="00CA1B64" w:rsidRDefault="00CA1B64" w:rsidP="00CA1B64">
      <w:pPr>
        <w:pStyle w:val="4"/>
      </w:pPr>
      <w:r>
        <w:t>Рисунок 20</w:t>
      </w:r>
    </w:p>
    <w:p w14:paraId="7698F508" w14:textId="77777777" w:rsidR="00CA1B64" w:rsidRDefault="00CA1B64" w:rsidP="003E064B"/>
    <w:p w14:paraId="61D71437" w14:textId="331A5E6E" w:rsidR="003E064B" w:rsidRDefault="003E064B" w:rsidP="00D3770A">
      <w:r>
        <w:t>В следующем задании нужно, используя свой закрытый ключ, подписать произвольный файл на диске электронной подписью. И передать подписанный документ вместе с подписью напарнику.</w:t>
      </w:r>
      <w:r w:rsidR="00D3770A">
        <w:t xml:space="preserve"> (Рис. 21)</w:t>
      </w:r>
    </w:p>
    <w:p w14:paraId="042A2B96" w14:textId="77777777" w:rsidR="00D3770A" w:rsidRDefault="00D3770A" w:rsidP="00D3770A"/>
    <w:p w14:paraId="735B1636" w14:textId="77777777" w:rsidR="00D3770A" w:rsidRDefault="00D3770A" w:rsidP="00D3770A">
      <w:pPr>
        <w:jc w:val="center"/>
      </w:pPr>
      <w:r>
        <w:rPr>
          <w:noProof/>
        </w:rPr>
        <w:drawing>
          <wp:inline distT="0" distB="0" distL="0" distR="0" wp14:anchorId="4C476A63" wp14:editId="6AC93553">
            <wp:extent cx="2755572" cy="2159391"/>
            <wp:effectExtent l="0" t="0" r="6985" b="0"/>
            <wp:docPr id="1006627769" name="Рисунок 100662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59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155" cy="21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39E" w14:textId="2943D866" w:rsidR="00D3770A" w:rsidRDefault="00D3770A" w:rsidP="00D3770A">
      <w:pPr>
        <w:pStyle w:val="4"/>
      </w:pPr>
      <w:r>
        <w:t xml:space="preserve">Рисунок </w:t>
      </w:r>
      <w:r>
        <w:t>21</w:t>
      </w:r>
    </w:p>
    <w:p w14:paraId="51864A71" w14:textId="77777777" w:rsidR="00D3770A" w:rsidRDefault="00D3770A" w:rsidP="00D3770A">
      <w:pPr>
        <w:ind w:firstLine="0"/>
      </w:pPr>
    </w:p>
    <w:p w14:paraId="556A8AC9" w14:textId="7DFC3509" w:rsidR="00D3770A" w:rsidRPr="000F109A" w:rsidRDefault="000F109A" w:rsidP="000F109A">
      <w:pPr>
        <w:ind w:firstLine="0"/>
      </w:pPr>
      <w:r>
        <w:t>Получив от напарника документ с подписью, убедитесь, что подпись верна. Измените подписанный документ и убедитесь, что подпись стала неверна. Верните документ к первоначальному состоянию и вновь убедитесь, что подпись верна.</w:t>
      </w:r>
      <w:r w:rsidRPr="000F109A">
        <w:t xml:space="preserve"> </w:t>
      </w:r>
      <w:r>
        <w:rPr>
          <w:lang w:val="en-US"/>
        </w:rPr>
        <w:t>(</w:t>
      </w:r>
      <w:r>
        <w:t>Рис. 22</w:t>
      </w:r>
      <w:r w:rsidR="00855F55">
        <w:t>-25</w:t>
      </w:r>
      <w:r>
        <w:t>)</w:t>
      </w:r>
    </w:p>
    <w:p w14:paraId="74E8877F" w14:textId="52B6D359" w:rsidR="003E064B" w:rsidRDefault="00A93A0D" w:rsidP="00855F55">
      <w:pPr>
        <w:jc w:val="center"/>
      </w:pPr>
      <w:r>
        <w:rPr>
          <w:noProof/>
        </w:rPr>
        <w:lastRenderedPageBreak/>
        <w:drawing>
          <wp:inline distT="0" distB="0" distL="0" distR="0" wp14:anchorId="4AD6EFAC" wp14:editId="297CD8F7">
            <wp:extent cx="3721100" cy="2165835"/>
            <wp:effectExtent l="0" t="0" r="0" b="6350"/>
            <wp:docPr id="11691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1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5240" cy="21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3F7" w14:textId="1E03B691" w:rsidR="001068E9" w:rsidRPr="001068E9" w:rsidRDefault="001068E9" w:rsidP="001068E9">
      <w:pPr>
        <w:pStyle w:val="4"/>
      </w:pPr>
      <w:r>
        <w:t>Рисунок 22</w:t>
      </w:r>
    </w:p>
    <w:p w14:paraId="0DAA1615" w14:textId="77777777" w:rsidR="001068E9" w:rsidRDefault="001068E9" w:rsidP="003E064B"/>
    <w:p w14:paraId="7F0EACC8" w14:textId="0F90DF69" w:rsidR="001068E9" w:rsidRDefault="001068E9" w:rsidP="00855F55">
      <w:pPr>
        <w:jc w:val="center"/>
      </w:pPr>
      <w:r w:rsidRPr="001068E9">
        <w:drawing>
          <wp:inline distT="0" distB="0" distL="0" distR="0" wp14:anchorId="43D784D4" wp14:editId="5429C51F">
            <wp:extent cx="3886200" cy="2460914"/>
            <wp:effectExtent l="0" t="0" r="0" b="0"/>
            <wp:docPr id="85107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1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611" cy="24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9CB7" w14:textId="2F84CCDF" w:rsidR="001068E9" w:rsidRDefault="00855F55" w:rsidP="00855F55">
      <w:pPr>
        <w:pStyle w:val="4"/>
      </w:pPr>
      <w:r>
        <w:t>Рисунок 23</w:t>
      </w:r>
    </w:p>
    <w:p w14:paraId="3A8D114B" w14:textId="77777777" w:rsidR="001068E9" w:rsidRDefault="001068E9" w:rsidP="003E064B"/>
    <w:p w14:paraId="477F6D6A" w14:textId="682E7C4F" w:rsidR="001068E9" w:rsidRDefault="001068E9" w:rsidP="001068E9">
      <w:pPr>
        <w:jc w:val="center"/>
      </w:pPr>
      <w:r w:rsidRPr="001068E9">
        <w:drawing>
          <wp:inline distT="0" distB="0" distL="0" distR="0" wp14:anchorId="5A63CEE5" wp14:editId="2AB32B05">
            <wp:extent cx="3886200" cy="2478776"/>
            <wp:effectExtent l="0" t="0" r="0" b="0"/>
            <wp:docPr id="1956490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905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4116" cy="24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0102" w14:textId="2D17E74F" w:rsidR="008B33B2" w:rsidRPr="008B33B2" w:rsidRDefault="008B33B2" w:rsidP="008B33B2">
      <w:pPr>
        <w:pStyle w:val="4"/>
      </w:pPr>
      <w:r>
        <w:t>Рисунок 24</w:t>
      </w:r>
    </w:p>
    <w:p w14:paraId="35A21418" w14:textId="77777777" w:rsidR="00855F55" w:rsidRDefault="00855F55" w:rsidP="001068E9">
      <w:pPr>
        <w:jc w:val="center"/>
      </w:pPr>
    </w:p>
    <w:p w14:paraId="115845C6" w14:textId="7C60E232" w:rsidR="00855F55" w:rsidRDefault="00855F55" w:rsidP="001068E9">
      <w:pPr>
        <w:jc w:val="center"/>
      </w:pPr>
      <w:r w:rsidRPr="001068E9">
        <w:lastRenderedPageBreak/>
        <w:drawing>
          <wp:inline distT="0" distB="0" distL="0" distR="0" wp14:anchorId="2BD29B48" wp14:editId="21F30834">
            <wp:extent cx="3573619" cy="2262974"/>
            <wp:effectExtent l="0" t="0" r="8255" b="4445"/>
            <wp:docPr id="1408090041" name="Рисунок 140809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1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3285" cy="227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F1FC" w14:textId="64EB32B3" w:rsidR="008B33B2" w:rsidRPr="003E064B" w:rsidRDefault="008B33B2" w:rsidP="008B33B2">
      <w:pPr>
        <w:pStyle w:val="4"/>
      </w:pPr>
      <w:r>
        <w:t>Рисунок 25</w:t>
      </w:r>
    </w:p>
    <w:p w14:paraId="3FA3BCF2" w14:textId="77777777" w:rsidR="005430ED" w:rsidRDefault="005430ED" w:rsidP="005430ED">
      <w:pPr>
        <w:pStyle w:val="1"/>
      </w:pPr>
      <w:bookmarkStart w:id="5" w:name="_Toc146184998"/>
      <w:r>
        <w:t>Вывод</w:t>
      </w:r>
      <w:bookmarkEnd w:id="5"/>
    </w:p>
    <w:p w14:paraId="4C64705C" w14:textId="4F7945B4" w:rsidR="003E064B" w:rsidRDefault="00827B17" w:rsidP="003E064B">
      <w:r>
        <w:t xml:space="preserve">Я </w:t>
      </w:r>
      <w:r w:rsidR="003E064B">
        <w:t>ознакоми</w:t>
      </w:r>
      <w:r w:rsidR="000E0A0D">
        <w:t>лся</w:t>
      </w:r>
      <w:r w:rsidR="003E064B">
        <w:t xml:space="preserve"> с принципами криптографической защиты информации с использованием алгоритмов асимметричного шифрования и электронной цифровой подписи</w:t>
      </w:r>
      <w:r w:rsidR="00F83539">
        <w:t xml:space="preserve">, а также приобрел практические </w:t>
      </w:r>
      <w:r w:rsidR="003E064B">
        <w:t>навыки практического применения указанных методов защиты информации на основе системы GnuPG</w:t>
      </w:r>
      <w:r w:rsidR="00AC23A9">
        <w:t>.</w:t>
      </w:r>
    </w:p>
    <w:p w14:paraId="57860B18" w14:textId="77777777" w:rsidR="003E064B" w:rsidRPr="00AE77FA" w:rsidRDefault="003E064B" w:rsidP="00AC23A9"/>
    <w:sectPr w:rsidR="003E064B" w:rsidRPr="00AE77FA" w:rsidSect="00684510">
      <w:pgSz w:w="11906" w:h="16838"/>
      <w:pgMar w:top="1134" w:right="850" w:bottom="1134" w:left="1701" w:header="708" w:footer="22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3BA47" w14:textId="77777777" w:rsidR="001C55C3" w:rsidRDefault="001C55C3" w:rsidP="009F4E8B">
      <w:pPr>
        <w:spacing w:line="240" w:lineRule="auto"/>
      </w:pPr>
      <w:r>
        <w:separator/>
      </w:r>
    </w:p>
  </w:endnote>
  <w:endnote w:type="continuationSeparator" w:id="0">
    <w:p w14:paraId="62D68BA2" w14:textId="77777777" w:rsidR="001C55C3" w:rsidRDefault="001C55C3" w:rsidP="009F4E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10315" w14:textId="77777777" w:rsidR="009F4E8B" w:rsidRPr="003B25EE" w:rsidRDefault="009F4E8B" w:rsidP="009F4E8B">
    <w:pPr>
      <w:pStyle w:val="a8"/>
      <w:suppressAutoHyphens w:val="0"/>
      <w:rPr>
        <w:sz w:val="24"/>
        <w:szCs w:val="24"/>
      </w:rPr>
    </w:pPr>
    <w:bookmarkStart w:id="1" w:name="_Hlk119180678"/>
    <w:r w:rsidRPr="003B25EE">
      <w:rPr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1DA540FA" wp14:editId="67BA8558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5240" t="21590" r="14605" b="18415"/>
              <wp:wrapNone/>
              <wp:docPr id="16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7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C324A9" w14:paraId="40A233B8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1DC86F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89F1EB2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B695A5F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BCC1D6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64E19F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830510E" w14:textId="77777777" w:rsidR="00C324A9" w:rsidRPr="00ED394E" w:rsidRDefault="00AF28EC" w:rsidP="00C324A9">
                                  <w:pPr>
                                    <w:ind w:firstLine="0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eastAsia="Times New Roman" w:hAnsi="Arial" w:cs="Arial"/>
                                      <w:i/>
                                      <w:iCs/>
                                      <w:sz w:val="40"/>
                                      <w:szCs w:val="40"/>
                                      <w:lang w:eastAsia="ru-RU"/>
                                    </w:rPr>
                                    <w:t>ОИБ</w:t>
                                  </w:r>
                                  <w:r w:rsidR="00C324A9" w:rsidRPr="0065597E">
                                    <w:rPr>
                                      <w:rFonts w:ascii="Arial" w:eastAsia="Times New Roman" w:hAnsi="Arial" w:cs="Arial"/>
                                      <w:i/>
                                      <w:iCs/>
                                      <w:sz w:val="40"/>
                                      <w:szCs w:val="40"/>
                                      <w:lang w:eastAsia="ru-RU"/>
                                    </w:rPr>
                                    <w:t>.10.05.01.</w:t>
                                  </w:r>
                                  <w:r w:rsidR="00F26BBF">
                                    <w:rPr>
                                      <w:rFonts w:ascii="Arial" w:eastAsia="Times New Roman" w:hAnsi="Arial" w:cs="Arial"/>
                                      <w:i/>
                                      <w:iCs/>
                                      <w:sz w:val="40"/>
                                      <w:szCs w:val="40"/>
                                      <w:lang w:eastAsia="ru-RU"/>
                                    </w:rPr>
                                    <w:t>88</w:t>
                                  </w:r>
                                  <w:r w:rsidR="00C324A9" w:rsidRPr="0065597E">
                                    <w:rPr>
                                      <w:rFonts w:ascii="Arial" w:eastAsia="Times New Roman" w:hAnsi="Arial" w:cs="Arial"/>
                                      <w:i/>
                                      <w:iCs/>
                                      <w:sz w:val="40"/>
                                      <w:szCs w:val="40"/>
                                      <w:lang w:eastAsia="ru-RU"/>
                                    </w:rPr>
                                    <w:t>0000.000ЛР</w:t>
                                  </w:r>
                                </w:p>
                              </w:tc>
                            </w:tr>
                            <w:tr w:rsidR="00C324A9" w14:paraId="60E4318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A6E513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2AECB78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6C06B9A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EC9E7C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88B39B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55F3794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C324A9" w14:paraId="515BD323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4C3519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9DD6FF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54DE973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01C16F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366A54D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3E05CFC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C324A9" w14:paraId="3CE7E3C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BFCA45" w14:textId="77777777" w:rsidR="00C324A9" w:rsidRDefault="00C324A9" w:rsidP="00C324A9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ABF89C4" w14:textId="77777777" w:rsidR="00C324A9" w:rsidRPr="00A806A5" w:rsidRDefault="00A41ECA" w:rsidP="00C324A9">
                                  <w:pPr>
                                    <w:pStyle w:val="a7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Заболотный И</w:t>
                                  </w:r>
                                  <w:r w:rsidR="00C324A9" w:rsidRPr="00ED394E"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.А</w:t>
                                  </w:r>
                                  <w:r w:rsidR="00C324A9"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14EFBB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B3DB65E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98A2166" w14:textId="77777777" w:rsidR="00C324A9" w:rsidRDefault="00C324A9" w:rsidP="00C324A9">
                                  <w:pPr>
                                    <w:pStyle w:val="a7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</w:p>
                                <w:p w14:paraId="132FF33D" w14:textId="08B6A996" w:rsidR="00C324A9" w:rsidRPr="008E6B1B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Лабораторная работа №</w:t>
                                  </w:r>
                                  <w:r w:rsidR="008E6B1B"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>10,11</w:t>
                                  </w:r>
                                </w:p>
                                <w:p w14:paraId="319332F1" w14:textId="77777777" w:rsidR="00C324A9" w:rsidRPr="004070FF" w:rsidRDefault="00C324A9" w:rsidP="00C324A9">
                                  <w:pPr>
                                    <w:pStyle w:val="a7"/>
                                    <w:rPr>
                                      <w:rFonts w:ascii="Arial" w:hAnsi="Arial" w:cs="Arial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1621D6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1D0A3A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01E13BC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C324A9" w:rsidRPr="003313E8" w14:paraId="379A3AB3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19D98E" w14:textId="77777777" w:rsidR="00C324A9" w:rsidRDefault="00C324A9" w:rsidP="00C324A9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5BBE006" w14:textId="77777777" w:rsidR="00C324A9" w:rsidRPr="00AF28EC" w:rsidRDefault="00AF28EC" w:rsidP="00C324A9">
                                  <w:pPr>
                                    <w:pStyle w:val="a7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 О.С.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38E0BF0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B6CD425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913871A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D32CD6F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70FFDEC2" w14:textId="77777777" w:rsidR="00C324A9" w:rsidRPr="003313E8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11A49A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E45F9D" w14:textId="77777777" w:rsidR="00C324A9" w:rsidRPr="00ED394E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  <w:lang w:val="ru-RU"/>
                                    </w:rPr>
                                  </w:pP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23508AA" w14:textId="78FAA0C3" w:rsidR="00C324A9" w:rsidRPr="00A3530A" w:rsidRDefault="00AC23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18"/>
                                      <w:lang w:val="ru-RU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C324A9" w:rsidRPr="003313E8" w14:paraId="4ABF2CE1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CAAFCF" w14:textId="77777777" w:rsidR="00C324A9" w:rsidRDefault="00C324A9" w:rsidP="00C324A9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4C75651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472B29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4F6D2E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1C5AC6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7D32856" w14:textId="77777777" w:rsidR="00C324A9" w:rsidRPr="00664933" w:rsidRDefault="004D3D0E" w:rsidP="00C324A9">
                                  <w:pPr>
                                    <w:pStyle w:val="a7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  <w:t>ДГТУ</w:t>
                                  </w: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  <w:br/>
                                    <w:t>Кафедра КБИС</w:t>
                                  </w:r>
                                </w:p>
                              </w:tc>
                            </w:tr>
                            <w:tr w:rsidR="00C324A9" w14:paraId="34AB251E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299213" w14:textId="77777777" w:rsidR="00C324A9" w:rsidRDefault="00C324A9" w:rsidP="00C324A9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CD5B0AE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CE7CB83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776BA8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69EAAA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55C6568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C324A9" w14:paraId="593772D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BBBDAD" w14:textId="77777777" w:rsidR="00C324A9" w:rsidRDefault="00C324A9" w:rsidP="00C324A9">
                                  <w:pPr>
                                    <w:pStyle w:val="a7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1685E27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F0E2E0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3C63A5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C79A97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A82710A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F3D4C4A" w14:textId="77777777" w:rsidR="009F4E8B" w:rsidRDefault="009F4E8B" w:rsidP="009F4E8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A540FA" id="Группа 16" o:spid="_x0000_s1026" style="position:absolute;margin-left:56.7pt;margin-top:18.2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C324A9" w14:paraId="40A233B8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31DC86F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89F1EB2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B695A5F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3BCC1D6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64E19F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0830510E" w14:textId="77777777" w:rsidR="00C324A9" w:rsidRPr="00ED394E" w:rsidRDefault="00AF28EC" w:rsidP="00C324A9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40"/>
                                <w:szCs w:val="40"/>
                                <w:lang w:eastAsia="ru-RU"/>
                              </w:rPr>
                              <w:t>ОИБ</w:t>
                            </w:r>
                            <w:r w:rsidR="00C324A9" w:rsidRPr="0065597E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40"/>
                                <w:szCs w:val="40"/>
                                <w:lang w:eastAsia="ru-RU"/>
                              </w:rPr>
                              <w:t>.10.05.01.</w:t>
                            </w:r>
                            <w:r w:rsidR="00F26BBF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40"/>
                                <w:szCs w:val="40"/>
                                <w:lang w:eastAsia="ru-RU"/>
                              </w:rPr>
                              <w:t>88</w:t>
                            </w:r>
                            <w:r w:rsidR="00C324A9" w:rsidRPr="0065597E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40"/>
                                <w:szCs w:val="40"/>
                                <w:lang w:eastAsia="ru-RU"/>
                              </w:rPr>
                              <w:t>0000.000ЛР</w:t>
                            </w:r>
                          </w:p>
                        </w:tc>
                      </w:tr>
                      <w:tr w:rsidR="00C324A9" w14:paraId="60E4318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9A6E513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2AECB78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6C06B9A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EC9E7C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688B39B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55F3794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C324A9" w14:paraId="515BD323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4C3519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9DD6FF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54DE973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901C16F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366A54D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03E05CFC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C324A9" w14:paraId="3CE7E3C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BFCA45" w14:textId="77777777" w:rsidR="00C324A9" w:rsidRDefault="00C324A9" w:rsidP="00C324A9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ABF89C4" w14:textId="77777777" w:rsidR="00C324A9" w:rsidRPr="00A806A5" w:rsidRDefault="00A41ECA" w:rsidP="00C324A9">
                            <w:pPr>
                              <w:pStyle w:val="a7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Заболотный И</w:t>
                            </w:r>
                            <w:r w:rsidR="00C324A9" w:rsidRPr="00ED394E"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.А</w:t>
                            </w:r>
                            <w:r w:rsidR="00C324A9"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14EFBB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B3DB65E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98A2166" w14:textId="77777777" w:rsidR="00C324A9" w:rsidRDefault="00C324A9" w:rsidP="00C324A9">
                            <w:pPr>
                              <w:pStyle w:val="a7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14:paraId="132FF33D" w14:textId="08B6A996" w:rsidR="00C324A9" w:rsidRPr="008E6B1B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ED394E"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>Лабораторная работа №</w:t>
                            </w:r>
                            <w:r w:rsidR="008E6B1B"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>10,11</w:t>
                            </w:r>
                          </w:p>
                          <w:p w14:paraId="319332F1" w14:textId="77777777" w:rsidR="00C324A9" w:rsidRPr="004070FF" w:rsidRDefault="00C324A9" w:rsidP="00C324A9">
                            <w:pPr>
                              <w:pStyle w:val="a7"/>
                              <w:rPr>
                                <w:rFonts w:ascii="Arial" w:hAnsi="Arial" w:cs="Arial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71621D6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71D0A3A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01E13BC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C324A9" w:rsidRPr="003313E8" w14:paraId="379A3AB3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719D98E" w14:textId="77777777" w:rsidR="00C324A9" w:rsidRDefault="00C324A9" w:rsidP="00C324A9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5BBE006" w14:textId="77777777" w:rsidR="00C324A9" w:rsidRPr="00AF28EC" w:rsidRDefault="00AF28EC" w:rsidP="00C324A9">
                            <w:pPr>
                              <w:pStyle w:val="a7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Бурякова О.С.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38E0BF0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B6CD425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913871A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0D32CD6F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70FFDEC2" w14:textId="77777777" w:rsidR="00C324A9" w:rsidRPr="003313E8" w:rsidRDefault="00C324A9" w:rsidP="00C324A9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311A49A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6E45F9D" w14:textId="77777777" w:rsidR="00C324A9" w:rsidRPr="00ED394E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23508AA" w14:textId="78FAA0C3" w:rsidR="00C324A9" w:rsidRPr="00A3530A" w:rsidRDefault="00AC23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7</w:t>
                            </w:r>
                          </w:p>
                        </w:tc>
                      </w:tr>
                      <w:tr w:rsidR="00C324A9" w:rsidRPr="003313E8" w14:paraId="4ABF2CE1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2CAAFCF" w14:textId="77777777" w:rsidR="00C324A9" w:rsidRDefault="00C324A9" w:rsidP="00C324A9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4C75651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E472B29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4F6D2E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1C5AC6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7D32856" w14:textId="77777777" w:rsidR="00C324A9" w:rsidRPr="00664933" w:rsidRDefault="004D3D0E" w:rsidP="00C324A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ДГТУ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br/>
                              <w:t>Кафедра КБИС</w:t>
                            </w:r>
                          </w:p>
                        </w:tc>
                      </w:tr>
                      <w:tr w:rsidR="00C324A9" w14:paraId="34AB251E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3299213" w14:textId="77777777" w:rsidR="00C324A9" w:rsidRDefault="00C324A9" w:rsidP="00C324A9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CD5B0AE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CE7CB83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3776BA8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769EAAA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55C6568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C324A9" w14:paraId="593772D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4BBBDAD" w14:textId="77777777" w:rsidR="00C324A9" w:rsidRDefault="00C324A9" w:rsidP="00C324A9">
                            <w:pPr>
                              <w:pStyle w:val="a7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1685E27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F0E2E0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33C63A5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EC79A97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A82710A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F3D4C4A" w14:textId="77777777" w:rsidR="009F4E8B" w:rsidRDefault="009F4E8B" w:rsidP="009F4E8B"/>
                  </w:txbxContent>
                </v:textbox>
              </v:shape>
              <v:line id="Line 4" o:spid="_x0000_s102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" strokeweight="2.25pt"/>
              <v:line id="Line 5" o:spid="_x0000_s102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" strokeweight="2.25pt"/>
              <v:line id="Line 6" o:spid="_x0000_s103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" strokeweight="2.25pt"/>
              <v:line id="Line 7" o:spid="_x0000_s103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" strokeweight="2.25pt"/>
              <v:line id="Line 8" o:spid="_x0000_s103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" strokeweight="2.25pt"/>
              <w10:wrap anchorx="page" anchory="page"/>
              <w10:anchorlock/>
            </v:group>
          </w:pict>
        </mc:Fallback>
      </mc:AlternateContent>
    </w:r>
  </w:p>
  <w:bookmarkEnd w:id="1"/>
  <w:p w14:paraId="79200994" w14:textId="77777777" w:rsidR="009F4E8B" w:rsidRDefault="009F4E8B" w:rsidP="009F4E8B"/>
  <w:p w14:paraId="5D1C6182" w14:textId="77777777" w:rsidR="009F4E8B" w:rsidRDefault="009F4E8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348CF" w14:textId="77777777" w:rsidR="009F4E8B" w:rsidRPr="009F4E8B" w:rsidRDefault="004070FF" w:rsidP="009F4E8B">
    <w:pPr>
      <w:pStyle w:val="a8"/>
      <w:suppressAutoHyphens w:val="0"/>
      <w:rPr>
        <w:color w:val="FF0000"/>
        <w:sz w:val="24"/>
        <w:szCs w:val="24"/>
      </w:rPr>
    </w:pPr>
    <w:bookmarkStart w:id="2" w:name="_Hlk119180582"/>
    <w:r w:rsidRPr="000E6C7E">
      <w:rPr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799A6897" wp14:editId="33AB711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23" name="Группа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4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C324A9" w14:paraId="25918B7B" w14:textId="77777777" w:rsidTr="00010029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3B756C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14765D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E0DCE97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2BB338C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2B560A5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3496B2A" w14:textId="77777777" w:rsidR="00C324A9" w:rsidRPr="00ED394E" w:rsidRDefault="0065681F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Arial" w:hAnsi="Arial" w:cs="Arial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t>ОИБ</w:t>
                                  </w:r>
                                  <w:r w:rsidR="00C324A9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.10.05.01.</w:t>
                                  </w:r>
                                  <w:r w:rsidR="00F15505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t>88</w:t>
                                  </w:r>
                                  <w:r w:rsidR="00C324A9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A10033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C324A9" w14:paraId="5F78FE0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A0B756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FA64D49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9EFCAB3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F40256C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E86565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86A044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7BF42F8" w14:textId="77777777" w:rsidR="00C324A9" w:rsidRPr="00ED394E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Arial" w:hAnsi="Arial" w:cs="Arial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</w:pP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fldChar w:fldCharType="begin"/>
                                  </w: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fldChar w:fldCharType="separate"/>
                                  </w: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t>1</w:t>
                                  </w:r>
                                  <w:r w:rsidRPr="00ED394E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C324A9" w14:paraId="60D80587" w14:textId="77777777" w:rsidTr="00010029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FB56B5E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E4CA6B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D363979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479F30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AB2D22D" w14:textId="77777777" w:rsidR="00C324A9" w:rsidRDefault="00C324A9" w:rsidP="00C324A9">
                                  <w:pPr>
                                    <w:pStyle w:val="a7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35C4BE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EC96FF0" w14:textId="77777777" w:rsidR="00C324A9" w:rsidRDefault="00C324A9" w:rsidP="00C324A9">
                                  <w:pPr>
                                    <w:pStyle w:val="a7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A5906D9" w14:textId="77777777" w:rsidR="004070FF" w:rsidRDefault="004070FF" w:rsidP="004070F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9A6897" id="Группа 23" o:spid="_x0000_s1033" style="position:absolute;margin-left:56.7pt;margin-top:19.85pt;width:518.9pt;height:802.2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" o:allowincell="f">
              <v:line id="Line 3" o:spid="_x0000_s103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" strokeweight="2.25pt"/>
              <v:line id="Line 4" o:spid="_x0000_s10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" strokeweight="2.25pt"/>
              <v:line id="Line 5" o:spid="_x0000_s103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" strokeweight="2.25pt"/>
              <v:line id="Line 6" o:spid="_x0000_s1037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" strokeweight="2.25pt"/>
              <v:line id="Line 7" o:spid="_x0000_s1038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9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C324A9" w14:paraId="25918B7B" w14:textId="77777777" w:rsidTr="00010029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3B756C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A14765D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E0DCE97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2BB338C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2B560A5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3496B2A" w14:textId="77777777" w:rsidR="00C324A9" w:rsidRPr="00ED394E" w:rsidRDefault="0065681F" w:rsidP="00C324A9">
                            <w:pPr>
                              <w:pStyle w:val="a7"/>
                              <w:jc w:val="center"/>
                              <w:rPr>
                                <w:rFonts w:ascii="Arial" w:hAnsi="Arial" w:cs="Arial"/>
                                <w:i w:val="0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  <w:t>ОИБ</w:t>
                            </w:r>
                            <w:r w:rsidR="00C324A9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.10.05.01.</w:t>
                            </w:r>
                            <w:r w:rsidR="00F15505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  <w:t>88</w:t>
                            </w:r>
                            <w:r w:rsidR="00C324A9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A10033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C324A9" w14:paraId="5F78FE0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A0B756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FA64D49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9EFCAB3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F40256C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E86565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86A044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7BF42F8" w14:textId="77777777" w:rsidR="00C324A9" w:rsidRPr="00ED394E" w:rsidRDefault="00C324A9" w:rsidP="00C324A9">
                            <w:pPr>
                              <w:pStyle w:val="a7"/>
                              <w:jc w:val="center"/>
                              <w:rPr>
                                <w:rFonts w:ascii="Arial" w:hAnsi="Arial" w:cs="Arial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</w:pP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  <w:fldChar w:fldCharType="begin"/>
                            </w: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  <w:instrText>PAGE   \* MERGEFORMAT</w:instrText>
                            </w: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  <w:fldChar w:fldCharType="separate"/>
                            </w: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  <w:t>1</w:t>
                            </w:r>
                            <w:r w:rsidRPr="00ED394E">
                              <w:rPr>
                                <w:rFonts w:ascii="Times New Roman" w:hAnsi="Times New Roman"/>
                                <w:i w:val="0"/>
                                <w:iCs/>
                                <w:sz w:val="40"/>
                                <w:szCs w:val="4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C324A9" w14:paraId="60D80587" w14:textId="77777777" w:rsidTr="00010029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FB56B5E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E4CA6B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3D363979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4479F30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AB2D22D" w14:textId="77777777" w:rsidR="00C324A9" w:rsidRDefault="00C324A9" w:rsidP="00C324A9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935C4BE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EC96FF0" w14:textId="77777777" w:rsidR="00C324A9" w:rsidRDefault="00C324A9" w:rsidP="00C324A9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A5906D9" w14:textId="77777777" w:rsidR="004070FF" w:rsidRDefault="004070FF" w:rsidP="004070FF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  <w:bookmarkEnd w:id="2"/>
  </w:p>
  <w:p w14:paraId="200D0EFC" w14:textId="77777777" w:rsidR="009F4E8B" w:rsidRDefault="009F4E8B" w:rsidP="009F4E8B"/>
  <w:p w14:paraId="30048E99" w14:textId="77777777" w:rsidR="009F4E8B" w:rsidRDefault="009F4E8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15180" w14:textId="77777777" w:rsidR="001C55C3" w:rsidRDefault="001C55C3" w:rsidP="009F4E8B">
      <w:pPr>
        <w:spacing w:line="240" w:lineRule="auto"/>
      </w:pPr>
      <w:r>
        <w:separator/>
      </w:r>
    </w:p>
  </w:footnote>
  <w:footnote w:type="continuationSeparator" w:id="0">
    <w:p w14:paraId="0BCF0A6F" w14:textId="77777777" w:rsidR="001C55C3" w:rsidRDefault="001C55C3" w:rsidP="009F4E8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E6721"/>
    <w:multiLevelType w:val="hybridMultilevel"/>
    <w:tmpl w:val="6EE819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DA2C71"/>
    <w:multiLevelType w:val="hybridMultilevel"/>
    <w:tmpl w:val="DFE8721A"/>
    <w:lvl w:ilvl="0" w:tplc="C598FBD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CC04701"/>
    <w:multiLevelType w:val="hybridMultilevel"/>
    <w:tmpl w:val="480A0F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169ED"/>
    <w:multiLevelType w:val="hybridMultilevel"/>
    <w:tmpl w:val="05C0F2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664240277">
    <w:abstractNumId w:val="1"/>
  </w:num>
  <w:num w:numId="2" w16cid:durableId="1266500662">
    <w:abstractNumId w:val="3"/>
  </w:num>
  <w:num w:numId="3" w16cid:durableId="224922712">
    <w:abstractNumId w:val="2"/>
  </w:num>
  <w:num w:numId="4" w16cid:durableId="1844970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ocumentProtection w:edit="readOnly" w:enforcement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B7F"/>
    <w:rsid w:val="000270EE"/>
    <w:rsid w:val="0003380B"/>
    <w:rsid w:val="00037B44"/>
    <w:rsid w:val="000522CA"/>
    <w:rsid w:val="0006274B"/>
    <w:rsid w:val="000870F3"/>
    <w:rsid w:val="00096161"/>
    <w:rsid w:val="000A5A11"/>
    <w:rsid w:val="000A7872"/>
    <w:rsid w:val="000B58AC"/>
    <w:rsid w:val="000B611F"/>
    <w:rsid w:val="000E0A0D"/>
    <w:rsid w:val="000E5AB1"/>
    <w:rsid w:val="000F0744"/>
    <w:rsid w:val="000F109A"/>
    <w:rsid w:val="001058C3"/>
    <w:rsid w:val="001068E9"/>
    <w:rsid w:val="00110EA9"/>
    <w:rsid w:val="00135778"/>
    <w:rsid w:val="00150511"/>
    <w:rsid w:val="00154791"/>
    <w:rsid w:val="00156923"/>
    <w:rsid w:val="00175AEE"/>
    <w:rsid w:val="0019546E"/>
    <w:rsid w:val="001C07E9"/>
    <w:rsid w:val="001C55C3"/>
    <w:rsid w:val="001D58A7"/>
    <w:rsid w:val="00222E86"/>
    <w:rsid w:val="00236119"/>
    <w:rsid w:val="00265B7F"/>
    <w:rsid w:val="00280C9F"/>
    <w:rsid w:val="00284DB8"/>
    <w:rsid w:val="002B2CF7"/>
    <w:rsid w:val="002B4FA7"/>
    <w:rsid w:val="002D257A"/>
    <w:rsid w:val="002D61E2"/>
    <w:rsid w:val="002D6894"/>
    <w:rsid w:val="002E2196"/>
    <w:rsid w:val="00304E7B"/>
    <w:rsid w:val="00321BEF"/>
    <w:rsid w:val="00340827"/>
    <w:rsid w:val="003763C2"/>
    <w:rsid w:val="00386177"/>
    <w:rsid w:val="003B1D74"/>
    <w:rsid w:val="003D0B68"/>
    <w:rsid w:val="003E064B"/>
    <w:rsid w:val="004070FF"/>
    <w:rsid w:val="00407B5C"/>
    <w:rsid w:val="00415C33"/>
    <w:rsid w:val="004160D8"/>
    <w:rsid w:val="00425194"/>
    <w:rsid w:val="004405D8"/>
    <w:rsid w:val="004431CE"/>
    <w:rsid w:val="00444F33"/>
    <w:rsid w:val="00466A2D"/>
    <w:rsid w:val="00473F34"/>
    <w:rsid w:val="0049112D"/>
    <w:rsid w:val="00495EAB"/>
    <w:rsid w:val="004A0C91"/>
    <w:rsid w:val="004A19EF"/>
    <w:rsid w:val="004A5B6B"/>
    <w:rsid w:val="004D3D0E"/>
    <w:rsid w:val="004D4F7A"/>
    <w:rsid w:val="005078F3"/>
    <w:rsid w:val="00526890"/>
    <w:rsid w:val="00531544"/>
    <w:rsid w:val="00542DDC"/>
    <w:rsid w:val="005430ED"/>
    <w:rsid w:val="005472CA"/>
    <w:rsid w:val="005648EF"/>
    <w:rsid w:val="00581463"/>
    <w:rsid w:val="00596CB4"/>
    <w:rsid w:val="00597551"/>
    <w:rsid w:val="005A41FF"/>
    <w:rsid w:val="005A59BA"/>
    <w:rsid w:val="005B5D14"/>
    <w:rsid w:val="005C2C97"/>
    <w:rsid w:val="006178BD"/>
    <w:rsid w:val="00652440"/>
    <w:rsid w:val="0065681F"/>
    <w:rsid w:val="006732C4"/>
    <w:rsid w:val="00675A81"/>
    <w:rsid w:val="00684510"/>
    <w:rsid w:val="00684E9E"/>
    <w:rsid w:val="00693164"/>
    <w:rsid w:val="0069780D"/>
    <w:rsid w:val="006B1E37"/>
    <w:rsid w:val="006B2A9C"/>
    <w:rsid w:val="006C79C2"/>
    <w:rsid w:val="006F1AE1"/>
    <w:rsid w:val="006F2E8C"/>
    <w:rsid w:val="007035B0"/>
    <w:rsid w:val="00706399"/>
    <w:rsid w:val="0072555B"/>
    <w:rsid w:val="00740D3C"/>
    <w:rsid w:val="00742E1E"/>
    <w:rsid w:val="007666A8"/>
    <w:rsid w:val="0079020D"/>
    <w:rsid w:val="007C1E8B"/>
    <w:rsid w:val="007C404B"/>
    <w:rsid w:val="007F64B9"/>
    <w:rsid w:val="008004F8"/>
    <w:rsid w:val="00802FDF"/>
    <w:rsid w:val="00805CB9"/>
    <w:rsid w:val="00807B32"/>
    <w:rsid w:val="008121AF"/>
    <w:rsid w:val="00826CFB"/>
    <w:rsid w:val="00827B17"/>
    <w:rsid w:val="00845FE6"/>
    <w:rsid w:val="00855F55"/>
    <w:rsid w:val="00860BDD"/>
    <w:rsid w:val="008926AF"/>
    <w:rsid w:val="00894F4A"/>
    <w:rsid w:val="008B33B2"/>
    <w:rsid w:val="008C531B"/>
    <w:rsid w:val="008D20ED"/>
    <w:rsid w:val="008E6B1B"/>
    <w:rsid w:val="008F62C0"/>
    <w:rsid w:val="008F7E97"/>
    <w:rsid w:val="00924066"/>
    <w:rsid w:val="009472CD"/>
    <w:rsid w:val="00956199"/>
    <w:rsid w:val="009904AB"/>
    <w:rsid w:val="009A572D"/>
    <w:rsid w:val="009D102F"/>
    <w:rsid w:val="009D29B0"/>
    <w:rsid w:val="009E4862"/>
    <w:rsid w:val="009F4E8B"/>
    <w:rsid w:val="00A0460D"/>
    <w:rsid w:val="00A3530A"/>
    <w:rsid w:val="00A41ECA"/>
    <w:rsid w:val="00A574A0"/>
    <w:rsid w:val="00A6643C"/>
    <w:rsid w:val="00A70A46"/>
    <w:rsid w:val="00A93A0D"/>
    <w:rsid w:val="00AA7AB8"/>
    <w:rsid w:val="00AC23A9"/>
    <w:rsid w:val="00AD6009"/>
    <w:rsid w:val="00AE1213"/>
    <w:rsid w:val="00AE77FA"/>
    <w:rsid w:val="00AF28EC"/>
    <w:rsid w:val="00B06517"/>
    <w:rsid w:val="00B16D02"/>
    <w:rsid w:val="00B234EF"/>
    <w:rsid w:val="00B536DF"/>
    <w:rsid w:val="00B5372C"/>
    <w:rsid w:val="00B64EE0"/>
    <w:rsid w:val="00B65689"/>
    <w:rsid w:val="00BB73DF"/>
    <w:rsid w:val="00C2700B"/>
    <w:rsid w:val="00C324A9"/>
    <w:rsid w:val="00C3538C"/>
    <w:rsid w:val="00C45A1A"/>
    <w:rsid w:val="00C563A5"/>
    <w:rsid w:val="00C65779"/>
    <w:rsid w:val="00C67908"/>
    <w:rsid w:val="00C72D4C"/>
    <w:rsid w:val="00C77855"/>
    <w:rsid w:val="00CA1B64"/>
    <w:rsid w:val="00CD57F1"/>
    <w:rsid w:val="00CD5D5B"/>
    <w:rsid w:val="00CE4117"/>
    <w:rsid w:val="00CF5A2A"/>
    <w:rsid w:val="00D21E71"/>
    <w:rsid w:val="00D21F08"/>
    <w:rsid w:val="00D3770A"/>
    <w:rsid w:val="00D447F4"/>
    <w:rsid w:val="00D53792"/>
    <w:rsid w:val="00D66C40"/>
    <w:rsid w:val="00D77283"/>
    <w:rsid w:val="00D85879"/>
    <w:rsid w:val="00D96537"/>
    <w:rsid w:val="00DA445A"/>
    <w:rsid w:val="00DB6D8F"/>
    <w:rsid w:val="00DC6BEE"/>
    <w:rsid w:val="00DF5D9A"/>
    <w:rsid w:val="00DF5FF0"/>
    <w:rsid w:val="00E02460"/>
    <w:rsid w:val="00E214DB"/>
    <w:rsid w:val="00E332E8"/>
    <w:rsid w:val="00E362AC"/>
    <w:rsid w:val="00E643AE"/>
    <w:rsid w:val="00E74130"/>
    <w:rsid w:val="00E976DD"/>
    <w:rsid w:val="00EB6787"/>
    <w:rsid w:val="00ED30B1"/>
    <w:rsid w:val="00ED394E"/>
    <w:rsid w:val="00EE5A3E"/>
    <w:rsid w:val="00EF1F5E"/>
    <w:rsid w:val="00F0238B"/>
    <w:rsid w:val="00F05E66"/>
    <w:rsid w:val="00F15505"/>
    <w:rsid w:val="00F26BBF"/>
    <w:rsid w:val="00F26FC8"/>
    <w:rsid w:val="00F55021"/>
    <w:rsid w:val="00F553D8"/>
    <w:rsid w:val="00F57443"/>
    <w:rsid w:val="00F83539"/>
    <w:rsid w:val="00F87E57"/>
    <w:rsid w:val="00F95BC5"/>
    <w:rsid w:val="00FA42EA"/>
    <w:rsid w:val="00FB3A03"/>
    <w:rsid w:val="00FB794B"/>
    <w:rsid w:val="00FE2277"/>
    <w:rsid w:val="00FE5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181490"/>
  <w15:chartTrackingRefBased/>
  <w15:docId w15:val="{C98E3F79-30EE-4A40-8D5D-217CE8A4D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70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B4FA7"/>
    <w:pPr>
      <w:keepNext/>
      <w:keepLines/>
      <w:spacing w:before="120" w:line="480" w:lineRule="auto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B4FA7"/>
    <w:pPr>
      <w:keepNext/>
      <w:keepLines/>
      <w:spacing w:before="120" w:line="480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B4FA7"/>
    <w:pPr>
      <w:keepNext/>
      <w:keepLines/>
      <w:spacing w:before="120" w:line="480" w:lineRule="auto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Рисунок"/>
    <w:basedOn w:val="a"/>
    <w:next w:val="a"/>
    <w:link w:val="40"/>
    <w:uiPriority w:val="9"/>
    <w:unhideWhenUsed/>
    <w:qFormat/>
    <w:rsid w:val="00473F34"/>
    <w:pPr>
      <w:keepNext/>
      <w:keepLines/>
      <w:spacing w:before="40" w:line="240" w:lineRule="auto"/>
      <w:ind w:firstLine="0"/>
      <w:jc w:val="center"/>
      <w:outlineLvl w:val="3"/>
    </w:pPr>
    <w:rPr>
      <w:rFonts w:eastAsiaTheme="majorEastAsia" w:cstheme="majorBidi"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4FA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9F4E8B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F4E8B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9F4E8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F4E8B"/>
    <w:rPr>
      <w:rFonts w:ascii="Times New Roman" w:hAnsi="Times New Roman"/>
      <w:sz w:val="28"/>
    </w:rPr>
  </w:style>
  <w:style w:type="paragraph" w:customStyle="1" w:styleId="a7">
    <w:name w:val="Чертежный"/>
    <w:rsid w:val="009F4E8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8">
    <w:name w:val="Листинг программы"/>
    <w:rsid w:val="009F4E8B"/>
    <w:pPr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0"/>
      <w:szCs w:val="20"/>
      <w:lang w:eastAsia="ru-RU"/>
    </w:rPr>
  </w:style>
  <w:style w:type="paragraph" w:styleId="a9">
    <w:name w:val="List Paragraph"/>
    <w:basedOn w:val="a"/>
    <w:uiPriority w:val="99"/>
    <w:qFormat/>
    <w:rsid w:val="004070FF"/>
    <w:pPr>
      <w:spacing w:after="160"/>
      <w:ind w:left="720" w:firstLine="0"/>
      <w:contextualSpacing/>
    </w:pPr>
    <w:rPr>
      <w:color w:val="000000" w:themeColor="text1" w:themeShade="80"/>
    </w:rPr>
  </w:style>
  <w:style w:type="character" w:customStyle="1" w:styleId="20">
    <w:name w:val="Заголовок 2 Знак"/>
    <w:basedOn w:val="a0"/>
    <w:link w:val="2"/>
    <w:uiPriority w:val="9"/>
    <w:rsid w:val="002B4FA7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a">
    <w:name w:val="Title"/>
    <w:aliases w:val="Заголовок3"/>
    <w:basedOn w:val="a"/>
    <w:next w:val="a"/>
    <w:link w:val="ab"/>
    <w:uiPriority w:val="10"/>
    <w:qFormat/>
    <w:rsid w:val="00A574A0"/>
    <w:pPr>
      <w:spacing w:line="48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b">
    <w:name w:val="Заголовок Знак"/>
    <w:aliases w:val="Заголовок3 Знак"/>
    <w:basedOn w:val="a0"/>
    <w:link w:val="aa"/>
    <w:uiPriority w:val="10"/>
    <w:rsid w:val="00A574A0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30">
    <w:name w:val="Заголовок 3 Знак"/>
    <w:basedOn w:val="a0"/>
    <w:link w:val="3"/>
    <w:uiPriority w:val="9"/>
    <w:rsid w:val="002B4FA7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c">
    <w:name w:val="caption"/>
    <w:basedOn w:val="a"/>
    <w:next w:val="a"/>
    <w:uiPriority w:val="35"/>
    <w:unhideWhenUsed/>
    <w:qFormat/>
    <w:rsid w:val="00826C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TOC Heading"/>
    <w:basedOn w:val="1"/>
    <w:next w:val="a"/>
    <w:uiPriority w:val="39"/>
    <w:unhideWhenUsed/>
    <w:qFormat/>
    <w:rsid w:val="000A5A11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5A1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A5A1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0A5A11"/>
    <w:pPr>
      <w:spacing w:after="100"/>
      <w:ind w:left="560"/>
    </w:pPr>
  </w:style>
  <w:style w:type="character" w:styleId="ae">
    <w:name w:val="Hyperlink"/>
    <w:basedOn w:val="a0"/>
    <w:uiPriority w:val="99"/>
    <w:unhideWhenUsed/>
    <w:rsid w:val="000A5A11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f"/>
    <w:uiPriority w:val="59"/>
    <w:rsid w:val="00A0460D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">
    <w:name w:val="Table Grid"/>
    <w:basedOn w:val="a1"/>
    <w:uiPriority w:val="39"/>
    <w:rsid w:val="00A046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aliases w:val="Рисунок Знак"/>
    <w:basedOn w:val="a0"/>
    <w:link w:val="4"/>
    <w:uiPriority w:val="9"/>
    <w:rsid w:val="00473F34"/>
    <w:rPr>
      <w:rFonts w:ascii="Times New Roman" w:eastAsiaTheme="majorEastAsia" w:hAnsi="Times New Roman" w:cstheme="majorBidi"/>
      <w:iCs/>
      <w:sz w:val="24"/>
    </w:rPr>
  </w:style>
  <w:style w:type="paragraph" w:styleId="af0">
    <w:name w:val="No Spacing"/>
    <w:uiPriority w:val="1"/>
    <w:rsid w:val="0009616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af1">
    <w:name w:val="Balloon Text"/>
    <w:basedOn w:val="a"/>
    <w:link w:val="af2"/>
    <w:uiPriority w:val="99"/>
    <w:semiHidden/>
    <w:unhideWhenUsed/>
    <w:rsid w:val="0070639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70639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bol\OneDrive\&#1044;&#1086;&#1082;&#1091;&#1084;&#1077;&#1085;&#1090;&#1099;\&#1053;&#1072;&#1089;&#1090;&#1088;&#1072;&#1080;&#1074;&#1072;&#1077;&#1084;&#1099;&#1077;%20&#1096;&#1072;&#1073;&#1083;&#1086;&#1085;&#1099;%20Office\&#1064;&#1072;&#1073;&#1083;&#1086;&#1085;%20&#1085;&#1072;%20&#1074;&#1089;&#1077;%20&#1089;&#1083;&#1091;&#1095;&#1072;&#1080;%20&#1078;&#1080;&#1079;&#1085;&#108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1419EB-F67F-429E-B092-D075E9B68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на все случаи жизни.dotx</Template>
  <TotalTime>529</TotalTime>
  <Pages>13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Заболотный</dc:creator>
  <cp:keywords/>
  <dc:description/>
  <cp:lastModifiedBy>Иван Заболотный</cp:lastModifiedBy>
  <cp:revision>17</cp:revision>
  <dcterms:created xsi:type="dcterms:W3CDTF">2023-10-05T09:02:00Z</dcterms:created>
  <dcterms:modified xsi:type="dcterms:W3CDTF">2023-12-07T08:10:00Z</dcterms:modified>
</cp:coreProperties>
</file>