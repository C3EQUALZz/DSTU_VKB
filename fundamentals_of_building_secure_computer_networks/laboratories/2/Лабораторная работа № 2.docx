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12F46A2F" w:rsidR="00791B52" w:rsidRPr="00F277F1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1A2CD8" w:rsidRPr="00F277F1">
        <w:rPr>
          <w:b/>
          <w:bCs/>
          <w:sz w:val="32"/>
          <w:szCs w:val="32"/>
        </w:rPr>
        <w:t>2</w:t>
      </w:r>
    </w:p>
    <w:p w14:paraId="4D6BB494" w14:textId="56EE3183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D83B99" w:rsidRPr="00D83B99">
        <w:rPr>
          <w:sz w:val="32"/>
          <w:szCs w:val="32"/>
        </w:rPr>
        <w:t>Виртуальные локальные сети (VLAN)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06B08D9" w:rsidR="00791B52" w:rsidRPr="00230368" w:rsidRDefault="00791B52">
            <w:pPr>
              <w:ind w:firstLine="0"/>
              <w:rPr>
                <w:szCs w:val="24"/>
                <w:lang w:val="en-US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BC5EE2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79B3CA7F" w:rsidR="00791B52" w:rsidRPr="00BC5EE2" w:rsidRDefault="0023036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К</w:t>
            </w:r>
            <w:r w:rsidR="00BC5EE2">
              <w:rPr>
                <w:szCs w:val="24"/>
              </w:rPr>
              <w:t>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60413D9A" w14:textId="77777777" w:rsidR="00D83B99" w:rsidRPr="00D83B99" w:rsidRDefault="008C1A57" w:rsidP="00D83B99">
      <w:pPr>
        <w:pStyle w:val="1"/>
        <w:spacing w:line="360" w:lineRule="auto"/>
        <w:rPr>
          <w:bCs w:val="0"/>
        </w:rPr>
      </w:pPr>
      <w:bookmarkStart w:id="1" w:name="_Toc205387754"/>
      <w:r w:rsidRPr="00683BB2">
        <w:rPr>
          <w:b/>
          <w:bCs w:val="0"/>
        </w:rPr>
        <w:lastRenderedPageBreak/>
        <w:t>Цель</w:t>
      </w:r>
      <w:bookmarkEnd w:id="1"/>
      <w:r w:rsidR="009C1F6B" w:rsidRPr="009C1F6B">
        <w:rPr>
          <w:b/>
          <w:bCs w:val="0"/>
        </w:rPr>
        <w:t xml:space="preserve">: </w:t>
      </w:r>
      <w:r w:rsidR="00D83B99" w:rsidRPr="00D83B99">
        <w:rPr>
          <w:bCs w:val="0"/>
        </w:rPr>
        <w:t>изучить способы построения и принципы функционирования</w:t>
      </w:r>
    </w:p>
    <w:p w14:paraId="7AF66B60" w14:textId="41E516EF" w:rsidR="002C5900" w:rsidRPr="00F277F1" w:rsidRDefault="00D83B99" w:rsidP="00D83B99">
      <w:pPr>
        <w:pStyle w:val="1"/>
        <w:spacing w:line="360" w:lineRule="auto"/>
        <w:rPr>
          <w:bCs w:val="0"/>
        </w:rPr>
      </w:pPr>
      <w:r w:rsidRPr="00D83B99">
        <w:rPr>
          <w:bCs w:val="0"/>
        </w:rPr>
        <w:t>виртуальных локальных сетей.</w:t>
      </w:r>
    </w:p>
    <w:p w14:paraId="534A5E49" w14:textId="09A8F9E9" w:rsidR="002C5900" w:rsidRPr="00F277F1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0CADAE70" w14:textId="1BAF6912" w:rsidR="00D83B99" w:rsidRPr="001C5E43" w:rsidRDefault="003D2608" w:rsidP="00D83B99">
      <w:r w:rsidRPr="003D2608">
        <w:t>Необходимо построить сеть по схеме, представленной на рисунке 1</w:t>
      </w:r>
      <w:r w:rsidR="001C5E43" w:rsidRPr="001C5E43">
        <w:t xml:space="preserve">, настроить на коммутаторах </w:t>
      </w:r>
      <w:r w:rsidR="001C5E43">
        <w:rPr>
          <w:lang w:val="en-US"/>
        </w:rPr>
        <w:t>VLAN</w:t>
      </w:r>
      <w:r w:rsidR="001C5E43" w:rsidRPr="001C5E43">
        <w:t xml:space="preserve">, обеспечить прохождение пакетов из любой </w:t>
      </w:r>
      <w:r w:rsidR="001C5E43">
        <w:rPr>
          <w:lang w:val="en-US"/>
        </w:rPr>
        <w:t>VLAN</w:t>
      </w:r>
      <w:r w:rsidR="001C5E43" w:rsidRPr="001C5E43">
        <w:t xml:space="preserve">  в любую другую. Для адресации узлов внутри </w:t>
      </w:r>
      <w:r w:rsidR="001C5E43">
        <w:rPr>
          <w:lang w:val="en-US"/>
        </w:rPr>
        <w:t>VLAN</w:t>
      </w:r>
      <w:r w:rsidR="001C5E43" w:rsidRPr="001C5E43">
        <w:t xml:space="preserve"> нужно использовать частные </w:t>
      </w:r>
      <w:r w:rsidR="001C5E43">
        <w:rPr>
          <w:lang w:val="en-US"/>
        </w:rPr>
        <w:t>IP</w:t>
      </w:r>
      <w:r w:rsidR="001C5E43" w:rsidRPr="001C5E43">
        <w:t>-адреса следующих классов:</w:t>
      </w:r>
    </w:p>
    <w:p w14:paraId="335E9D26" w14:textId="77777777" w:rsidR="001C5E43" w:rsidRPr="001C5E43" w:rsidRDefault="001C5E43" w:rsidP="001C5E43">
      <w:r w:rsidRPr="001C5E43">
        <w:rPr>
          <w:lang w:val="en-US"/>
        </w:rPr>
        <w:t>VLAN</w:t>
      </w:r>
      <w:r w:rsidRPr="001C5E43">
        <w:t xml:space="preserve"> 2, </w:t>
      </w:r>
      <w:r w:rsidRPr="001C5E43">
        <w:rPr>
          <w:lang w:val="en-US"/>
        </w:rPr>
        <w:t>VLAN</w:t>
      </w:r>
      <w:r w:rsidRPr="001C5E43">
        <w:t xml:space="preserve"> 3 — класса С;</w:t>
      </w:r>
    </w:p>
    <w:p w14:paraId="4FBF8AD4" w14:textId="77777777" w:rsidR="001C5E43" w:rsidRPr="001C5E43" w:rsidRDefault="001C5E43" w:rsidP="001C5E43">
      <w:r w:rsidRPr="001C5E43">
        <w:rPr>
          <w:lang w:val="en-US"/>
        </w:rPr>
        <w:t>VLAN</w:t>
      </w:r>
      <w:r w:rsidRPr="001C5E43">
        <w:t xml:space="preserve"> 4, </w:t>
      </w:r>
      <w:r w:rsidRPr="001C5E43">
        <w:rPr>
          <w:lang w:val="en-US"/>
        </w:rPr>
        <w:t>VLAN</w:t>
      </w:r>
      <w:r w:rsidRPr="001C5E43">
        <w:t xml:space="preserve"> 5 — класса </w:t>
      </w:r>
      <w:r w:rsidRPr="001C5E43">
        <w:rPr>
          <w:lang w:val="en-US"/>
        </w:rPr>
        <w:t>B</w:t>
      </w:r>
      <w:r w:rsidRPr="001C5E43">
        <w:t>;</w:t>
      </w:r>
    </w:p>
    <w:p w14:paraId="023DC08F" w14:textId="77777777" w:rsidR="001C5E43" w:rsidRPr="003D2608" w:rsidRDefault="001C5E43" w:rsidP="001C5E43">
      <w:pPr>
        <w:rPr>
          <w:lang w:val="en-US"/>
        </w:rPr>
      </w:pPr>
      <w:r w:rsidRPr="001C5E43">
        <w:rPr>
          <w:lang w:val="en-US"/>
        </w:rPr>
        <w:t>VLAN 6 — класса A.</w:t>
      </w:r>
    </w:p>
    <w:p w14:paraId="57B37C2B" w14:textId="77777777" w:rsidR="001C5E43" w:rsidRPr="001C5E43" w:rsidRDefault="001C5E43" w:rsidP="00D83B99"/>
    <w:p w14:paraId="2DBF670B" w14:textId="77777777" w:rsidR="003D2608" w:rsidRPr="001C5E43" w:rsidRDefault="003D2608" w:rsidP="00D83B99"/>
    <w:p w14:paraId="24C41D49" w14:textId="5E43C7C0" w:rsidR="003D2608" w:rsidRDefault="005D1947" w:rsidP="004F4227">
      <w:pPr>
        <w:ind w:firstLine="0"/>
        <w:rPr>
          <w:lang w:val="en-US"/>
        </w:rPr>
      </w:pPr>
      <w:r w:rsidRPr="005D1947">
        <w:rPr>
          <w:lang w:val="en-US"/>
        </w:rPr>
        <w:drawing>
          <wp:inline distT="0" distB="0" distL="0" distR="0" wp14:anchorId="69530556" wp14:editId="03A35FE7">
            <wp:extent cx="6479540" cy="4566920"/>
            <wp:effectExtent l="0" t="0" r="0" b="5080"/>
            <wp:docPr id="486455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D39" w14:textId="6EB61A3F" w:rsidR="003D2608" w:rsidRPr="005D1947" w:rsidRDefault="003D2608" w:rsidP="003D2608">
      <w:pPr>
        <w:jc w:val="center"/>
      </w:pPr>
      <w:r w:rsidRPr="005D1947">
        <w:t>Рисунок 1 – Схема планируемой сети</w:t>
      </w:r>
    </w:p>
    <w:p w14:paraId="5B19CEEF" w14:textId="77777777" w:rsidR="003D2608" w:rsidRPr="005D1947" w:rsidRDefault="003D2608" w:rsidP="003D2608"/>
    <w:p w14:paraId="7FE18EFF" w14:textId="1610E3C0" w:rsidR="001C5E43" w:rsidRPr="005D1947" w:rsidRDefault="001C5E43" w:rsidP="001C5E43"/>
    <w:p w14:paraId="703AD47E" w14:textId="77777777" w:rsidR="00F277F1" w:rsidRPr="005D1947" w:rsidRDefault="00A27128" w:rsidP="001C5E43">
      <w:r w:rsidRPr="005D1947">
        <w:tab/>
      </w:r>
      <w:r w:rsidR="00F277F1" w:rsidRPr="00F277F1">
        <w:t>На рисунке представлена схема без настройки сети (кроме конфигурации компьютеров)</w:t>
      </w:r>
    </w:p>
    <w:p w14:paraId="698B3D72" w14:textId="77777777" w:rsidR="00F277F1" w:rsidRPr="005D1947" w:rsidRDefault="00F277F1" w:rsidP="00F277F1">
      <w:pPr>
        <w:ind w:firstLine="0"/>
      </w:pPr>
    </w:p>
    <w:p w14:paraId="23480025" w14:textId="39013F60" w:rsidR="00F277F1" w:rsidRDefault="00FD5FBE" w:rsidP="00B035F6">
      <w:pPr>
        <w:ind w:firstLine="0"/>
        <w:jc w:val="center"/>
        <w:rPr>
          <w:lang w:val="en-US"/>
        </w:rPr>
      </w:pPr>
      <w:r w:rsidRPr="00FD5FBE">
        <w:rPr>
          <w:lang w:val="en-US"/>
        </w:rPr>
        <w:lastRenderedPageBreak/>
        <w:drawing>
          <wp:inline distT="0" distB="0" distL="0" distR="0" wp14:anchorId="7FE91406" wp14:editId="6922906C">
            <wp:extent cx="6479540" cy="4440555"/>
            <wp:effectExtent l="0" t="0" r="0" b="0"/>
            <wp:docPr id="8782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9929" w14:textId="19096265" w:rsidR="00A27128" w:rsidRPr="00D525B7" w:rsidRDefault="00F277F1" w:rsidP="00F277F1">
      <w:pPr>
        <w:ind w:firstLine="0"/>
        <w:jc w:val="center"/>
        <w:rPr>
          <w:sz w:val="24"/>
          <w:szCs w:val="20"/>
        </w:rPr>
      </w:pPr>
      <w:r w:rsidRPr="00D525B7">
        <w:rPr>
          <w:sz w:val="24"/>
          <w:szCs w:val="20"/>
        </w:rPr>
        <w:t>Рисунок 2 – Схема без настройки</w:t>
      </w:r>
    </w:p>
    <w:p w14:paraId="1196B2D5" w14:textId="77777777" w:rsidR="00323BE5" w:rsidRPr="005D1947" w:rsidRDefault="00323BE5" w:rsidP="00323BE5">
      <w:pPr>
        <w:ind w:firstLine="0"/>
      </w:pPr>
    </w:p>
    <w:p w14:paraId="202D4AF8" w14:textId="04A1CBF0" w:rsidR="00FD5FBE" w:rsidRDefault="00851C1D" w:rsidP="00FD5FBE">
      <w:pPr>
        <w:spacing w:line="360" w:lineRule="auto"/>
        <w:ind w:firstLine="0"/>
      </w:pPr>
      <w:r w:rsidRPr="005D1947">
        <w:tab/>
      </w:r>
      <w:r w:rsidRPr="00851C1D">
        <w:t xml:space="preserve">Необходимо на каждом коммутаторе нужно настроить </w:t>
      </w:r>
      <w:r>
        <w:rPr>
          <w:lang w:val="en-US"/>
        </w:rPr>
        <w:t>VLAN</w:t>
      </w:r>
      <w:r>
        <w:t>.</w:t>
      </w:r>
      <w:r w:rsidRPr="00851C1D">
        <w:t xml:space="preserve"> На рисунке 3 представлен пример для </w:t>
      </w:r>
      <w:r>
        <w:rPr>
          <w:lang w:val="en-US"/>
        </w:rPr>
        <w:t>Switch</w:t>
      </w:r>
      <w:r w:rsidRPr="00851C1D">
        <w:t>0 (на схему к нему подключен маршрутизатор)</w:t>
      </w:r>
      <w:r w:rsidR="00FD5FBE" w:rsidRPr="00FD5FBE">
        <w:t xml:space="preserve">. </w:t>
      </w:r>
    </w:p>
    <w:p w14:paraId="3E930077" w14:textId="343C2E48" w:rsidR="00FD5FBE" w:rsidRPr="00FD5FBE" w:rsidRDefault="00FD5FBE" w:rsidP="00FD5FBE">
      <w:pPr>
        <w:spacing w:line="360" w:lineRule="auto"/>
        <w:ind w:firstLine="0"/>
      </w:pPr>
      <w:r>
        <w:tab/>
        <w:t>Команды, которые нужно выполнить на каждом коммутаторе</w:t>
      </w:r>
      <w:r w:rsidRPr="00FD5FBE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FD5FBE" w:rsidRPr="00FD5FBE" w14:paraId="70B15CD9" w14:textId="77777777" w:rsidTr="00730E01">
        <w:tc>
          <w:tcPr>
            <w:tcW w:w="10420" w:type="dxa"/>
          </w:tcPr>
          <w:p w14:paraId="7B9F3CB3" w14:textId="5E9584CA" w:rsidR="00FD5FBE" w:rsidRDefault="00FD5FBE" w:rsidP="00730E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Switch&gt;en</w:t>
            </w:r>
          </w:p>
          <w:p w14:paraId="3366CDF4" w14:textId="77777777" w:rsidR="00FD5FBE" w:rsidRDefault="00FD5FBE" w:rsidP="00730E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Switch# conf t</w:t>
            </w:r>
          </w:p>
          <w:p w14:paraId="02C062C9" w14:textId="5883769C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(config)</w:t>
            </w:r>
            <w:r>
              <w:rPr>
                <w:lang w:val="en-US"/>
              </w:rPr>
              <w:t xml:space="preserve"># vlan </w:t>
            </w:r>
            <w:r>
              <w:rPr>
                <w:lang w:val="en-US"/>
              </w:rPr>
              <w:t>2</w:t>
            </w:r>
          </w:p>
          <w:p w14:paraId="299A7CC2" w14:textId="6F384B63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(config-</w:t>
            </w:r>
            <w:r>
              <w:rPr>
                <w:lang w:val="en-US"/>
              </w:rPr>
              <w:t>vlan</w:t>
            </w:r>
            <w:r w:rsidRPr="009E67B6">
              <w:rPr>
                <w:lang w:val="en-US"/>
              </w:rPr>
              <w:t>)#</w:t>
            </w:r>
            <w:r>
              <w:rPr>
                <w:lang w:val="en-US"/>
              </w:rPr>
              <w:t xml:space="preserve"> name VLAN</w:t>
            </w:r>
            <w:r>
              <w:rPr>
                <w:lang w:val="en-US"/>
              </w:rPr>
              <w:t>2</w:t>
            </w:r>
          </w:p>
          <w:p w14:paraId="26B0F0BF" w14:textId="77777777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Switch(config-vlan)# ex</w:t>
            </w:r>
          </w:p>
          <w:p w14:paraId="1B389787" w14:textId="23D9B889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(config)</w:t>
            </w:r>
            <w:r>
              <w:rPr>
                <w:lang w:val="en-US"/>
              </w:rPr>
              <w:t xml:space="preserve"># vlan </w:t>
            </w:r>
            <w:r>
              <w:rPr>
                <w:lang w:val="en-US"/>
              </w:rPr>
              <w:t>3</w:t>
            </w:r>
          </w:p>
          <w:p w14:paraId="6519DCA0" w14:textId="1046C2F7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(config-</w:t>
            </w:r>
            <w:r>
              <w:rPr>
                <w:lang w:val="en-US"/>
              </w:rPr>
              <w:t>vlan</w:t>
            </w:r>
            <w:r w:rsidRPr="009E67B6">
              <w:rPr>
                <w:lang w:val="en-US"/>
              </w:rPr>
              <w:t>)#</w:t>
            </w:r>
            <w:r>
              <w:rPr>
                <w:lang w:val="en-US"/>
              </w:rPr>
              <w:t xml:space="preserve"> name VLAN</w:t>
            </w:r>
            <w:r>
              <w:rPr>
                <w:lang w:val="en-US"/>
              </w:rPr>
              <w:t>3</w:t>
            </w:r>
          </w:p>
          <w:p w14:paraId="2C31C403" w14:textId="77777777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Switch(config-vlan)# ex</w:t>
            </w:r>
          </w:p>
          <w:p w14:paraId="7F2AA84C" w14:textId="6D12F501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(config)</w:t>
            </w:r>
            <w:r>
              <w:rPr>
                <w:lang w:val="en-US"/>
              </w:rPr>
              <w:t xml:space="preserve"># vlan </w:t>
            </w:r>
            <w:r>
              <w:rPr>
                <w:lang w:val="en-US"/>
              </w:rPr>
              <w:t>4</w:t>
            </w:r>
          </w:p>
          <w:p w14:paraId="228762D3" w14:textId="4F7EE0F0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(config-</w:t>
            </w:r>
            <w:r>
              <w:rPr>
                <w:lang w:val="en-US"/>
              </w:rPr>
              <w:t>vlan</w:t>
            </w:r>
            <w:r w:rsidRPr="009E67B6">
              <w:rPr>
                <w:lang w:val="en-US"/>
              </w:rPr>
              <w:t>)#</w:t>
            </w:r>
            <w:r>
              <w:rPr>
                <w:lang w:val="en-US"/>
              </w:rPr>
              <w:t xml:space="preserve"> name VLAN</w:t>
            </w:r>
            <w:r>
              <w:rPr>
                <w:lang w:val="en-US"/>
              </w:rPr>
              <w:t>4</w:t>
            </w:r>
          </w:p>
          <w:p w14:paraId="7A5738CA" w14:textId="2B36ABF3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Switch(config-vlan)# ex</w:t>
            </w:r>
          </w:p>
          <w:p w14:paraId="51883872" w14:textId="2B936390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(config)</w:t>
            </w:r>
            <w:r>
              <w:rPr>
                <w:lang w:val="en-US"/>
              </w:rPr>
              <w:t xml:space="preserve"># vlan </w:t>
            </w:r>
            <w:r>
              <w:rPr>
                <w:lang w:val="en-US"/>
              </w:rPr>
              <w:t>5</w:t>
            </w:r>
          </w:p>
          <w:p w14:paraId="71EA3E69" w14:textId="74C43157" w:rsidR="00FD5FBE" w:rsidRDefault="00FD5FBE" w:rsidP="00FD5F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</w:t>
            </w:r>
            <w:r w:rsidRPr="009E67B6">
              <w:rPr>
                <w:lang w:val="en-US"/>
              </w:rPr>
              <w:t>(config-</w:t>
            </w:r>
            <w:r>
              <w:rPr>
                <w:lang w:val="en-US"/>
              </w:rPr>
              <w:t>vlan</w:t>
            </w:r>
            <w:r w:rsidRPr="009E67B6">
              <w:rPr>
                <w:lang w:val="en-US"/>
              </w:rPr>
              <w:t>)#</w:t>
            </w:r>
            <w:r>
              <w:rPr>
                <w:lang w:val="en-US"/>
              </w:rPr>
              <w:t xml:space="preserve"> name VLAN</w:t>
            </w:r>
            <w:r>
              <w:rPr>
                <w:lang w:val="en-US"/>
              </w:rPr>
              <w:t>5</w:t>
            </w:r>
          </w:p>
          <w:p w14:paraId="69014498" w14:textId="25A5CA85" w:rsidR="00FD5FBE" w:rsidRPr="009E67B6" w:rsidRDefault="00FD5FBE" w:rsidP="00730E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Switch(config-vlan)# ex</w:t>
            </w:r>
          </w:p>
        </w:tc>
      </w:tr>
    </w:tbl>
    <w:p w14:paraId="5FE47075" w14:textId="499DDA4F" w:rsidR="00FD5FBE" w:rsidRPr="00FD5FBE" w:rsidRDefault="00FD5FBE" w:rsidP="00FD5FBE">
      <w:pPr>
        <w:spacing w:line="360" w:lineRule="auto"/>
        <w:ind w:firstLine="0"/>
        <w:rPr>
          <w:lang w:val="en-US"/>
        </w:rPr>
      </w:pPr>
    </w:p>
    <w:p w14:paraId="6EC01BFA" w14:textId="77777777" w:rsidR="00851C1D" w:rsidRPr="00FD5FBE" w:rsidRDefault="00851C1D" w:rsidP="00323BE5">
      <w:pPr>
        <w:ind w:firstLine="0"/>
        <w:rPr>
          <w:lang w:val="en-US"/>
        </w:rPr>
      </w:pPr>
    </w:p>
    <w:p w14:paraId="5AFE481F" w14:textId="4DA48346" w:rsidR="00851C1D" w:rsidRDefault="00DA1C71" w:rsidP="00DA1C71">
      <w:pPr>
        <w:ind w:firstLine="0"/>
        <w:jc w:val="center"/>
        <w:rPr>
          <w:lang w:val="en-US"/>
        </w:rPr>
      </w:pPr>
      <w:r w:rsidRPr="00DA1C71">
        <w:rPr>
          <w:noProof/>
          <w:lang w:val="en-US"/>
        </w:rPr>
        <w:drawing>
          <wp:inline distT="0" distB="0" distL="0" distR="0" wp14:anchorId="3B4D014D" wp14:editId="4CDA50D1">
            <wp:extent cx="3571875" cy="2501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251" cy="25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A247" w14:textId="3BE0ACB2" w:rsidR="00DA1C71" w:rsidRPr="00CD33F7" w:rsidRDefault="00DA1C71" w:rsidP="00DA1C71">
      <w:pPr>
        <w:ind w:firstLine="0"/>
        <w:jc w:val="center"/>
        <w:rPr>
          <w:sz w:val="24"/>
          <w:szCs w:val="20"/>
        </w:rPr>
      </w:pPr>
      <w:r w:rsidRPr="00CD33F7">
        <w:rPr>
          <w:sz w:val="24"/>
          <w:szCs w:val="20"/>
        </w:rPr>
        <w:t xml:space="preserve">Рисунок 3 – Создание </w:t>
      </w:r>
      <w:r w:rsidRPr="00CD33F7">
        <w:rPr>
          <w:sz w:val="24"/>
          <w:szCs w:val="20"/>
          <w:lang w:val="en-US"/>
        </w:rPr>
        <w:t>VLAN</w:t>
      </w:r>
      <w:r w:rsidRPr="00CD33F7">
        <w:rPr>
          <w:sz w:val="24"/>
          <w:szCs w:val="20"/>
        </w:rPr>
        <w:t xml:space="preserve"> на коммутаторе</w:t>
      </w:r>
    </w:p>
    <w:p w14:paraId="432EDE9A" w14:textId="77777777" w:rsidR="00851C1D" w:rsidRPr="00851C1D" w:rsidRDefault="00851C1D" w:rsidP="00323BE5">
      <w:pPr>
        <w:ind w:firstLine="0"/>
      </w:pPr>
    </w:p>
    <w:p w14:paraId="3520AE24" w14:textId="62679B0A" w:rsidR="0011558D" w:rsidRPr="00CD33F7" w:rsidRDefault="00173999" w:rsidP="00CD33F7">
      <w:pPr>
        <w:spacing w:line="360" w:lineRule="auto"/>
        <w:ind w:firstLine="0"/>
      </w:pPr>
      <w:r w:rsidRPr="00851C1D">
        <w:tab/>
      </w:r>
      <w:r w:rsidRPr="00173999">
        <w:t>Теперь настроим</w:t>
      </w:r>
      <w:r w:rsidR="00851C1D" w:rsidRPr="00851C1D">
        <w:t xml:space="preserve"> порты на</w:t>
      </w:r>
      <w:r w:rsidR="00851C1D">
        <w:t xml:space="preserve"> кажд</w:t>
      </w:r>
      <w:r w:rsidR="00851C1D" w:rsidRPr="00851C1D">
        <w:t>ом</w:t>
      </w:r>
      <w:r w:rsidRPr="00173999">
        <w:t xml:space="preserve"> коммутатор</w:t>
      </w:r>
      <w:r w:rsidR="00851C1D" w:rsidRPr="00851C1D">
        <w:t>е</w:t>
      </w:r>
      <w:r w:rsidRPr="00173999">
        <w:t xml:space="preserve"> (</w:t>
      </w:r>
      <w:r>
        <w:rPr>
          <w:lang w:val="en-US"/>
        </w:rPr>
        <w:t>Switch</w:t>
      </w:r>
      <w:r w:rsidRPr="00173999">
        <w:t>)</w:t>
      </w:r>
      <w:r w:rsidR="00851C1D" w:rsidRPr="00851C1D">
        <w:t>. Е</w:t>
      </w:r>
      <w:r w:rsidRPr="00173999">
        <w:t xml:space="preserve">сли </w:t>
      </w:r>
      <w:r>
        <w:t>интерфейс</w:t>
      </w:r>
      <w:r w:rsidRPr="00173999">
        <w:t xml:space="preserve"> идет к устройству (компьютеру), то сделаем режим порта </w:t>
      </w:r>
      <w:r>
        <w:rPr>
          <w:lang w:val="en-US"/>
        </w:rPr>
        <w:t>access</w:t>
      </w:r>
      <w:r w:rsidRPr="00173999">
        <w:t xml:space="preserve">  </w:t>
      </w:r>
      <w:r w:rsidR="0011558D" w:rsidRPr="0011558D">
        <w:t xml:space="preserve">и его </w:t>
      </w:r>
      <w:r w:rsidR="0011558D">
        <w:rPr>
          <w:lang w:val="en-US"/>
        </w:rPr>
        <w:t>VLAN</w:t>
      </w:r>
      <w:r w:rsidR="0011558D">
        <w:t xml:space="preserve">, иначе ставим просто режим </w:t>
      </w:r>
      <w:r w:rsidR="0011558D">
        <w:rPr>
          <w:lang w:val="en-US"/>
        </w:rPr>
        <w:t>trunk</w:t>
      </w:r>
      <w:r w:rsidR="0011558D" w:rsidRPr="0011558D">
        <w:t xml:space="preserve">. </w:t>
      </w:r>
      <w:r w:rsidR="00851C1D">
        <w:t xml:space="preserve">На рисунке </w:t>
      </w:r>
      <w:r w:rsidR="00851C1D" w:rsidRPr="00851C1D">
        <w:t>4</w:t>
      </w:r>
      <w:r w:rsidR="0011558D" w:rsidRPr="0011558D">
        <w:t xml:space="preserve"> представлена настройка для </w:t>
      </w:r>
      <w:r w:rsidR="0011558D">
        <w:rPr>
          <w:lang w:val="en-US"/>
        </w:rPr>
        <w:t>Switch</w:t>
      </w:r>
      <w:r w:rsidR="0011558D" w:rsidRPr="0011558D">
        <w:t>0 (на схеме к нему подключен маршуртизатор)</w:t>
      </w:r>
      <w:r w:rsidR="00CD33F7" w:rsidRPr="00CD33F7">
        <w:t xml:space="preserve">. </w:t>
      </w:r>
    </w:p>
    <w:p w14:paraId="55AF2356" w14:textId="77777777" w:rsidR="0011558D" w:rsidRPr="005D1947" w:rsidRDefault="0011558D" w:rsidP="00323BE5">
      <w:pPr>
        <w:ind w:firstLine="0"/>
      </w:pPr>
    </w:p>
    <w:p w14:paraId="397D772A" w14:textId="5A05FF5D" w:rsidR="00394207" w:rsidRDefault="001B32A0" w:rsidP="004F4227">
      <w:pPr>
        <w:ind w:firstLine="0"/>
        <w:jc w:val="center"/>
        <w:rPr>
          <w:lang w:val="en-US"/>
        </w:rPr>
      </w:pPr>
      <w:r w:rsidRPr="001B32A0">
        <w:rPr>
          <w:noProof/>
          <w:lang w:val="en-US"/>
        </w:rPr>
        <w:drawing>
          <wp:inline distT="0" distB="0" distL="0" distR="0" wp14:anchorId="332279F6" wp14:editId="6496703B">
            <wp:extent cx="4048125" cy="3566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70" cy="35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970A" w14:textId="48208B6C" w:rsidR="001B32A0" w:rsidRPr="00B43679" w:rsidRDefault="001B32A0" w:rsidP="001B32A0">
      <w:pPr>
        <w:ind w:firstLine="0"/>
        <w:jc w:val="center"/>
        <w:rPr>
          <w:sz w:val="24"/>
          <w:szCs w:val="20"/>
        </w:rPr>
      </w:pPr>
      <w:r w:rsidRPr="00B43679">
        <w:rPr>
          <w:sz w:val="24"/>
          <w:szCs w:val="20"/>
        </w:rPr>
        <w:t xml:space="preserve">Рисунок 4 – Настройка интерфейсов на </w:t>
      </w:r>
      <w:r w:rsidRPr="00B43679">
        <w:rPr>
          <w:sz w:val="24"/>
          <w:szCs w:val="20"/>
          <w:lang w:val="en-US"/>
        </w:rPr>
        <w:t>Switch</w:t>
      </w:r>
      <w:r w:rsidRPr="00B43679">
        <w:rPr>
          <w:sz w:val="24"/>
          <w:szCs w:val="20"/>
        </w:rPr>
        <w:t>0</w:t>
      </w:r>
    </w:p>
    <w:p w14:paraId="23919B8F" w14:textId="77777777" w:rsidR="001B32A0" w:rsidRPr="005D1947" w:rsidRDefault="001B32A0" w:rsidP="001B32A0">
      <w:pPr>
        <w:ind w:firstLine="0"/>
      </w:pPr>
    </w:p>
    <w:p w14:paraId="4909BCB5" w14:textId="3E9BAA18" w:rsidR="00B25965" w:rsidRDefault="00F401E1" w:rsidP="00D33EA2">
      <w:pPr>
        <w:spacing w:line="360" w:lineRule="auto"/>
        <w:ind w:firstLine="0"/>
        <w:rPr>
          <w:lang w:val="en-US"/>
        </w:rPr>
      </w:pPr>
      <w:r w:rsidRPr="005D1947">
        <w:tab/>
      </w:r>
      <w:r w:rsidRPr="00F401E1">
        <w:t xml:space="preserve">После настройки коммутаторов, делаем настройку на маршрутизаторе. </w:t>
      </w:r>
      <w:r>
        <w:rPr>
          <w:lang w:val="en-US"/>
        </w:rPr>
        <w:t>На рисунке 5 представлена последовательность команд</w:t>
      </w:r>
      <w:r w:rsidR="00D33EA2">
        <w:rPr>
          <w:lang w:val="en-US"/>
        </w:rPr>
        <w:t xml:space="preserve">. </w:t>
      </w:r>
    </w:p>
    <w:p w14:paraId="15993B55" w14:textId="77777777" w:rsidR="00B25965" w:rsidRPr="00F401E1" w:rsidRDefault="00B25965" w:rsidP="001B32A0">
      <w:pPr>
        <w:ind w:firstLine="0"/>
        <w:rPr>
          <w:lang w:val="en-US"/>
        </w:rPr>
      </w:pPr>
    </w:p>
    <w:p w14:paraId="3B479D8E" w14:textId="4B1117F9" w:rsidR="009960BB" w:rsidRDefault="00B035F6" w:rsidP="00B035F6">
      <w:pPr>
        <w:ind w:firstLine="0"/>
        <w:jc w:val="center"/>
        <w:rPr>
          <w:lang w:val="en-US"/>
        </w:rPr>
      </w:pPr>
      <w:r w:rsidRPr="00B035F6">
        <w:rPr>
          <w:noProof/>
        </w:rPr>
        <w:drawing>
          <wp:inline distT="0" distB="0" distL="0" distR="0" wp14:anchorId="69D19853" wp14:editId="28CDA56F">
            <wp:extent cx="5943600" cy="550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1C5" w14:textId="093647AF" w:rsidR="00B035F6" w:rsidRPr="005D1947" w:rsidRDefault="00B035F6" w:rsidP="00B035F6">
      <w:pPr>
        <w:ind w:firstLine="0"/>
        <w:jc w:val="center"/>
      </w:pPr>
      <w:r w:rsidRPr="005D1947">
        <w:t>Рисунок 5 – Настройка подинтерфейсов маршрутизатора</w:t>
      </w:r>
    </w:p>
    <w:p w14:paraId="3DDA8FBC" w14:textId="77777777" w:rsidR="004F4227" w:rsidRPr="005D1947" w:rsidRDefault="004F4227" w:rsidP="004F4227">
      <w:pPr>
        <w:ind w:firstLine="0"/>
      </w:pPr>
    </w:p>
    <w:p w14:paraId="04C8F1A6" w14:textId="527DEB3C" w:rsidR="004F4227" w:rsidRPr="005D1947" w:rsidRDefault="00BF1CAE" w:rsidP="004F4227">
      <w:pPr>
        <w:ind w:firstLine="0"/>
      </w:pPr>
      <w:r w:rsidRPr="005D1947">
        <w:tab/>
      </w:r>
      <w:r w:rsidRPr="00BF1CAE">
        <w:t xml:space="preserve">Теперь проверим, что трафик проходит между разными </w:t>
      </w:r>
      <w:r>
        <w:rPr>
          <w:lang w:val="en-US"/>
        </w:rPr>
        <w:t>VLAN</w:t>
      </w:r>
      <w:r w:rsidRPr="00BF1CAE">
        <w:t xml:space="preserve">. На рисунке 6 пример проверки на компьютере из </w:t>
      </w:r>
      <w:r>
        <w:rPr>
          <w:lang w:val="en-US"/>
        </w:rPr>
        <w:t>VLAN</w:t>
      </w:r>
      <w:r w:rsidRPr="00BF1CAE">
        <w:t xml:space="preserve"> 2</w:t>
      </w:r>
    </w:p>
    <w:p w14:paraId="43B63B6E" w14:textId="63FE8EB6" w:rsidR="00BF1CAE" w:rsidRPr="009C02B0" w:rsidRDefault="00A46AC8" w:rsidP="004F4227">
      <w:pPr>
        <w:ind w:firstLine="0"/>
      </w:pPr>
      <w:r w:rsidRPr="005D1947">
        <w:tab/>
      </w:r>
      <w:r w:rsidRPr="00A46AC8">
        <w:t>Также на ри</w:t>
      </w:r>
      <w:r w:rsidR="00E72363">
        <w:t>сунках 7-</w:t>
      </w:r>
      <w:r w:rsidR="00E72363" w:rsidRPr="00E72363">
        <w:t xml:space="preserve">8 представлены таблицы </w:t>
      </w:r>
      <w:r w:rsidR="00E72363">
        <w:rPr>
          <w:lang w:val="en-US"/>
        </w:rPr>
        <w:t>VLAN</w:t>
      </w:r>
      <w:r w:rsidR="00E72363" w:rsidRPr="009C02B0">
        <w:t xml:space="preserve"> для каждого коммутатора.</w:t>
      </w:r>
    </w:p>
    <w:p w14:paraId="4112D49C" w14:textId="5312186E" w:rsidR="00BF1CAE" w:rsidRDefault="00BF1CAE" w:rsidP="00E72363">
      <w:pPr>
        <w:ind w:firstLine="0"/>
        <w:jc w:val="center"/>
        <w:rPr>
          <w:lang w:val="en-US"/>
        </w:rPr>
      </w:pPr>
      <w:r w:rsidRPr="00BF1CAE">
        <w:rPr>
          <w:noProof/>
          <w:lang w:val="en-US"/>
        </w:rPr>
        <w:lastRenderedPageBreak/>
        <w:drawing>
          <wp:inline distT="0" distB="0" distL="0" distR="0" wp14:anchorId="784016F0" wp14:editId="4DBCF35E">
            <wp:extent cx="5943600" cy="7471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27D" w14:textId="51F98540" w:rsidR="00BF1CAE" w:rsidRPr="005D1947" w:rsidRDefault="00BF1CAE" w:rsidP="00BF1CAE">
      <w:pPr>
        <w:ind w:firstLine="0"/>
        <w:jc w:val="center"/>
      </w:pPr>
      <w:r w:rsidRPr="00BF1CAE">
        <w:t xml:space="preserve">Рисунок 6 – Диагностика сети с помощью утилиты </w:t>
      </w:r>
      <w:r>
        <w:rPr>
          <w:lang w:val="en-US"/>
        </w:rPr>
        <w:t>ping</w:t>
      </w:r>
    </w:p>
    <w:p w14:paraId="073A064D" w14:textId="77777777" w:rsidR="00A46AC8" w:rsidRPr="005D1947" w:rsidRDefault="00A46AC8" w:rsidP="00A46AC8">
      <w:pPr>
        <w:ind w:firstLine="0"/>
      </w:pPr>
    </w:p>
    <w:p w14:paraId="58105C63" w14:textId="76780451" w:rsidR="00A46AC8" w:rsidRDefault="00026149" w:rsidP="00A46AC8">
      <w:pPr>
        <w:ind w:firstLine="0"/>
        <w:rPr>
          <w:lang w:val="en-US"/>
        </w:rPr>
      </w:pPr>
      <w:r w:rsidRPr="00026149">
        <w:rPr>
          <w:noProof/>
        </w:rPr>
        <w:lastRenderedPageBreak/>
        <w:drawing>
          <wp:inline distT="0" distB="0" distL="0" distR="0" wp14:anchorId="754A838B" wp14:editId="6A11ADB3">
            <wp:extent cx="6635228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689" cy="3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7C88" w14:textId="3D43D7C8" w:rsidR="00026149" w:rsidRDefault="00E72363" w:rsidP="00E72363">
      <w:pPr>
        <w:ind w:firstLine="0"/>
        <w:jc w:val="center"/>
        <w:rPr>
          <w:lang w:val="en-US"/>
        </w:rPr>
      </w:pPr>
      <w:r>
        <w:rPr>
          <w:lang w:val="en-US"/>
        </w:rPr>
        <w:t>Рисунок 7 – Таблица VLAN switch0 и switch1</w:t>
      </w:r>
    </w:p>
    <w:p w14:paraId="67304D2A" w14:textId="77777777" w:rsidR="00026149" w:rsidRDefault="00026149" w:rsidP="00A46AC8">
      <w:pPr>
        <w:ind w:firstLine="0"/>
        <w:rPr>
          <w:lang w:val="en-US"/>
        </w:rPr>
      </w:pPr>
    </w:p>
    <w:p w14:paraId="434197D9" w14:textId="41C6BCF8" w:rsidR="00026149" w:rsidRDefault="00E72363" w:rsidP="00A46AC8">
      <w:pPr>
        <w:ind w:firstLine="0"/>
        <w:rPr>
          <w:lang w:val="en-US"/>
        </w:rPr>
      </w:pPr>
      <w:r w:rsidRPr="00E72363">
        <w:rPr>
          <w:noProof/>
          <w:lang w:val="en-US"/>
        </w:rPr>
        <w:drawing>
          <wp:inline distT="0" distB="0" distL="0" distR="0" wp14:anchorId="004C6032" wp14:editId="57CA8DA5">
            <wp:extent cx="6638925" cy="3342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1744" cy="33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FBF9" w14:textId="7C57DF8C" w:rsidR="00E72363" w:rsidRDefault="00E72363" w:rsidP="00E72363">
      <w:pPr>
        <w:ind w:firstLine="0"/>
        <w:jc w:val="center"/>
        <w:rPr>
          <w:lang w:val="en-US"/>
        </w:rPr>
      </w:pPr>
      <w:r>
        <w:rPr>
          <w:lang w:val="en-US"/>
        </w:rPr>
        <w:t>Рисунок 8 – Таблица VLAN switch2 и switch3</w:t>
      </w:r>
    </w:p>
    <w:p w14:paraId="6E8D6B65" w14:textId="77777777" w:rsidR="00E72363" w:rsidRDefault="00E72363" w:rsidP="00A46AC8">
      <w:pPr>
        <w:ind w:firstLine="0"/>
        <w:rPr>
          <w:lang w:val="en-US"/>
        </w:rPr>
      </w:pPr>
    </w:p>
    <w:p w14:paraId="43F0A5FB" w14:textId="0DA74F22" w:rsidR="009C02B0" w:rsidRDefault="009C02B0" w:rsidP="00A46AC8">
      <w:pPr>
        <w:ind w:firstLine="0"/>
        <w:rPr>
          <w:lang w:val="en-US"/>
        </w:rPr>
      </w:pPr>
      <w:r w:rsidRPr="009C02B0">
        <w:rPr>
          <w:noProof/>
          <w:lang w:val="en-US"/>
        </w:rPr>
        <w:lastRenderedPageBreak/>
        <w:drawing>
          <wp:inline distT="0" distB="0" distL="0" distR="0" wp14:anchorId="6693722A" wp14:editId="7B17F86A">
            <wp:extent cx="6705600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E414" w14:textId="2B700134" w:rsidR="009C02B0" w:rsidRPr="00D255F1" w:rsidRDefault="009C02B0" w:rsidP="009C02B0">
      <w:pPr>
        <w:ind w:firstLine="0"/>
        <w:jc w:val="center"/>
      </w:pPr>
      <w:r w:rsidRPr="009C02B0">
        <w:t xml:space="preserve">Рисунок 9 – Таблица интерфейсов с </w:t>
      </w:r>
      <w:r>
        <w:rPr>
          <w:lang w:val="en-US"/>
        </w:rPr>
        <w:t>trunk</w:t>
      </w:r>
      <w:r w:rsidRPr="009C02B0">
        <w:t xml:space="preserve"> </w:t>
      </w:r>
      <w:r>
        <w:rPr>
          <w:lang w:val="en-US"/>
        </w:rPr>
        <w:t>switch</w:t>
      </w:r>
      <w:r w:rsidRPr="009C02B0">
        <w:t xml:space="preserve">0 и </w:t>
      </w:r>
      <w:r>
        <w:rPr>
          <w:lang w:val="en-US"/>
        </w:rPr>
        <w:t>switch</w:t>
      </w:r>
      <w:r w:rsidRPr="009C02B0">
        <w:t>1</w:t>
      </w:r>
    </w:p>
    <w:p w14:paraId="3BF5BDCE" w14:textId="77777777" w:rsidR="009C02B0" w:rsidRPr="009C02B0" w:rsidRDefault="009C02B0" w:rsidP="00A46AC8">
      <w:pPr>
        <w:ind w:firstLine="0"/>
      </w:pPr>
    </w:p>
    <w:p w14:paraId="021C5C1E" w14:textId="1D7F22CD" w:rsidR="009C02B0" w:rsidRDefault="009C02B0" w:rsidP="00A46AC8">
      <w:pPr>
        <w:ind w:firstLine="0"/>
        <w:rPr>
          <w:lang w:val="en-US"/>
        </w:rPr>
      </w:pPr>
      <w:r w:rsidRPr="009C02B0">
        <w:rPr>
          <w:noProof/>
          <w:lang w:val="en-US"/>
        </w:rPr>
        <w:drawing>
          <wp:inline distT="0" distB="0" distL="0" distR="0" wp14:anchorId="3166DED3" wp14:editId="6E36127C">
            <wp:extent cx="6638925" cy="3342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744" cy="33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DC86" w14:textId="776302A7" w:rsidR="009C02B0" w:rsidRPr="009C02B0" w:rsidRDefault="009C02B0" w:rsidP="009C02B0">
      <w:pPr>
        <w:ind w:firstLine="0"/>
        <w:jc w:val="center"/>
      </w:pPr>
      <w:r w:rsidRPr="009C02B0">
        <w:t xml:space="preserve">Рисунок 10 – Таблица интерфейсов с </w:t>
      </w:r>
      <w:r>
        <w:rPr>
          <w:lang w:val="en-US"/>
        </w:rPr>
        <w:t>trunk</w:t>
      </w:r>
      <w:r w:rsidRPr="009C02B0">
        <w:t xml:space="preserve"> </w:t>
      </w:r>
      <w:r>
        <w:rPr>
          <w:lang w:val="en-US"/>
        </w:rPr>
        <w:t>switch</w:t>
      </w:r>
      <w:r w:rsidRPr="009C02B0">
        <w:t xml:space="preserve">2 и </w:t>
      </w:r>
      <w:r>
        <w:rPr>
          <w:lang w:val="en-US"/>
        </w:rPr>
        <w:t>switch</w:t>
      </w:r>
      <w:r w:rsidRPr="009C02B0">
        <w:t>3</w:t>
      </w:r>
    </w:p>
    <w:p w14:paraId="2D9FAFE6" w14:textId="77777777" w:rsidR="009C02B0" w:rsidRPr="009C02B0" w:rsidRDefault="009C02B0" w:rsidP="00A46AC8">
      <w:pPr>
        <w:ind w:firstLine="0"/>
      </w:pPr>
    </w:p>
    <w:sectPr w:rsidR="009C02B0" w:rsidRPr="009C02B0" w:rsidSect="0086551E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9BB6E" w14:textId="77777777" w:rsidR="00135E8F" w:rsidRDefault="00135E8F" w:rsidP="00791B52">
      <w:r>
        <w:separator/>
      </w:r>
    </w:p>
  </w:endnote>
  <w:endnote w:type="continuationSeparator" w:id="0">
    <w:p w14:paraId="7DF783B0" w14:textId="77777777" w:rsidR="00135E8F" w:rsidRDefault="00135E8F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5F1">
          <w:rPr>
            <w:noProof/>
          </w:rPr>
          <w:t>8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5F8C3" w14:textId="77777777" w:rsidR="00135E8F" w:rsidRDefault="00135E8F" w:rsidP="00791B52">
      <w:r>
        <w:separator/>
      </w:r>
    </w:p>
  </w:footnote>
  <w:footnote w:type="continuationSeparator" w:id="0">
    <w:p w14:paraId="70B8D611" w14:textId="77777777" w:rsidR="00135E8F" w:rsidRDefault="00135E8F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  <w:lang w:val="en-US"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01817"/>
    <w:multiLevelType w:val="hybridMultilevel"/>
    <w:tmpl w:val="5622CD02"/>
    <w:lvl w:ilvl="0" w:tplc="1EE2369C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72995">
    <w:abstractNumId w:val="2"/>
  </w:num>
  <w:num w:numId="2" w16cid:durableId="1197037014">
    <w:abstractNumId w:val="1"/>
  </w:num>
  <w:num w:numId="3" w16cid:durableId="1706443294">
    <w:abstractNumId w:val="4"/>
  </w:num>
  <w:num w:numId="4" w16cid:durableId="842472424">
    <w:abstractNumId w:val="0"/>
  </w:num>
  <w:num w:numId="5" w16cid:durableId="2066562392">
    <w:abstractNumId w:val="7"/>
  </w:num>
  <w:num w:numId="6" w16cid:durableId="1224412573">
    <w:abstractNumId w:val="6"/>
  </w:num>
  <w:num w:numId="7" w16cid:durableId="1141193361">
    <w:abstractNumId w:val="3"/>
  </w:num>
  <w:num w:numId="8" w16cid:durableId="660500098">
    <w:abstractNumId w:val="8"/>
  </w:num>
  <w:num w:numId="9" w16cid:durableId="140098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FD5"/>
    <w:rsid w:val="0001051E"/>
    <w:rsid w:val="000137BD"/>
    <w:rsid w:val="00017502"/>
    <w:rsid w:val="00020393"/>
    <w:rsid w:val="00026149"/>
    <w:rsid w:val="00037C13"/>
    <w:rsid w:val="0005373E"/>
    <w:rsid w:val="00053F88"/>
    <w:rsid w:val="0005494C"/>
    <w:rsid w:val="00063C6C"/>
    <w:rsid w:val="00083DDA"/>
    <w:rsid w:val="000848A1"/>
    <w:rsid w:val="0008527A"/>
    <w:rsid w:val="00096BDB"/>
    <w:rsid w:val="000A0CB0"/>
    <w:rsid w:val="000B0BDD"/>
    <w:rsid w:val="000B4F43"/>
    <w:rsid w:val="000B7DE3"/>
    <w:rsid w:val="000C324C"/>
    <w:rsid w:val="000D4933"/>
    <w:rsid w:val="000E04C5"/>
    <w:rsid w:val="00101340"/>
    <w:rsid w:val="0010211F"/>
    <w:rsid w:val="0011558D"/>
    <w:rsid w:val="00135E8F"/>
    <w:rsid w:val="00142FD7"/>
    <w:rsid w:val="001448B0"/>
    <w:rsid w:val="00144E02"/>
    <w:rsid w:val="00173999"/>
    <w:rsid w:val="00175F7D"/>
    <w:rsid w:val="001906C3"/>
    <w:rsid w:val="0019527E"/>
    <w:rsid w:val="001A2CD8"/>
    <w:rsid w:val="001A4EC4"/>
    <w:rsid w:val="001B32A0"/>
    <w:rsid w:val="001C12EE"/>
    <w:rsid w:val="001C5E43"/>
    <w:rsid w:val="001D5F28"/>
    <w:rsid w:val="001E7D8F"/>
    <w:rsid w:val="002050A6"/>
    <w:rsid w:val="0020773F"/>
    <w:rsid w:val="0021436D"/>
    <w:rsid w:val="00215385"/>
    <w:rsid w:val="00216FFF"/>
    <w:rsid w:val="0022251A"/>
    <w:rsid w:val="00223721"/>
    <w:rsid w:val="00230368"/>
    <w:rsid w:val="002557EA"/>
    <w:rsid w:val="0025630C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23161"/>
    <w:rsid w:val="00323BE5"/>
    <w:rsid w:val="003270FF"/>
    <w:rsid w:val="003337B3"/>
    <w:rsid w:val="0034046B"/>
    <w:rsid w:val="00346CA9"/>
    <w:rsid w:val="00347FEF"/>
    <w:rsid w:val="00356257"/>
    <w:rsid w:val="003567BD"/>
    <w:rsid w:val="00361BA8"/>
    <w:rsid w:val="003665B1"/>
    <w:rsid w:val="0037318B"/>
    <w:rsid w:val="00390E46"/>
    <w:rsid w:val="00394207"/>
    <w:rsid w:val="003B53AA"/>
    <w:rsid w:val="003C3DD9"/>
    <w:rsid w:val="003D2608"/>
    <w:rsid w:val="00417E8A"/>
    <w:rsid w:val="0042793D"/>
    <w:rsid w:val="004324AF"/>
    <w:rsid w:val="00446975"/>
    <w:rsid w:val="00462973"/>
    <w:rsid w:val="004630A7"/>
    <w:rsid w:val="00463AB4"/>
    <w:rsid w:val="004852BB"/>
    <w:rsid w:val="00486253"/>
    <w:rsid w:val="004924EF"/>
    <w:rsid w:val="00497F2B"/>
    <w:rsid w:val="004A0E9C"/>
    <w:rsid w:val="004B1A36"/>
    <w:rsid w:val="004C3418"/>
    <w:rsid w:val="004C6BB3"/>
    <w:rsid w:val="004D5CCF"/>
    <w:rsid w:val="004E18E7"/>
    <w:rsid w:val="004F4227"/>
    <w:rsid w:val="00541CED"/>
    <w:rsid w:val="0054686E"/>
    <w:rsid w:val="0055620D"/>
    <w:rsid w:val="00570570"/>
    <w:rsid w:val="00575309"/>
    <w:rsid w:val="00585724"/>
    <w:rsid w:val="00593E45"/>
    <w:rsid w:val="005B029C"/>
    <w:rsid w:val="005C4551"/>
    <w:rsid w:val="005D1947"/>
    <w:rsid w:val="005E6040"/>
    <w:rsid w:val="00602D20"/>
    <w:rsid w:val="00603555"/>
    <w:rsid w:val="00603C1E"/>
    <w:rsid w:val="00603D22"/>
    <w:rsid w:val="00604049"/>
    <w:rsid w:val="00605EA2"/>
    <w:rsid w:val="00610C8E"/>
    <w:rsid w:val="006211E1"/>
    <w:rsid w:val="006222C3"/>
    <w:rsid w:val="00623A31"/>
    <w:rsid w:val="006502BE"/>
    <w:rsid w:val="00683BB2"/>
    <w:rsid w:val="006A5881"/>
    <w:rsid w:val="006A66D9"/>
    <w:rsid w:val="006C78AE"/>
    <w:rsid w:val="006D537A"/>
    <w:rsid w:val="00705C82"/>
    <w:rsid w:val="00707C28"/>
    <w:rsid w:val="007115FD"/>
    <w:rsid w:val="00715AF3"/>
    <w:rsid w:val="00720D47"/>
    <w:rsid w:val="00732FAD"/>
    <w:rsid w:val="00742DDC"/>
    <w:rsid w:val="00766D0F"/>
    <w:rsid w:val="00783D80"/>
    <w:rsid w:val="00791B52"/>
    <w:rsid w:val="00795F05"/>
    <w:rsid w:val="007964A8"/>
    <w:rsid w:val="007E14FD"/>
    <w:rsid w:val="007E2DC3"/>
    <w:rsid w:val="007E7B93"/>
    <w:rsid w:val="007F4FEE"/>
    <w:rsid w:val="00820E72"/>
    <w:rsid w:val="0082766D"/>
    <w:rsid w:val="00835EBB"/>
    <w:rsid w:val="0084334A"/>
    <w:rsid w:val="00843440"/>
    <w:rsid w:val="00850701"/>
    <w:rsid w:val="00851B42"/>
    <w:rsid w:val="00851C1D"/>
    <w:rsid w:val="0085208A"/>
    <w:rsid w:val="008604A8"/>
    <w:rsid w:val="0086551E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52301"/>
    <w:rsid w:val="009565A4"/>
    <w:rsid w:val="00974F05"/>
    <w:rsid w:val="009757BA"/>
    <w:rsid w:val="00993591"/>
    <w:rsid w:val="009960BB"/>
    <w:rsid w:val="009A770A"/>
    <w:rsid w:val="009B0E47"/>
    <w:rsid w:val="009C02B0"/>
    <w:rsid w:val="009C1F6B"/>
    <w:rsid w:val="009C6CDF"/>
    <w:rsid w:val="009D3625"/>
    <w:rsid w:val="009D6530"/>
    <w:rsid w:val="009E67B6"/>
    <w:rsid w:val="00A12169"/>
    <w:rsid w:val="00A27128"/>
    <w:rsid w:val="00A33C46"/>
    <w:rsid w:val="00A449F6"/>
    <w:rsid w:val="00A46AC8"/>
    <w:rsid w:val="00A5031C"/>
    <w:rsid w:val="00A53CE7"/>
    <w:rsid w:val="00A5635C"/>
    <w:rsid w:val="00A77778"/>
    <w:rsid w:val="00A86C73"/>
    <w:rsid w:val="00AA5EA0"/>
    <w:rsid w:val="00AC39F7"/>
    <w:rsid w:val="00AE0B67"/>
    <w:rsid w:val="00AE368F"/>
    <w:rsid w:val="00B01E6F"/>
    <w:rsid w:val="00B035F6"/>
    <w:rsid w:val="00B10CF4"/>
    <w:rsid w:val="00B25965"/>
    <w:rsid w:val="00B41839"/>
    <w:rsid w:val="00B43679"/>
    <w:rsid w:val="00B5263B"/>
    <w:rsid w:val="00B670D6"/>
    <w:rsid w:val="00B806BD"/>
    <w:rsid w:val="00B81D75"/>
    <w:rsid w:val="00B843A9"/>
    <w:rsid w:val="00B904CD"/>
    <w:rsid w:val="00BA3587"/>
    <w:rsid w:val="00BB555E"/>
    <w:rsid w:val="00BC4F87"/>
    <w:rsid w:val="00BC5EE2"/>
    <w:rsid w:val="00BD7BF2"/>
    <w:rsid w:val="00BE3B00"/>
    <w:rsid w:val="00BF1CAE"/>
    <w:rsid w:val="00C02B90"/>
    <w:rsid w:val="00C05685"/>
    <w:rsid w:val="00C1305C"/>
    <w:rsid w:val="00C14062"/>
    <w:rsid w:val="00C23E12"/>
    <w:rsid w:val="00C32889"/>
    <w:rsid w:val="00C36AA4"/>
    <w:rsid w:val="00C44362"/>
    <w:rsid w:val="00C473F2"/>
    <w:rsid w:val="00C539DE"/>
    <w:rsid w:val="00C57845"/>
    <w:rsid w:val="00C8228F"/>
    <w:rsid w:val="00C95A5D"/>
    <w:rsid w:val="00CA7C18"/>
    <w:rsid w:val="00CC5D83"/>
    <w:rsid w:val="00CD33F7"/>
    <w:rsid w:val="00D20296"/>
    <w:rsid w:val="00D22BBD"/>
    <w:rsid w:val="00D248C7"/>
    <w:rsid w:val="00D255F1"/>
    <w:rsid w:val="00D33EA2"/>
    <w:rsid w:val="00D35562"/>
    <w:rsid w:val="00D40BDD"/>
    <w:rsid w:val="00D5029A"/>
    <w:rsid w:val="00D525B7"/>
    <w:rsid w:val="00D60307"/>
    <w:rsid w:val="00D61C22"/>
    <w:rsid w:val="00D73C52"/>
    <w:rsid w:val="00D74FD4"/>
    <w:rsid w:val="00D83B99"/>
    <w:rsid w:val="00D92556"/>
    <w:rsid w:val="00D9782E"/>
    <w:rsid w:val="00DA11BF"/>
    <w:rsid w:val="00DA1C71"/>
    <w:rsid w:val="00DA2A92"/>
    <w:rsid w:val="00DA5FD5"/>
    <w:rsid w:val="00DB29EB"/>
    <w:rsid w:val="00DC42E6"/>
    <w:rsid w:val="00DC50F5"/>
    <w:rsid w:val="00DD6D86"/>
    <w:rsid w:val="00DE0C69"/>
    <w:rsid w:val="00DE4EBB"/>
    <w:rsid w:val="00E0645A"/>
    <w:rsid w:val="00E3128F"/>
    <w:rsid w:val="00E324B3"/>
    <w:rsid w:val="00E4764F"/>
    <w:rsid w:val="00E47A44"/>
    <w:rsid w:val="00E54EAD"/>
    <w:rsid w:val="00E66B04"/>
    <w:rsid w:val="00E72363"/>
    <w:rsid w:val="00E7241F"/>
    <w:rsid w:val="00E7311E"/>
    <w:rsid w:val="00E75509"/>
    <w:rsid w:val="00E91F38"/>
    <w:rsid w:val="00EA015F"/>
    <w:rsid w:val="00EA367F"/>
    <w:rsid w:val="00EB7944"/>
    <w:rsid w:val="00EC27BE"/>
    <w:rsid w:val="00ED64F5"/>
    <w:rsid w:val="00F14BEB"/>
    <w:rsid w:val="00F277F1"/>
    <w:rsid w:val="00F36DBC"/>
    <w:rsid w:val="00F401E1"/>
    <w:rsid w:val="00F52015"/>
    <w:rsid w:val="00F56A44"/>
    <w:rsid w:val="00F60E10"/>
    <w:rsid w:val="00F675C9"/>
    <w:rsid w:val="00F728D2"/>
    <w:rsid w:val="00F77E07"/>
    <w:rsid w:val="00F819D0"/>
    <w:rsid w:val="00F85980"/>
    <w:rsid w:val="00FA23D3"/>
    <w:rsid w:val="00FA602C"/>
    <w:rsid w:val="00FA77FD"/>
    <w:rsid w:val="00FC19B1"/>
    <w:rsid w:val="00FD5FBE"/>
    <w:rsid w:val="00FE7B18"/>
    <w:rsid w:val="00FF0AB3"/>
    <w:rsid w:val="00FF1F24"/>
    <w:rsid w:val="00FF1F99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docId w15:val="{780107AB-B926-46C4-9B3D-84678FAD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2B0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303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303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B17E-DDB6-444C-8D7C-EDF7F58F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130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8</cp:revision>
  <dcterms:created xsi:type="dcterms:W3CDTF">2025-09-07T10:00:00Z</dcterms:created>
  <dcterms:modified xsi:type="dcterms:W3CDTF">2025-09-08T20:17:00Z</dcterms:modified>
</cp:coreProperties>
</file>