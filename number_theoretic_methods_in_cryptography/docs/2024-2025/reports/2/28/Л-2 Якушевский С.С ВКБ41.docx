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F4DF7" w14:textId="77777777" w:rsidR="003A2D0F" w:rsidRDefault="00556236" w:rsidP="00493914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99157" wp14:editId="6BF97F49">
                <wp:simplePos x="0" y="0"/>
                <wp:positionH relativeFrom="column">
                  <wp:posOffset>154305</wp:posOffset>
                </wp:positionH>
                <wp:positionV relativeFrom="paragraph">
                  <wp:posOffset>2124710</wp:posOffset>
                </wp:positionV>
                <wp:extent cx="5876290" cy="523875"/>
                <wp:effectExtent l="0" t="0" r="0" b="9525"/>
                <wp:wrapSquare wrapText="bothSides"/>
                <wp:docPr id="4962584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69933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Факультет «Информатика и вычислительная техника»</w:t>
                            </w:r>
                          </w:p>
                          <w:p w14:paraId="29A0305E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Кафедра «Кибербезопасность информационных систем»</w:t>
                            </w:r>
                          </w:p>
                          <w:p w14:paraId="016C3CC6" w14:textId="77777777" w:rsidR="00267E0F" w:rsidRDefault="00267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991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15pt;margin-top:167.3pt;width:462.7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D7DQ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" stroked="f">
                <v:textbox>
                  <w:txbxContent>
                    <w:p w14:paraId="60369933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Факультет «Информатика и вычислительная техника»</w:t>
                      </w:r>
                    </w:p>
                    <w:p w14:paraId="29A0305E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Кафедра «Кибербезопасность информационных систем»</w:t>
                      </w:r>
                    </w:p>
                    <w:p w14:paraId="016C3CC6" w14:textId="77777777" w:rsidR="00267E0F" w:rsidRDefault="00267E0F"/>
                  </w:txbxContent>
                </v:textbox>
                <w10:wrap type="square"/>
              </v:shape>
            </w:pict>
          </mc:Fallback>
        </mc:AlternateContent>
      </w:r>
      <w:r w:rsidR="00267E0F" w:rsidRPr="00267E0F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94F4B3" wp14:editId="367C677F">
                <wp:simplePos x="0" y="0"/>
                <wp:positionH relativeFrom="column">
                  <wp:posOffset>6350</wp:posOffset>
                </wp:positionH>
                <wp:positionV relativeFrom="paragraph">
                  <wp:posOffset>912495</wp:posOffset>
                </wp:positionV>
                <wp:extent cx="5895340" cy="1404620"/>
                <wp:effectExtent l="0" t="0" r="0" b="1270"/>
                <wp:wrapSquare wrapText="bothSides"/>
                <wp:docPr id="14355011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64AE9" w14:textId="77777777" w:rsidR="00231384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ФЕДЕРАЛЬНОЕ ГОСУДАРСТВЕННОЕ БЮДЖЕТНОЕ</w:t>
                            </w:r>
                          </w:p>
                          <w:p w14:paraId="73B48FBD" w14:textId="77777777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ОБРАЗОВАТЕЛЬНОЕ УЧРЕЖДЕНИЕ ВЫСШЕГО ОБРАЗОВАНИЯ</w:t>
                            </w:r>
                          </w:p>
                          <w:p w14:paraId="70FB4BF7" w14:textId="77777777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«ДОНСКОЙ ГОСУДАРСТВЕННЫЙ ТЕХНИЧЕСКИЙ</w:t>
                            </w:r>
                            <w:r w:rsidR="00231384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УНИВЕРСИТЕТ»</w:t>
                            </w:r>
                          </w:p>
                          <w:p w14:paraId="739E4687" w14:textId="77777777" w:rsidR="00267E0F" w:rsidRDefault="00267E0F" w:rsidP="00231384">
                            <w:pPr>
                              <w:ind w:firstLine="0"/>
                              <w:jc w:val="center"/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(ДГТУ)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4F4B3" id="_x0000_s1027" type="#_x0000_t202" style="position:absolute;left:0;text-align:left;margin-left:.5pt;margin-top:71.85pt;width:464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" stroked="f">
                <v:textbox style="mso-fit-shape-to-text:t">
                  <w:txbxContent>
                    <w:p w14:paraId="10464AE9" w14:textId="77777777" w:rsidR="00231384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ФЕДЕРАЛЬНОЕ ГОСУДАРСТВЕННОЕ БЮДЖЕТНОЕ</w:t>
                      </w:r>
                    </w:p>
                    <w:p w14:paraId="73B48FBD" w14:textId="77777777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ОБРАЗОВАТЕЛЬНОЕ УЧРЕЖДЕНИЕ ВЫСШЕГО ОБРАЗОВАНИЯ</w:t>
                      </w:r>
                    </w:p>
                    <w:p w14:paraId="70FB4BF7" w14:textId="77777777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«ДОНСКОЙ ГОСУДАРСТВЕННЫЙ ТЕХНИЧЕСКИЙ</w:t>
                      </w:r>
                      <w:r w:rsidR="00231384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УНИВЕРСИТЕТ»</w:t>
                      </w:r>
                    </w:p>
                    <w:p w14:paraId="739E4687" w14:textId="77777777" w:rsidR="00267E0F" w:rsidRDefault="00267E0F" w:rsidP="00231384">
                      <w:pPr>
                        <w:ind w:firstLine="0"/>
                        <w:jc w:val="center"/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(ДГТУ)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EF691" w14:textId="77777777" w:rsidR="00247C2C" w:rsidRPr="003A2D0F" w:rsidRDefault="00247C2C" w:rsidP="00493914">
      <w:pPr>
        <w:ind w:firstLine="0"/>
        <w:jc w:val="center"/>
        <w:rPr>
          <w:rFonts w:cs="Times New Roman"/>
          <w:b/>
          <w:bCs/>
          <w:szCs w:val="28"/>
        </w:rPr>
      </w:pPr>
    </w:p>
    <w:p w14:paraId="45B5D9A3" w14:textId="77777777" w:rsidR="00462973" w:rsidRDefault="00462973" w:rsidP="003A2D0F">
      <w:pPr>
        <w:jc w:val="left"/>
      </w:pPr>
    </w:p>
    <w:p w14:paraId="6C6B2E8F" w14:textId="77777777" w:rsidR="000A274A" w:rsidRDefault="0089190C" w:rsidP="000A274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9B3F43" wp14:editId="27D6DC29">
                <wp:simplePos x="0" y="0"/>
                <wp:positionH relativeFrom="column">
                  <wp:posOffset>-28575</wp:posOffset>
                </wp:positionH>
                <wp:positionV relativeFrom="paragraph">
                  <wp:posOffset>1273810</wp:posOffset>
                </wp:positionV>
                <wp:extent cx="5662930" cy="1404620"/>
                <wp:effectExtent l="0" t="0" r="0" b="0"/>
                <wp:wrapSquare wrapText="bothSides"/>
                <wp:docPr id="13825467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94839" w14:textId="79C07C96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Лабораторная работа №</w:t>
                            </w:r>
                            <w:r>
                              <w:t xml:space="preserve"> </w:t>
                            </w:r>
                            <w:r w:rsidR="009E0E98">
                              <w:t>2</w:t>
                            </w:r>
                          </w:p>
                          <w:p w14:paraId="282495C4" w14:textId="77777777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по дисциплине: «</w:t>
                            </w:r>
                            <w:r>
                              <w:t>Теоретико-числовые методы в криптографии</w:t>
                            </w:r>
                            <w:r w:rsidRPr="000A274A">
                              <w:t>»</w:t>
                            </w:r>
                          </w:p>
                          <w:p w14:paraId="1E9238A0" w14:textId="269CE5AC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на тему: «</w:t>
                            </w:r>
                            <w:r w:rsidR="009E0E98">
                              <w:t>Остаток от деления</w:t>
                            </w:r>
                            <w:r w:rsidRPr="000A274A">
                              <w:t>»</w:t>
                            </w:r>
                          </w:p>
                          <w:p w14:paraId="6A932358" w14:textId="77777777" w:rsidR="0089190C" w:rsidRDefault="0089190C" w:rsidP="008919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9B3F43" id="_x0000_s1028" type="#_x0000_t202" style="position:absolute;left:0;text-align:left;margin-left:-2.25pt;margin-top:100.3pt;width:445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G/Ew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" stroked="f">
                <v:textbox style="mso-fit-shape-to-text:t">
                  <w:txbxContent>
                    <w:p w14:paraId="3D094839" w14:textId="79C07C96" w:rsidR="0089190C" w:rsidRPr="000A274A" w:rsidRDefault="0089190C" w:rsidP="0089190C">
                      <w:pPr>
                        <w:jc w:val="center"/>
                      </w:pPr>
                      <w:r w:rsidRPr="000A274A">
                        <w:t>Лабораторная работа №</w:t>
                      </w:r>
                      <w:r>
                        <w:t xml:space="preserve"> </w:t>
                      </w:r>
                      <w:r w:rsidR="009E0E98">
                        <w:t>2</w:t>
                      </w:r>
                    </w:p>
                    <w:p w14:paraId="282495C4" w14:textId="77777777" w:rsidR="0089190C" w:rsidRPr="000A274A" w:rsidRDefault="0089190C" w:rsidP="0089190C">
                      <w:pPr>
                        <w:jc w:val="center"/>
                      </w:pPr>
                      <w:r w:rsidRPr="000A274A">
                        <w:t>по дисциплине: «</w:t>
                      </w:r>
                      <w:r>
                        <w:t>Теоретико-числовые методы в криптографии</w:t>
                      </w:r>
                      <w:r w:rsidRPr="000A274A">
                        <w:t>»</w:t>
                      </w:r>
                    </w:p>
                    <w:p w14:paraId="1E9238A0" w14:textId="269CE5AC" w:rsidR="0089190C" w:rsidRPr="000A274A" w:rsidRDefault="0089190C" w:rsidP="0089190C">
                      <w:pPr>
                        <w:jc w:val="center"/>
                      </w:pPr>
                      <w:r w:rsidRPr="000A274A">
                        <w:t>на тему: «</w:t>
                      </w:r>
                      <w:r w:rsidR="009E0E98">
                        <w:t>Остаток от деления</w:t>
                      </w:r>
                      <w:r w:rsidRPr="000A274A">
                        <w:t>»</w:t>
                      </w:r>
                    </w:p>
                    <w:p w14:paraId="6A932358" w14:textId="77777777" w:rsidR="0089190C" w:rsidRDefault="0089190C" w:rsidP="0089190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C8DD2B" wp14:editId="4CD9B760">
                <wp:simplePos x="0" y="0"/>
                <wp:positionH relativeFrom="column">
                  <wp:posOffset>2916555</wp:posOffset>
                </wp:positionH>
                <wp:positionV relativeFrom="paragraph">
                  <wp:posOffset>3587750</wp:posOffset>
                </wp:positionV>
                <wp:extent cx="3115310" cy="1404620"/>
                <wp:effectExtent l="0" t="0" r="889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EDB62" w14:textId="77777777" w:rsidR="00F93531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 xml:space="preserve">Выполнил </w:t>
                            </w:r>
                          </w:p>
                          <w:p w14:paraId="3AB3081B" w14:textId="77777777" w:rsidR="0089190C" w:rsidRPr="0089190C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>обучающийся гр.</w:t>
                            </w:r>
                            <w:r w:rsidR="008D640C">
                              <w:t xml:space="preserve"> </w:t>
                            </w:r>
                            <w:r w:rsidRPr="0089190C">
                              <w:t>ВКБ</w:t>
                            </w:r>
                            <w:r>
                              <w:t>41</w:t>
                            </w:r>
                          </w:p>
                          <w:p w14:paraId="014AD4EB" w14:textId="77777777" w:rsidR="0089190C" w:rsidRPr="0089190C" w:rsidRDefault="0089190C" w:rsidP="0089190C">
                            <w:pPr>
                              <w:jc w:val="right"/>
                            </w:pPr>
                            <w:r>
                              <w:t>Якушевский Сергей Сергеевич</w:t>
                            </w:r>
                          </w:p>
                          <w:p w14:paraId="2ED6FE6F" w14:textId="77777777" w:rsidR="0089190C" w:rsidRPr="0089190C" w:rsidRDefault="0089190C" w:rsidP="0089190C">
                            <w:pPr>
                              <w:jc w:val="right"/>
                            </w:pPr>
                            <w:r w:rsidRPr="0089190C">
                              <w:t>Проверила:</w:t>
                            </w:r>
                          </w:p>
                          <w:p w14:paraId="08EBB19C" w14:textId="77777777" w:rsidR="0089190C" w:rsidRDefault="0089190C" w:rsidP="0089190C">
                            <w:pPr>
                              <w:jc w:val="right"/>
                            </w:pPr>
                            <w:r w:rsidRPr="0089190C">
                              <w:t>Ст. пр. Артамонова Е.А.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8DD2B" id="_x0000_s1029" type="#_x0000_t202" style="position:absolute;left:0;text-align:left;margin-left:229.65pt;margin-top:282.5pt;width:245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" stroked="f">
                <v:textbox style="mso-fit-shape-to-text:t">
                  <w:txbxContent>
                    <w:p w14:paraId="417EDB62" w14:textId="77777777" w:rsidR="00F93531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 xml:space="preserve">Выполнил </w:t>
                      </w:r>
                    </w:p>
                    <w:p w14:paraId="3AB3081B" w14:textId="77777777" w:rsidR="0089190C" w:rsidRPr="0089190C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>обучающийся гр.</w:t>
                      </w:r>
                      <w:r w:rsidR="008D640C">
                        <w:t xml:space="preserve"> </w:t>
                      </w:r>
                      <w:r w:rsidRPr="0089190C">
                        <w:t>ВКБ</w:t>
                      </w:r>
                      <w:r>
                        <w:t>41</w:t>
                      </w:r>
                    </w:p>
                    <w:p w14:paraId="014AD4EB" w14:textId="77777777" w:rsidR="0089190C" w:rsidRPr="0089190C" w:rsidRDefault="0089190C" w:rsidP="0089190C">
                      <w:pPr>
                        <w:jc w:val="right"/>
                      </w:pPr>
                      <w:r>
                        <w:t>Якушевский Сергей Сергеевич</w:t>
                      </w:r>
                    </w:p>
                    <w:p w14:paraId="2ED6FE6F" w14:textId="77777777" w:rsidR="0089190C" w:rsidRPr="0089190C" w:rsidRDefault="0089190C" w:rsidP="0089190C">
                      <w:pPr>
                        <w:jc w:val="right"/>
                      </w:pPr>
                      <w:r w:rsidRPr="0089190C">
                        <w:t>Проверила:</w:t>
                      </w:r>
                    </w:p>
                    <w:p w14:paraId="08EBB19C" w14:textId="77777777" w:rsidR="0089190C" w:rsidRDefault="0089190C" w:rsidP="0089190C">
                      <w:pPr>
                        <w:jc w:val="right"/>
                      </w:pPr>
                      <w:r w:rsidRPr="0089190C">
                        <w:t>Ст. пр. Артамонова Е.А.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616D0" w14:textId="77777777" w:rsidR="008D640C" w:rsidRPr="008D640C" w:rsidRDefault="008D640C" w:rsidP="008D640C"/>
    <w:p w14:paraId="240614F0" w14:textId="77777777" w:rsidR="008D640C" w:rsidRPr="008D640C" w:rsidRDefault="008D640C" w:rsidP="008D640C"/>
    <w:p w14:paraId="185DF9D5" w14:textId="77777777" w:rsidR="008D640C" w:rsidRPr="008D640C" w:rsidRDefault="008D640C" w:rsidP="008D640C"/>
    <w:p w14:paraId="68460E28" w14:textId="77777777" w:rsidR="008D640C" w:rsidRPr="008D640C" w:rsidRDefault="008D640C" w:rsidP="008D640C"/>
    <w:p w14:paraId="629A140F" w14:textId="77777777" w:rsidR="008D640C" w:rsidRPr="008D640C" w:rsidRDefault="008D640C" w:rsidP="008D640C"/>
    <w:p w14:paraId="4C006322" w14:textId="77777777" w:rsidR="008D640C" w:rsidRPr="008D640C" w:rsidRDefault="008D640C" w:rsidP="008D640C"/>
    <w:p w14:paraId="45E7E778" w14:textId="77777777" w:rsidR="008D640C" w:rsidRPr="008D640C" w:rsidRDefault="008D640C" w:rsidP="008D640C"/>
    <w:p w14:paraId="6CA7B172" w14:textId="77777777" w:rsidR="008D640C" w:rsidRPr="008D640C" w:rsidRDefault="008D640C" w:rsidP="008D640C"/>
    <w:p w14:paraId="784F4DDC" w14:textId="77777777" w:rsidR="008D640C" w:rsidRPr="008D640C" w:rsidRDefault="008D640C" w:rsidP="008D640C"/>
    <w:p w14:paraId="156ADD0C" w14:textId="77777777" w:rsidR="008D640C" w:rsidRPr="008D640C" w:rsidRDefault="008D640C" w:rsidP="008D640C"/>
    <w:p w14:paraId="3FAECD08" w14:textId="77777777" w:rsidR="008D640C" w:rsidRPr="008D640C" w:rsidRDefault="008D640C" w:rsidP="008D640C"/>
    <w:p w14:paraId="2FFC842C" w14:textId="77777777" w:rsidR="008D640C" w:rsidRPr="008D640C" w:rsidRDefault="008D640C" w:rsidP="008D640C"/>
    <w:p w14:paraId="056764C7" w14:textId="77777777" w:rsidR="008D640C" w:rsidRPr="008D640C" w:rsidRDefault="008D640C" w:rsidP="008D640C"/>
    <w:p w14:paraId="6A91E322" w14:textId="77777777" w:rsidR="008D640C" w:rsidRPr="008D640C" w:rsidRDefault="008D640C" w:rsidP="008D640C"/>
    <w:p w14:paraId="79C37C12" w14:textId="77777777" w:rsidR="008D640C" w:rsidRPr="008D640C" w:rsidRDefault="008D640C" w:rsidP="008D640C"/>
    <w:p w14:paraId="5B7BADE2" w14:textId="77777777" w:rsidR="008D640C" w:rsidRPr="008D640C" w:rsidRDefault="008D640C" w:rsidP="008D640C"/>
    <w:p w14:paraId="32CA8DF2" w14:textId="77777777" w:rsidR="008D640C" w:rsidRPr="008D640C" w:rsidRDefault="008D640C" w:rsidP="008D640C"/>
    <w:p w14:paraId="1FB44466" w14:textId="77777777" w:rsidR="008D640C" w:rsidRPr="008D640C" w:rsidRDefault="008D640C" w:rsidP="008D640C"/>
    <w:p w14:paraId="61B0BB78" w14:textId="77777777" w:rsidR="008D640C" w:rsidRPr="008D640C" w:rsidRDefault="008D640C" w:rsidP="008D640C"/>
    <w:p w14:paraId="5414D032" w14:textId="77777777" w:rsidR="008D640C" w:rsidRDefault="008D640C">
      <w:pPr>
        <w:spacing w:after="160" w:line="259" w:lineRule="auto"/>
        <w:ind w:firstLine="0"/>
        <w:contextualSpacing w:val="0"/>
        <w:jc w:val="left"/>
      </w:pPr>
    </w:p>
    <w:p w14:paraId="3D83F3B1" w14:textId="77777777" w:rsidR="008D640C" w:rsidRPr="008D640C" w:rsidRDefault="008D640C" w:rsidP="00394E6F">
      <w:pPr>
        <w:ind w:firstLine="0"/>
        <w:jc w:val="center"/>
      </w:pPr>
      <w:r w:rsidRPr="008D640C">
        <w:lastRenderedPageBreak/>
        <w:t>Лабораторная работа №</w:t>
      </w:r>
      <w:r w:rsidR="00394E6F">
        <w:t xml:space="preserve"> </w:t>
      </w:r>
    </w:p>
    <w:p w14:paraId="0A28ABDD" w14:textId="799FA25F" w:rsidR="00394E6F" w:rsidRDefault="008D640C" w:rsidP="00394E6F">
      <w:pPr>
        <w:ind w:firstLine="0"/>
        <w:jc w:val="center"/>
      </w:pPr>
      <w:r w:rsidRPr="008D640C">
        <w:t>«</w:t>
      </w:r>
      <w:r w:rsidR="00EF516E">
        <w:t>Остаток от деления</w:t>
      </w:r>
      <w:r w:rsidRPr="008D640C">
        <w:t>»</w:t>
      </w:r>
    </w:p>
    <w:p w14:paraId="5555F99A" w14:textId="373E2CB6" w:rsidR="008D640C" w:rsidRPr="008D640C" w:rsidRDefault="008D640C" w:rsidP="00394E6F">
      <w:pPr>
        <w:ind w:firstLine="0"/>
        <w:jc w:val="center"/>
      </w:pPr>
      <w:r w:rsidRPr="008D640C">
        <w:t>Вариант №</w:t>
      </w:r>
      <w:r w:rsidR="00394E6F">
        <w:t xml:space="preserve"> </w:t>
      </w:r>
      <w:r w:rsidR="00EF516E">
        <w:t>28</w:t>
      </w:r>
    </w:p>
    <w:p w14:paraId="5E556B40" w14:textId="77777777" w:rsidR="008D640C" w:rsidRDefault="008D640C" w:rsidP="008D640C">
      <w:bookmarkStart w:id="0" w:name="_Toc177166005"/>
      <w:r w:rsidRPr="008D640C">
        <w:rPr>
          <w:rStyle w:val="20"/>
        </w:rPr>
        <w:t>Задание</w:t>
      </w:r>
      <w:bookmarkEnd w:id="0"/>
      <w:r w:rsidRPr="008D640C">
        <w:t>.</w:t>
      </w:r>
    </w:p>
    <w:p w14:paraId="03898746" w14:textId="7AD2FC96" w:rsidR="00EF516E" w:rsidRPr="008D640C" w:rsidRDefault="00EF516E" w:rsidP="008D640C">
      <w:r>
        <w:t>Найти остаток от деления, используя теорему Эйлера или малую теорему Ферма.</w:t>
      </w:r>
      <w:r w:rsidR="00DF7339">
        <w:t xml:space="preserve"> Написать программу, реализующую нахождение остатка.</w:t>
      </w:r>
    </w:p>
    <w:p w14:paraId="0E005C15" w14:textId="77777777" w:rsidR="008D640C" w:rsidRDefault="008D640C" w:rsidP="002B1004">
      <w:pPr>
        <w:pStyle w:val="2"/>
      </w:pPr>
      <w:r w:rsidRPr="008D640C">
        <w:t>Ручная реализация.</w:t>
      </w:r>
    </w:p>
    <w:p w14:paraId="603416F8" w14:textId="5113E850" w:rsidR="00553EE4" w:rsidRDefault="00B16481" w:rsidP="00553EE4">
      <w:pPr>
        <w:rPr>
          <w:lang w:val="en-US"/>
        </w:rPr>
      </w:pPr>
      <w:r>
        <w:rPr>
          <w:noProof/>
        </w:rPr>
        <w:drawing>
          <wp:inline distT="0" distB="0" distL="0" distR="0" wp14:anchorId="03C41923" wp14:editId="15DFB2F4">
            <wp:extent cx="5040000" cy="6297438"/>
            <wp:effectExtent l="0" t="0" r="8255" b="8255"/>
            <wp:docPr id="81549706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29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3AAB" w14:textId="03DE2B1F" w:rsidR="00B16481" w:rsidRPr="00B16481" w:rsidRDefault="00B16481" w:rsidP="00553EE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DD5203" wp14:editId="29B5D5EC">
            <wp:extent cx="5040000" cy="6473296"/>
            <wp:effectExtent l="0" t="0" r="8255" b="3810"/>
            <wp:docPr id="18312549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47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3E27" w14:textId="2454C72E" w:rsidR="00E5647E" w:rsidRDefault="00E5647E" w:rsidP="00E5647E">
      <w:pPr>
        <w:pStyle w:val="2"/>
        <w:jc w:val="center"/>
      </w:pPr>
    </w:p>
    <w:p w14:paraId="0167E47F" w14:textId="3DD7A824" w:rsidR="008D640C" w:rsidRDefault="008D640C" w:rsidP="002B1004">
      <w:pPr>
        <w:pStyle w:val="2"/>
        <w:rPr>
          <w:lang w:val="en-US"/>
        </w:rPr>
      </w:pPr>
      <w:r w:rsidRPr="008D640C">
        <w:t>Входные данные.</w:t>
      </w:r>
    </w:p>
    <w:p w14:paraId="093B5A97" w14:textId="5BABD988" w:rsidR="00B16481" w:rsidRPr="00B16481" w:rsidRDefault="007C44C1" w:rsidP="00B16481">
      <w:pPr>
        <w:rPr>
          <w:lang w:val="en-US"/>
        </w:rPr>
      </w:pPr>
      <w:r w:rsidRPr="007C44C1">
        <w:rPr>
          <w:lang w:val="en-US"/>
        </w:rPr>
        <w:drawing>
          <wp:inline distT="0" distB="0" distL="0" distR="0" wp14:anchorId="6AC523A6" wp14:editId="41A761D6">
            <wp:extent cx="5040000" cy="398178"/>
            <wp:effectExtent l="0" t="0" r="8255" b="1905"/>
            <wp:docPr id="70205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5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9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CF55" w14:textId="77777777" w:rsidR="008D640C" w:rsidRPr="008D640C" w:rsidRDefault="008D640C" w:rsidP="002B1004">
      <w:pPr>
        <w:pStyle w:val="2"/>
      </w:pPr>
      <w:r w:rsidRPr="008D640C">
        <w:lastRenderedPageBreak/>
        <w:t>Результат.</w:t>
      </w:r>
    </w:p>
    <w:p w14:paraId="7FD519EE" w14:textId="33DABC73" w:rsidR="007C44C1" w:rsidRDefault="00A85D90" w:rsidP="002B1004">
      <w:pPr>
        <w:pStyle w:val="2"/>
        <w:rPr>
          <w:lang w:val="en-US"/>
        </w:rPr>
      </w:pPr>
      <w:r w:rsidRPr="00A85D90">
        <w:rPr>
          <w:lang w:val="en-US"/>
        </w:rPr>
        <w:drawing>
          <wp:inline distT="0" distB="0" distL="0" distR="0" wp14:anchorId="697C48E3" wp14:editId="600526BF">
            <wp:extent cx="1743318" cy="342948"/>
            <wp:effectExtent l="0" t="0" r="0" b="0"/>
            <wp:docPr id="61599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94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2823" w14:textId="4E71D3BF" w:rsidR="008D640C" w:rsidRPr="008D640C" w:rsidRDefault="008D640C" w:rsidP="002B1004">
      <w:pPr>
        <w:pStyle w:val="2"/>
      </w:pPr>
      <w:r w:rsidRPr="008D640C">
        <w:t>Листинг программы.</w:t>
      </w:r>
    </w:p>
    <w:p w14:paraId="00C41D28" w14:textId="5C1A06B6" w:rsidR="00A85D90" w:rsidRDefault="00FE7CE3" w:rsidP="002B1004">
      <w:pPr>
        <w:pStyle w:val="2"/>
        <w:rPr>
          <w:lang w:val="en-US"/>
        </w:rPr>
      </w:pPr>
      <w:r w:rsidRPr="00FE7CE3">
        <w:rPr>
          <w:lang w:val="en-US"/>
        </w:rPr>
        <w:drawing>
          <wp:inline distT="0" distB="0" distL="0" distR="0" wp14:anchorId="6D806362" wp14:editId="52DE8097">
            <wp:extent cx="5040000" cy="4149352"/>
            <wp:effectExtent l="0" t="0" r="8255" b="3810"/>
            <wp:docPr id="1232059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59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F002" w14:textId="4046627A" w:rsidR="00FE7CE3" w:rsidRDefault="00145853" w:rsidP="00FE7CE3">
      <w:pPr>
        <w:rPr>
          <w:lang w:val="en-US"/>
        </w:rPr>
      </w:pPr>
      <w:r>
        <w:rPr>
          <w:lang w:val="en-US"/>
        </w:rPr>
        <w:t>EulerTheorem</w:t>
      </w:r>
    </w:p>
    <w:p w14:paraId="51AD0058" w14:textId="77777777" w:rsidR="009A2F1B" w:rsidRDefault="009A2F1B" w:rsidP="00FE7CE3">
      <w:pPr>
        <w:rPr>
          <w:lang w:val="en-US"/>
        </w:rPr>
      </w:pPr>
    </w:p>
    <w:p w14:paraId="0B2E5A73" w14:textId="77777777" w:rsidR="009A2F1B" w:rsidRPr="009A2F1B" w:rsidRDefault="009A2F1B" w:rsidP="009A2F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dstu.csae.theorems;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mathutils.MathUtils;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java.util.Optional;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EulerTheorem 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boolean </w:t>
      </w:r>
      <w:r w:rsidRPr="009A2F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matches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number,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degree,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field) 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(field &lt; </w:t>
      </w:r>
      <w:r w:rsidRPr="009A2F1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MathUtils.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getGCD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(number, field) == </w:t>
      </w:r>
      <w:r w:rsidRPr="009A2F1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Optional&lt;Integer&gt; </w:t>
      </w:r>
      <w:r w:rsidRPr="009A2F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getResult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number,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degree,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field) 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matches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(number, degree, field)){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Optional.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empty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phi = MathUtils.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getEulerFunction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(field);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degree %= phi;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Optional.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of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(MathUtils.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powMod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(number, degree, field));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F112DD2" w14:textId="77777777" w:rsidR="00145853" w:rsidRDefault="00145853" w:rsidP="00FE7CE3">
      <w:pPr>
        <w:rPr>
          <w:lang w:val="en-US"/>
        </w:rPr>
      </w:pPr>
    </w:p>
    <w:p w14:paraId="29DAA6BC" w14:textId="45BE4D3A" w:rsidR="009A2F1B" w:rsidRDefault="009A2F1B" w:rsidP="00FE7CE3">
      <w:pPr>
        <w:rPr>
          <w:lang w:val="en-US"/>
        </w:rPr>
      </w:pPr>
      <w:r>
        <w:rPr>
          <w:lang w:val="en-US"/>
        </w:rPr>
        <w:lastRenderedPageBreak/>
        <w:t>FermatsTheorem</w:t>
      </w:r>
    </w:p>
    <w:p w14:paraId="59662BF2" w14:textId="77777777" w:rsidR="009A2F1B" w:rsidRDefault="009A2F1B" w:rsidP="00FE7CE3">
      <w:pPr>
        <w:rPr>
          <w:lang w:val="en-US"/>
        </w:rPr>
      </w:pPr>
    </w:p>
    <w:p w14:paraId="0F6469C8" w14:textId="77777777" w:rsidR="009A2F1B" w:rsidRPr="009A2F1B" w:rsidRDefault="009A2F1B" w:rsidP="009A2F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dstu.csae.theorems;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dstu.csae.Main;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mathutils.MathUtils;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java.util.Optional;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FermatsTheorem 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boolean </w:t>
      </w:r>
      <w:r w:rsidRPr="009A2F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matches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number,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degree,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field){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(!MathUtils.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isPrime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(field)){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MathUtils.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getGCD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(number, field) == </w:t>
      </w:r>
      <w:r w:rsidRPr="009A2F1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Optional&lt;Integer&gt; </w:t>
      </w:r>
      <w:r w:rsidRPr="009A2F1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getResult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number,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degree,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field){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matches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(number, degree, field)){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Optional.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empty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degree %= (field - </w:t>
      </w:r>
      <w:r w:rsidRPr="009A2F1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9A2F1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Optional.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of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(MathUtils.</w:t>
      </w:r>
      <w:r w:rsidRPr="009A2F1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powMod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(number, degree, field));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9A2F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97FB2B5" w14:textId="77777777" w:rsidR="009A2F1B" w:rsidRDefault="009A2F1B" w:rsidP="00FE7CE3">
      <w:pPr>
        <w:rPr>
          <w:lang w:val="en-US"/>
        </w:rPr>
      </w:pPr>
    </w:p>
    <w:p w14:paraId="69F4610C" w14:textId="18D15A54" w:rsidR="00A011A8" w:rsidRDefault="00A011A8" w:rsidP="00FE7CE3">
      <w:pPr>
        <w:rPr>
          <w:lang w:val="en-US"/>
        </w:rPr>
      </w:pPr>
      <w:r>
        <w:rPr>
          <w:lang w:val="en-US"/>
        </w:rPr>
        <w:t>Main</w:t>
      </w:r>
    </w:p>
    <w:p w14:paraId="669CAA59" w14:textId="77777777" w:rsidR="00A011A8" w:rsidRDefault="00A011A8" w:rsidP="00FE7CE3">
      <w:pPr>
        <w:rPr>
          <w:lang w:val="en-US"/>
        </w:rPr>
      </w:pPr>
    </w:p>
    <w:p w14:paraId="1D446B56" w14:textId="77777777" w:rsidR="00A011A8" w:rsidRPr="00A011A8" w:rsidRDefault="00A011A8" w:rsidP="00A011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package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dstu.csae;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dstu.csae.theorems.EulerTheorem;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dstu.csae.theorems.FermatsTheorem;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java.util.Arrays;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java.util.Optional;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java.util.Scanner;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 {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final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011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INPUT_TEMPLATE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(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+?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d+(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^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d+)?)+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(mod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d+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)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A011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A011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Лабораторная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работа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№ 2"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input = 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scan =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</w:t>
      </w:r>
      <w:r w:rsidRPr="00A011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(!input.matches(</w:t>
      </w:r>
      <w:r w:rsidRPr="00A011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INPUT_TEMPLATE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)){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A011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.print(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выражение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формате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a^b + c^d (mod m): 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(scan.hasNextLine()){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input = scan.nextLine().replaceAll(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s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scan.close();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fieldStr = input.substring(input.indexOf(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"(mod"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).replaceAll(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D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field = Integer.</w:t>
      </w:r>
      <w:r w:rsidRPr="00A011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(fieldStr);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input = input.substring(</w:t>
      </w:r>
      <w:r w:rsidRPr="00A011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input.indexOf(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"(mod"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String[] tokens = input.split(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[+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-*/]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sum =Arrays.</w:t>
      </w:r>
      <w:r w:rsidRPr="00A011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stream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(tokens)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.map(token -&gt; token.split(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\\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^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.map(token -&gt; {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 = Integer.</w:t>
      </w:r>
      <w:r w:rsidRPr="00A011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(token[</w:t>
      </w:r>
      <w:r w:rsidRPr="00A011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degree = Integer.</w:t>
      </w:r>
      <w:r w:rsidRPr="00A011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parseInt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(token[</w:t>
      </w:r>
      <w:r w:rsidRPr="00A011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(EulerTheorem.</w:t>
      </w:r>
      <w:r w:rsidRPr="00A011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matches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(number, degree, </w:t>
      </w:r>
      <w:r w:rsidRPr="00A011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field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)){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EulerTheorem.</w:t>
      </w:r>
      <w:r w:rsidRPr="00A011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getResult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(number, degree, </w:t>
      </w:r>
      <w:r w:rsidRPr="00A011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field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011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FermatsTheorem.</w:t>
      </w:r>
      <w:r w:rsidRPr="00A011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getResult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(number, degree, </w:t>
      </w:r>
      <w:r w:rsidRPr="00A011A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field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.filter(Optional::isPresent)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.map(Optional::get)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.mapToInt(Integer::</w:t>
      </w:r>
      <w:r w:rsidRPr="00A011A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valueOf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.sum() % field;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System.</w:t>
      </w:r>
      <w:r w:rsidRPr="00A011A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.println(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Результат</w:t>
      </w:r>
      <w:r w:rsidRPr="00A011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sum);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A011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A2891E6" w14:textId="77777777" w:rsidR="00A011A8" w:rsidRDefault="00A011A8" w:rsidP="00FE7CE3">
      <w:pPr>
        <w:rPr>
          <w:lang w:val="en-US"/>
        </w:rPr>
      </w:pPr>
    </w:p>
    <w:p w14:paraId="598D6F82" w14:textId="77777777" w:rsidR="009A2F1B" w:rsidRPr="00FE7CE3" w:rsidRDefault="009A2F1B" w:rsidP="00FE7CE3">
      <w:pPr>
        <w:rPr>
          <w:lang w:val="en-US"/>
        </w:rPr>
      </w:pPr>
    </w:p>
    <w:p w14:paraId="78B1FB22" w14:textId="1190F2ED" w:rsidR="008D640C" w:rsidRPr="008D640C" w:rsidRDefault="008D640C" w:rsidP="002B1004">
      <w:pPr>
        <w:pStyle w:val="2"/>
      </w:pPr>
      <w:r w:rsidRPr="008D640C">
        <w:t>Вывод по работе.</w:t>
      </w:r>
    </w:p>
    <w:p w14:paraId="5EFC2D7A" w14:textId="3C0A1674" w:rsidR="008D640C" w:rsidRPr="001D7AC8" w:rsidRDefault="001D7AC8" w:rsidP="008D640C">
      <w:r>
        <w:t xml:space="preserve">В ходе выполнения лабораторной работы были изучены теоретические сведения </w:t>
      </w:r>
      <w:r w:rsidR="00563BED">
        <w:t xml:space="preserve">о способах нахождения остатка от деления, а также были получены навыки в практическом применении теоремы Эйлера и малой теоремы Ферма для </w:t>
      </w:r>
      <w:r w:rsidR="00E228AC">
        <w:t>решения задач нахождения остатка от деления.</w:t>
      </w:r>
    </w:p>
    <w:sectPr w:rsidR="008D640C" w:rsidRPr="001D7AC8" w:rsidSect="00267E0F"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301" w14:textId="77777777" w:rsidR="003E5158" w:rsidRDefault="003E5158" w:rsidP="003A2D0F">
      <w:r>
        <w:separator/>
      </w:r>
    </w:p>
  </w:endnote>
  <w:endnote w:type="continuationSeparator" w:id="0">
    <w:p w14:paraId="6C98757E" w14:textId="77777777" w:rsidR="003E5158" w:rsidRDefault="003E5158" w:rsidP="003A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9401710"/>
      <w:docPartObj>
        <w:docPartGallery w:val="Page Numbers (Bottom of Page)"/>
        <w:docPartUnique/>
      </w:docPartObj>
    </w:sdtPr>
    <w:sdtEndPr/>
    <w:sdtContent>
      <w:p w14:paraId="0BAC33B4" w14:textId="77777777" w:rsidR="00556236" w:rsidRDefault="00556236" w:rsidP="00556236">
        <w:pPr>
          <w:pStyle w:val="a5"/>
          <w:ind w:firstLine="0"/>
          <w:jc w:val="center"/>
        </w:pPr>
        <w:r>
          <w:t>Ростов-на-дону</w:t>
        </w:r>
      </w:p>
      <w:p w14:paraId="68484373" w14:textId="77777777" w:rsidR="00267E0F" w:rsidRDefault="00556236" w:rsidP="00556236">
        <w:pPr>
          <w:pStyle w:val="a5"/>
          <w:ind w:firstLine="0"/>
          <w:jc w:val="center"/>
        </w:pPr>
        <w:r>
          <w:t>2024</w:t>
        </w:r>
      </w:p>
    </w:sdtContent>
  </w:sdt>
  <w:p w14:paraId="3750826C" w14:textId="77777777" w:rsidR="00267E0F" w:rsidRDefault="00267E0F" w:rsidP="0055623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B39A1" w14:textId="77777777" w:rsidR="003E5158" w:rsidRDefault="003E5158" w:rsidP="003A2D0F">
      <w:r>
        <w:separator/>
      </w:r>
    </w:p>
  </w:footnote>
  <w:footnote w:type="continuationSeparator" w:id="0">
    <w:p w14:paraId="37F46A1E" w14:textId="77777777" w:rsidR="003E5158" w:rsidRDefault="003E5158" w:rsidP="003A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76C76" w14:textId="77777777" w:rsidR="003A2D0F" w:rsidRDefault="003A2D0F" w:rsidP="003A2D0F">
    <w:pPr>
      <w:pStyle w:val="a3"/>
      <w:jc w:val="center"/>
      <w:rPr>
        <w:noProof/>
      </w:rPr>
    </w:pPr>
  </w:p>
  <w:p w14:paraId="1B88D977" w14:textId="77777777" w:rsidR="003A2D0F" w:rsidRDefault="0089190C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93F5B0" wp14:editId="60455E11">
          <wp:simplePos x="0" y="0"/>
          <wp:positionH relativeFrom="column">
            <wp:posOffset>2511425</wp:posOffset>
          </wp:positionH>
          <wp:positionV relativeFrom="paragraph">
            <wp:posOffset>275590</wp:posOffset>
          </wp:positionV>
          <wp:extent cx="675640" cy="719455"/>
          <wp:effectExtent l="0" t="0" r="0" b="4445"/>
          <wp:wrapTopAndBottom/>
          <wp:docPr id="537114673" name="Рисунок 1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 backgroun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993" t="25550" r="29688" b="28674"/>
                  <a:stretch/>
                </pic:blipFill>
                <pic:spPr bwMode="auto">
                  <a:xfrm>
                    <a:off x="0" y="0"/>
                    <a:ext cx="67564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81"/>
    <w:rsid w:val="000A274A"/>
    <w:rsid w:val="000B4F43"/>
    <w:rsid w:val="00145853"/>
    <w:rsid w:val="001D7AC8"/>
    <w:rsid w:val="002107B7"/>
    <w:rsid w:val="00231384"/>
    <w:rsid w:val="00247C2C"/>
    <w:rsid w:val="00267E0F"/>
    <w:rsid w:val="002B1004"/>
    <w:rsid w:val="00394E6F"/>
    <w:rsid w:val="003A2D0F"/>
    <w:rsid w:val="003D517A"/>
    <w:rsid w:val="003E5158"/>
    <w:rsid w:val="00406E4A"/>
    <w:rsid w:val="00461F81"/>
    <w:rsid w:val="00462973"/>
    <w:rsid w:val="00493914"/>
    <w:rsid w:val="00553EE4"/>
    <w:rsid w:val="00556236"/>
    <w:rsid w:val="00563BED"/>
    <w:rsid w:val="005C7899"/>
    <w:rsid w:val="005D4C4E"/>
    <w:rsid w:val="005E7630"/>
    <w:rsid w:val="006018BF"/>
    <w:rsid w:val="00605DC4"/>
    <w:rsid w:val="0067073A"/>
    <w:rsid w:val="007A5AF8"/>
    <w:rsid w:val="007C44C1"/>
    <w:rsid w:val="0089190C"/>
    <w:rsid w:val="00893BE7"/>
    <w:rsid w:val="008D58AA"/>
    <w:rsid w:val="008D640C"/>
    <w:rsid w:val="009A2F1B"/>
    <w:rsid w:val="009E0E98"/>
    <w:rsid w:val="00A011A8"/>
    <w:rsid w:val="00A85D90"/>
    <w:rsid w:val="00B12C1B"/>
    <w:rsid w:val="00B16188"/>
    <w:rsid w:val="00B16481"/>
    <w:rsid w:val="00CA719F"/>
    <w:rsid w:val="00DF7339"/>
    <w:rsid w:val="00E228AC"/>
    <w:rsid w:val="00E5647E"/>
    <w:rsid w:val="00E75B35"/>
    <w:rsid w:val="00EF516E"/>
    <w:rsid w:val="00F93531"/>
    <w:rsid w:val="00FE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9373A2"/>
  <w15:chartTrackingRefBased/>
  <w15:docId w15:val="{77732241-D05E-4C46-B4BC-6DDF258D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0C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D640C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40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A2D0F"/>
  </w:style>
  <w:style w:type="paragraph" w:styleId="a5">
    <w:name w:val="footer"/>
    <w:basedOn w:val="a"/>
    <w:link w:val="a6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A2D0F"/>
  </w:style>
  <w:style w:type="paragraph" w:styleId="a7">
    <w:name w:val="Title"/>
    <w:basedOn w:val="a"/>
    <w:next w:val="a"/>
    <w:link w:val="a8"/>
    <w:uiPriority w:val="10"/>
    <w:qFormat/>
    <w:rsid w:val="008D640C"/>
    <w:pPr>
      <w:spacing w:before="120" w:after="120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8D640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2B1004"/>
    <w:pPr>
      <w:spacing w:after="120" w:line="360" w:lineRule="auto"/>
      <w:contextualSpacing w:val="0"/>
      <w:outlineLvl w:val="9"/>
    </w:pPr>
    <w:rPr>
      <w:color w:val="auto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B100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2B1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8;&#1063;&#1052;&#1050;%20&#1051;&#1072;&#1073;&#1086;&#1088;&#1072;&#1090;&#1086;&#1088;&#1085;&#1072;&#1103;%20&#1088;&#1072;&#1073;&#1086;&#1090;&#1072;%20&#847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88BB-FE0C-4F89-8278-4C8E2EF2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ТЧМК Лабораторная работа №.dotx</Template>
  <TotalTime>18</TotalTime>
  <Pages>6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17</cp:revision>
  <dcterms:created xsi:type="dcterms:W3CDTF">2024-12-16T14:52:00Z</dcterms:created>
  <dcterms:modified xsi:type="dcterms:W3CDTF">2024-12-17T22:56:00Z</dcterms:modified>
</cp:coreProperties>
</file>