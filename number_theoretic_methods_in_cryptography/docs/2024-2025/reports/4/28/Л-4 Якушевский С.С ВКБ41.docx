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3B4D" w14:textId="77777777" w:rsidR="003A2D0F" w:rsidRDefault="00556236" w:rsidP="00493914">
      <w:pPr>
        <w:ind w:firstLine="0"/>
        <w:jc w:val="center"/>
        <w:rPr>
          <w:rFonts w:cs="Times New Roman"/>
          <w:b/>
          <w:bCs/>
          <w:szCs w:val="28"/>
        </w:rPr>
      </w:pPr>
      <w:bookmarkStart w:id="0" w:name="_Hlk185379822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1070DE" wp14:editId="11C694A5">
                <wp:simplePos x="0" y="0"/>
                <wp:positionH relativeFrom="column">
                  <wp:posOffset>154305</wp:posOffset>
                </wp:positionH>
                <wp:positionV relativeFrom="paragraph">
                  <wp:posOffset>2124710</wp:posOffset>
                </wp:positionV>
                <wp:extent cx="5876290" cy="523875"/>
                <wp:effectExtent l="0" t="0" r="0" b="9525"/>
                <wp:wrapSquare wrapText="bothSides"/>
                <wp:docPr id="496258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369F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Факультет «Информатика и вычислительная техника»</w:t>
                            </w:r>
                          </w:p>
                          <w:p w14:paraId="16C02670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Кафедра «Кибербезопасность информационных систем»</w:t>
                            </w:r>
                          </w:p>
                          <w:p w14:paraId="648F64C3" w14:textId="77777777" w:rsidR="00267E0F" w:rsidRDefault="00267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070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167.3pt;width:462.7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7DQ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" stroked="f">
                <v:textbox>
                  <w:txbxContent>
                    <w:p w14:paraId="0154369F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Факультет «Информатика и вычислительная техника»</w:t>
                      </w:r>
                    </w:p>
                    <w:p w14:paraId="16C02670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Кафедра «Кибербезопасность информационных систем»</w:t>
                      </w:r>
                    </w:p>
                    <w:p w14:paraId="648F64C3" w14:textId="77777777" w:rsidR="00267E0F" w:rsidRDefault="00267E0F"/>
                  </w:txbxContent>
                </v:textbox>
                <w10:wrap type="square"/>
              </v:shape>
            </w:pict>
          </mc:Fallback>
        </mc:AlternateContent>
      </w:r>
      <w:r w:rsidR="00267E0F" w:rsidRPr="00267E0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4146ED" wp14:editId="054AB016">
                <wp:simplePos x="0" y="0"/>
                <wp:positionH relativeFrom="column">
                  <wp:posOffset>6350</wp:posOffset>
                </wp:positionH>
                <wp:positionV relativeFrom="paragraph">
                  <wp:posOffset>912495</wp:posOffset>
                </wp:positionV>
                <wp:extent cx="5895340" cy="1404620"/>
                <wp:effectExtent l="0" t="0" r="0" b="1270"/>
                <wp:wrapSquare wrapText="bothSides"/>
                <wp:docPr id="14355011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ADD39" w14:textId="77777777" w:rsidR="00231384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ФЕДЕРАЛЬНОЕ ГОСУДАРСТВЕННОЕ БЮДЖЕТНОЕ</w:t>
                            </w:r>
                          </w:p>
                          <w:p w14:paraId="0995A48F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4CD6B50D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«ДОНСКОЙ ГОСУДАРСТВЕННЫЙ ТЕХНИЧЕСКИЙ</w:t>
                            </w:r>
                            <w:r w:rsidR="00231384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УНИВЕРСИТЕТ»</w:t>
                            </w:r>
                          </w:p>
                          <w:p w14:paraId="63EC88EA" w14:textId="77777777" w:rsidR="00267E0F" w:rsidRDefault="00267E0F" w:rsidP="00231384">
                            <w:pPr>
                              <w:ind w:firstLine="0"/>
                              <w:jc w:val="center"/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(ДГТУ)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146ED" id="_x0000_s1027" type="#_x0000_t202" style="position:absolute;left:0;text-align:left;margin-left:.5pt;margin-top:71.85pt;width:46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P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" stroked="f">
                <v:textbox style="mso-fit-shape-to-text:t">
                  <w:txbxContent>
                    <w:p w14:paraId="28CADD39" w14:textId="77777777" w:rsidR="00231384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ФЕДЕРАЛЬНОЕ ГОСУДАРСТВЕННОЕ БЮДЖЕТНОЕ</w:t>
                      </w:r>
                    </w:p>
                    <w:p w14:paraId="0995A48F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4CD6B50D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«ДОНСКОЙ ГОСУДАРСТВЕННЫЙ ТЕХНИЧЕСКИЙ</w:t>
                      </w:r>
                      <w:r w:rsidR="00231384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УНИВЕРСИТЕТ»</w:t>
                      </w:r>
                    </w:p>
                    <w:p w14:paraId="63EC88EA" w14:textId="77777777" w:rsidR="00267E0F" w:rsidRDefault="00267E0F" w:rsidP="00231384">
                      <w:pPr>
                        <w:ind w:firstLine="0"/>
                        <w:jc w:val="center"/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(ДГТУ)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C6AD" w14:textId="77777777" w:rsidR="00247C2C" w:rsidRPr="003A2D0F" w:rsidRDefault="00247C2C" w:rsidP="00493914">
      <w:pPr>
        <w:ind w:firstLine="0"/>
        <w:jc w:val="center"/>
        <w:rPr>
          <w:rFonts w:cs="Times New Roman"/>
          <w:b/>
          <w:bCs/>
          <w:szCs w:val="28"/>
        </w:rPr>
      </w:pPr>
    </w:p>
    <w:p w14:paraId="74A49C2F" w14:textId="77777777" w:rsidR="00462973" w:rsidRDefault="00462973" w:rsidP="003A2D0F">
      <w:pPr>
        <w:jc w:val="left"/>
      </w:pPr>
    </w:p>
    <w:p w14:paraId="6A089FE6" w14:textId="77777777" w:rsidR="000A274A" w:rsidRDefault="0089190C" w:rsidP="000A27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51EFF0" wp14:editId="6B6E9774">
                <wp:simplePos x="0" y="0"/>
                <wp:positionH relativeFrom="column">
                  <wp:posOffset>-28575</wp:posOffset>
                </wp:positionH>
                <wp:positionV relativeFrom="paragraph">
                  <wp:posOffset>1273810</wp:posOffset>
                </wp:positionV>
                <wp:extent cx="5662930" cy="1404620"/>
                <wp:effectExtent l="0" t="0" r="0" b="0"/>
                <wp:wrapSquare wrapText="bothSides"/>
                <wp:docPr id="13825467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5DB8" w14:textId="53FE8172" w:rsidR="0089190C" w:rsidRPr="00B5278B" w:rsidRDefault="0089190C" w:rsidP="008919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A274A">
                              <w:t>Лабораторная работа №</w:t>
                            </w:r>
                            <w:r>
                              <w:t xml:space="preserve"> </w:t>
                            </w:r>
                            <w:r w:rsidR="00B5278B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399912D8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по дисциплине: «</w:t>
                            </w:r>
                            <w:r>
                              <w:t>Теоретико-числовые методы в криптографии</w:t>
                            </w:r>
                            <w:r w:rsidRPr="000A274A">
                              <w:t>»</w:t>
                            </w:r>
                          </w:p>
                          <w:p w14:paraId="4074A862" w14:textId="0D71CB0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на тему: «</w:t>
                            </w:r>
                            <w:r w:rsidR="00B5278B">
                              <w:t>Система сравнений первой степени</w:t>
                            </w:r>
                            <w:r w:rsidRPr="000A274A">
                              <w:t>»</w:t>
                            </w:r>
                          </w:p>
                          <w:p w14:paraId="566C8F1E" w14:textId="77777777" w:rsidR="0089190C" w:rsidRDefault="0089190C" w:rsidP="00891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1EFF0" id="_x0000_s1028" type="#_x0000_t202" style="position:absolute;left:0;text-align:left;margin-left:-2.25pt;margin-top:100.3pt;width:44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/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cjlbvaW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" stroked="f">
                <v:textbox style="mso-fit-shape-to-text:t">
                  <w:txbxContent>
                    <w:p w14:paraId="28755DB8" w14:textId="53FE8172" w:rsidR="0089190C" w:rsidRPr="00B5278B" w:rsidRDefault="0089190C" w:rsidP="0089190C">
                      <w:pPr>
                        <w:jc w:val="center"/>
                        <w:rPr>
                          <w:lang w:val="en-US"/>
                        </w:rPr>
                      </w:pPr>
                      <w:r w:rsidRPr="000A274A">
                        <w:t>Лабораторная работа №</w:t>
                      </w:r>
                      <w:r>
                        <w:t xml:space="preserve"> </w:t>
                      </w:r>
                      <w:r w:rsidR="00B5278B">
                        <w:rPr>
                          <w:lang w:val="en-US"/>
                        </w:rPr>
                        <w:t>4</w:t>
                      </w:r>
                    </w:p>
                    <w:p w14:paraId="399912D8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по дисциплине: «</w:t>
                      </w:r>
                      <w:r>
                        <w:t>Теоретико-числовые методы в криптографии</w:t>
                      </w:r>
                      <w:r w:rsidRPr="000A274A">
                        <w:t>»</w:t>
                      </w:r>
                    </w:p>
                    <w:p w14:paraId="4074A862" w14:textId="0D71CB07" w:rsidR="0089190C" w:rsidRPr="000A274A" w:rsidRDefault="0089190C" w:rsidP="0089190C">
                      <w:pPr>
                        <w:jc w:val="center"/>
                      </w:pPr>
                      <w:r w:rsidRPr="000A274A">
                        <w:t>на тему: «</w:t>
                      </w:r>
                      <w:r w:rsidR="00B5278B">
                        <w:t>Система сравнений первой степени</w:t>
                      </w:r>
                      <w:r w:rsidRPr="000A274A">
                        <w:t>»</w:t>
                      </w:r>
                    </w:p>
                    <w:p w14:paraId="566C8F1E" w14:textId="77777777" w:rsidR="0089190C" w:rsidRDefault="0089190C" w:rsidP="008919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53FE5" wp14:editId="2060E652">
                <wp:simplePos x="0" y="0"/>
                <wp:positionH relativeFrom="column">
                  <wp:posOffset>2916555</wp:posOffset>
                </wp:positionH>
                <wp:positionV relativeFrom="paragraph">
                  <wp:posOffset>3587750</wp:posOffset>
                </wp:positionV>
                <wp:extent cx="3115310" cy="1404620"/>
                <wp:effectExtent l="0" t="0" r="889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B58FD" w14:textId="77777777" w:rsidR="00F93531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 xml:space="preserve">Выполнил </w:t>
                            </w:r>
                          </w:p>
                          <w:p w14:paraId="1DD1A486" w14:textId="77777777" w:rsidR="0089190C" w:rsidRPr="0089190C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>обучающийся гр.</w:t>
                            </w:r>
                            <w:r w:rsidR="008D640C">
                              <w:t xml:space="preserve"> </w:t>
                            </w:r>
                            <w:r w:rsidRPr="0089190C">
                              <w:t>ВКБ</w:t>
                            </w:r>
                            <w:r>
                              <w:t>41</w:t>
                            </w:r>
                          </w:p>
                          <w:p w14:paraId="0EA16E84" w14:textId="77777777" w:rsidR="0089190C" w:rsidRPr="0089190C" w:rsidRDefault="0089190C" w:rsidP="0089190C">
                            <w:pPr>
                              <w:jc w:val="right"/>
                            </w:pPr>
                            <w:r>
                              <w:t>Якушевский Сергей Сергеевич</w:t>
                            </w:r>
                          </w:p>
                          <w:p w14:paraId="62197C84" w14:textId="77777777" w:rsidR="0089190C" w:rsidRPr="0089190C" w:rsidRDefault="0089190C" w:rsidP="0089190C">
                            <w:pPr>
                              <w:jc w:val="right"/>
                            </w:pPr>
                            <w:r w:rsidRPr="0089190C">
                              <w:t>Проверила:</w:t>
                            </w:r>
                          </w:p>
                          <w:p w14:paraId="06CAC77F" w14:textId="77777777" w:rsidR="0089190C" w:rsidRDefault="0089190C" w:rsidP="0089190C">
                            <w:pPr>
                              <w:jc w:val="right"/>
                            </w:pPr>
                            <w:r w:rsidRPr="0089190C">
                              <w:t>Ст. пр. Артамонова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53FE5" id="_x0000_s1029" type="#_x0000_t202" style="position:absolute;left:0;text-align:left;margin-left:229.65pt;margin-top:282.5pt;width:24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HLEg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" stroked="f">
                <v:textbox style="mso-fit-shape-to-text:t">
                  <w:txbxContent>
                    <w:p w14:paraId="363B58FD" w14:textId="77777777" w:rsidR="00F93531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 xml:space="preserve">Выполнил </w:t>
                      </w:r>
                    </w:p>
                    <w:p w14:paraId="1DD1A486" w14:textId="77777777" w:rsidR="0089190C" w:rsidRPr="0089190C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>обучающийся гр.</w:t>
                      </w:r>
                      <w:r w:rsidR="008D640C">
                        <w:t xml:space="preserve"> </w:t>
                      </w:r>
                      <w:r w:rsidRPr="0089190C">
                        <w:t>ВКБ</w:t>
                      </w:r>
                      <w:r>
                        <w:t>41</w:t>
                      </w:r>
                    </w:p>
                    <w:p w14:paraId="0EA16E84" w14:textId="77777777" w:rsidR="0089190C" w:rsidRPr="0089190C" w:rsidRDefault="0089190C" w:rsidP="0089190C">
                      <w:pPr>
                        <w:jc w:val="right"/>
                      </w:pPr>
                      <w:r>
                        <w:t>Якушевский Сергей Сергеевич</w:t>
                      </w:r>
                    </w:p>
                    <w:p w14:paraId="62197C84" w14:textId="77777777" w:rsidR="0089190C" w:rsidRPr="0089190C" w:rsidRDefault="0089190C" w:rsidP="0089190C">
                      <w:pPr>
                        <w:jc w:val="right"/>
                      </w:pPr>
                      <w:r w:rsidRPr="0089190C">
                        <w:t>Проверила:</w:t>
                      </w:r>
                    </w:p>
                    <w:p w14:paraId="06CAC77F" w14:textId="77777777" w:rsidR="0089190C" w:rsidRDefault="0089190C" w:rsidP="0089190C">
                      <w:pPr>
                        <w:jc w:val="right"/>
                      </w:pPr>
                      <w:r w:rsidRPr="0089190C">
                        <w:t>Ст. пр. Артамонова Е.А.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B18E3" w14:textId="77777777" w:rsidR="008D640C" w:rsidRPr="008D640C" w:rsidRDefault="008D640C" w:rsidP="008D640C"/>
    <w:p w14:paraId="4126B09B" w14:textId="77777777" w:rsidR="008D640C" w:rsidRPr="008D640C" w:rsidRDefault="008D640C" w:rsidP="008D640C"/>
    <w:p w14:paraId="0451F29E" w14:textId="77777777" w:rsidR="008D640C" w:rsidRPr="008D640C" w:rsidRDefault="008D640C" w:rsidP="008D640C"/>
    <w:p w14:paraId="56D555BD" w14:textId="77777777" w:rsidR="008D640C" w:rsidRPr="008D640C" w:rsidRDefault="008D640C" w:rsidP="008D640C"/>
    <w:p w14:paraId="5147124B" w14:textId="77777777" w:rsidR="008D640C" w:rsidRPr="008D640C" w:rsidRDefault="008D640C" w:rsidP="008D640C"/>
    <w:p w14:paraId="2E95B0E5" w14:textId="77777777" w:rsidR="008D640C" w:rsidRPr="008D640C" w:rsidRDefault="008D640C" w:rsidP="008D640C"/>
    <w:p w14:paraId="3FB01F60" w14:textId="77777777" w:rsidR="008D640C" w:rsidRPr="008D640C" w:rsidRDefault="008D640C" w:rsidP="008D640C"/>
    <w:p w14:paraId="62B08C13" w14:textId="77777777" w:rsidR="008D640C" w:rsidRPr="008D640C" w:rsidRDefault="008D640C" w:rsidP="008D640C"/>
    <w:p w14:paraId="29FAABD1" w14:textId="77777777" w:rsidR="008D640C" w:rsidRPr="008D640C" w:rsidRDefault="008D640C" w:rsidP="008D640C"/>
    <w:p w14:paraId="109E2E85" w14:textId="77777777" w:rsidR="008D640C" w:rsidRPr="008D640C" w:rsidRDefault="008D640C" w:rsidP="008D640C"/>
    <w:p w14:paraId="1F6B63A2" w14:textId="77777777" w:rsidR="008D640C" w:rsidRPr="008D640C" w:rsidRDefault="008D640C" w:rsidP="008D640C"/>
    <w:p w14:paraId="75DA03FB" w14:textId="77777777" w:rsidR="008D640C" w:rsidRPr="008D640C" w:rsidRDefault="008D640C" w:rsidP="008D640C"/>
    <w:p w14:paraId="47D7B4FC" w14:textId="77777777" w:rsidR="008D640C" w:rsidRPr="008D640C" w:rsidRDefault="008D640C" w:rsidP="008D640C"/>
    <w:p w14:paraId="39470AAE" w14:textId="77777777" w:rsidR="008D640C" w:rsidRPr="008D640C" w:rsidRDefault="008D640C" w:rsidP="008D640C"/>
    <w:p w14:paraId="75717499" w14:textId="77777777" w:rsidR="008D640C" w:rsidRPr="008D640C" w:rsidRDefault="008D640C" w:rsidP="008D640C"/>
    <w:p w14:paraId="1C93050D" w14:textId="77777777" w:rsidR="008D640C" w:rsidRPr="008D640C" w:rsidRDefault="008D640C" w:rsidP="008D640C"/>
    <w:p w14:paraId="4F3573C0" w14:textId="77777777" w:rsidR="008D640C" w:rsidRPr="008D640C" w:rsidRDefault="008D640C" w:rsidP="008D640C"/>
    <w:p w14:paraId="50A67726" w14:textId="77777777" w:rsidR="008D640C" w:rsidRPr="008D640C" w:rsidRDefault="008D640C" w:rsidP="008D640C"/>
    <w:p w14:paraId="1D35C3F3" w14:textId="77777777" w:rsidR="008D640C" w:rsidRPr="008D640C" w:rsidRDefault="008D640C" w:rsidP="008D640C"/>
    <w:p w14:paraId="32AAFE45" w14:textId="77777777" w:rsidR="008D640C" w:rsidRDefault="008D640C">
      <w:pPr>
        <w:spacing w:after="160" w:line="259" w:lineRule="auto"/>
        <w:ind w:firstLine="0"/>
        <w:contextualSpacing w:val="0"/>
        <w:jc w:val="left"/>
      </w:pPr>
    </w:p>
    <w:p w14:paraId="64E9715C" w14:textId="4ED17190" w:rsidR="008D640C" w:rsidRPr="00B5278B" w:rsidRDefault="008D640C" w:rsidP="00394E6F">
      <w:pPr>
        <w:ind w:firstLine="0"/>
        <w:jc w:val="center"/>
      </w:pPr>
      <w:r w:rsidRPr="008D640C">
        <w:lastRenderedPageBreak/>
        <w:t>Лабораторная работа №</w:t>
      </w:r>
      <w:r w:rsidR="00394E6F">
        <w:t xml:space="preserve"> </w:t>
      </w:r>
      <w:r w:rsidR="00B5278B" w:rsidRPr="00B5278B">
        <w:t>4</w:t>
      </w:r>
    </w:p>
    <w:p w14:paraId="6AAEBD85" w14:textId="6CF53972" w:rsidR="00394E6F" w:rsidRDefault="008D640C" w:rsidP="00394E6F">
      <w:pPr>
        <w:ind w:firstLine="0"/>
        <w:jc w:val="center"/>
      </w:pPr>
      <w:r w:rsidRPr="008D640C">
        <w:t>«</w:t>
      </w:r>
      <w:r w:rsidR="00B5278B">
        <w:t>Система сравнений первой степени</w:t>
      </w:r>
      <w:r w:rsidRPr="008D640C">
        <w:t>»</w:t>
      </w:r>
    </w:p>
    <w:p w14:paraId="4CA9951F" w14:textId="05E0F9D9" w:rsidR="008D640C" w:rsidRPr="008D640C" w:rsidRDefault="008D640C" w:rsidP="00394E6F">
      <w:pPr>
        <w:ind w:firstLine="0"/>
        <w:jc w:val="center"/>
      </w:pPr>
      <w:r w:rsidRPr="008D640C">
        <w:t>Вариант №</w:t>
      </w:r>
      <w:r w:rsidR="00394E6F">
        <w:t xml:space="preserve"> </w:t>
      </w:r>
      <w:r w:rsidR="00B5278B">
        <w:t>28</w:t>
      </w:r>
    </w:p>
    <w:p w14:paraId="20CA9F21" w14:textId="77777777" w:rsidR="008D640C" w:rsidRDefault="008D640C" w:rsidP="008D640C">
      <w:bookmarkStart w:id="1" w:name="_Toc177166005"/>
      <w:r w:rsidRPr="008D640C">
        <w:rPr>
          <w:rStyle w:val="20"/>
        </w:rPr>
        <w:t>Задание</w:t>
      </w:r>
      <w:bookmarkEnd w:id="1"/>
      <w:r w:rsidRPr="008D640C">
        <w:t>.</w:t>
      </w:r>
    </w:p>
    <w:p w14:paraId="46FA2D3B" w14:textId="76A8D819" w:rsidR="00931C0E" w:rsidRPr="008D640C" w:rsidRDefault="00931C0E" w:rsidP="00931C0E">
      <w:r>
        <w:t>Решить систему сравнений первой степени. Написать программу, реализующую решение системы сравнений первой степени.</w:t>
      </w:r>
    </w:p>
    <w:p w14:paraId="643C0F19" w14:textId="77777777" w:rsidR="00416B6C" w:rsidRDefault="008D640C" w:rsidP="002B1004">
      <w:pPr>
        <w:pStyle w:val="2"/>
        <w:rPr>
          <w:noProof/>
        </w:rPr>
      </w:pPr>
      <w:r w:rsidRPr="008D640C">
        <w:t>Ручная реализация.</w:t>
      </w:r>
      <w:r w:rsidR="00416B6C" w:rsidRPr="00416B6C">
        <w:rPr>
          <w:noProof/>
        </w:rPr>
        <w:t xml:space="preserve"> </w:t>
      </w:r>
    </w:p>
    <w:p w14:paraId="184778CD" w14:textId="3C45FE5D" w:rsidR="008D640C" w:rsidRDefault="00416B6C" w:rsidP="00416B6C">
      <w:r>
        <w:rPr>
          <w:noProof/>
        </w:rPr>
        <w:drawing>
          <wp:inline distT="0" distB="0" distL="0" distR="0" wp14:anchorId="7F0F202B" wp14:editId="01585876">
            <wp:extent cx="5040000" cy="6241875"/>
            <wp:effectExtent l="0" t="0" r="8255" b="6985"/>
            <wp:docPr id="13308196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AC94" w14:textId="5504C50B" w:rsidR="00931C0E" w:rsidRPr="00931C0E" w:rsidRDefault="00416B6C" w:rsidP="00931C0E">
      <w:r>
        <w:rPr>
          <w:noProof/>
        </w:rPr>
        <w:lastRenderedPageBreak/>
        <w:drawing>
          <wp:inline distT="0" distB="0" distL="0" distR="0" wp14:anchorId="66AE509B" wp14:editId="5A437A4E">
            <wp:extent cx="5040000" cy="6408563"/>
            <wp:effectExtent l="0" t="0" r="8255" b="0"/>
            <wp:docPr id="21284336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40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2EE640" wp14:editId="6C90824C">
            <wp:extent cx="5040000" cy="6297438"/>
            <wp:effectExtent l="0" t="0" r="8255" b="8255"/>
            <wp:docPr id="763800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8A21" w14:textId="77777777" w:rsidR="008D640C" w:rsidRPr="008D640C" w:rsidRDefault="008D640C" w:rsidP="002B1004">
      <w:pPr>
        <w:pStyle w:val="2"/>
      </w:pPr>
      <w:r w:rsidRPr="008D640C">
        <w:lastRenderedPageBreak/>
        <w:t>Входные данные.</w:t>
      </w:r>
    </w:p>
    <w:p w14:paraId="74607DF1" w14:textId="77777777" w:rsidR="007E58F4" w:rsidRDefault="00791371" w:rsidP="00182455">
      <w:pPr>
        <w:rPr>
          <w:lang w:val="en-US"/>
        </w:rPr>
      </w:pPr>
      <w:r>
        <w:rPr>
          <w:noProof/>
        </w:rPr>
        <w:drawing>
          <wp:inline distT="0" distB="0" distL="0" distR="0" wp14:anchorId="40403242" wp14:editId="2030F941">
            <wp:extent cx="5040000" cy="3805593"/>
            <wp:effectExtent l="0" t="0" r="8255" b="4445"/>
            <wp:docPr id="117988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4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8C7" w14:textId="32835BAB" w:rsidR="008D640C" w:rsidRDefault="008D640C" w:rsidP="007E58F4">
      <w:pPr>
        <w:pStyle w:val="2"/>
        <w:rPr>
          <w:lang w:val="en-US"/>
        </w:rPr>
      </w:pPr>
      <w:r w:rsidRPr="008D640C">
        <w:t>Результат.</w:t>
      </w:r>
    </w:p>
    <w:p w14:paraId="6296A44E" w14:textId="5F858B51" w:rsidR="00791371" w:rsidRPr="00791371" w:rsidRDefault="00134817" w:rsidP="00791371">
      <w:pPr>
        <w:rPr>
          <w:lang w:val="en-US"/>
        </w:rPr>
      </w:pPr>
      <w:r>
        <w:rPr>
          <w:noProof/>
        </w:rPr>
        <w:drawing>
          <wp:inline distT="0" distB="0" distL="0" distR="0" wp14:anchorId="213E97D7" wp14:editId="5F194547">
            <wp:extent cx="5040000" cy="3805593"/>
            <wp:effectExtent l="0" t="0" r="8255" b="4445"/>
            <wp:docPr id="210308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8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968" w14:textId="77777777" w:rsidR="008D640C" w:rsidRPr="008E3B21" w:rsidRDefault="008D640C" w:rsidP="002B1004">
      <w:pPr>
        <w:pStyle w:val="2"/>
        <w:rPr>
          <w:lang w:val="en-US"/>
        </w:rPr>
      </w:pPr>
      <w:r w:rsidRPr="008D640C">
        <w:t>Листинг</w:t>
      </w:r>
      <w:r w:rsidRPr="008E3B21">
        <w:rPr>
          <w:lang w:val="en-US"/>
        </w:rPr>
        <w:t xml:space="preserve"> </w:t>
      </w:r>
      <w:r w:rsidRPr="008D640C">
        <w:t>программы</w:t>
      </w:r>
      <w:r w:rsidRPr="008E3B21">
        <w:rPr>
          <w:lang w:val="en-US"/>
        </w:rPr>
        <w:t>.</w:t>
      </w:r>
    </w:p>
    <w:p w14:paraId="3504C90D" w14:textId="3684367A" w:rsidR="00992102" w:rsidRPr="00992102" w:rsidRDefault="00992102" w:rsidP="009921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exceptions.NoSolutionException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exceptions.WrongComparisonFormatException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exceptions.WrongRequestException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gui.Printable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comparison.ComparisonSystemSolver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java.util.stream.Collectors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java.util.stream.Stream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static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utils.Constants.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IDENTITY_SYMBOL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static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utils.Constants.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LINE_SEPARATOR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RequestRules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ExceptionConstants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TOKEN_SEPARATOR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\s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+"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Printable 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ComparisonSystemSolver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comparisonSolver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9921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(Printable out){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out;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comparisonSolver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ComparisonSystemSolver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9921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execute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query){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tokens =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query.replaceAll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\n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).trim().split(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TOKEN_SEPARATOR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.equals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SOLVE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.getCommand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(query);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comparisonSolver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.solveSystem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query.split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\n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9921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toUpperCase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HELP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HELP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.getCommand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9921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Stream.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of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.map(String::</w:t>
      </w:r>
      <w:proofErr w:type="spellStart"/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.collect(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Collectors.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joining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LINE_SEPARATOR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9921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.print(CommandEnum.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9921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].toUpperCase()).toString());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RULES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RULES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.getCommand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MAIN_RULES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RULES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.getCommand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IDENTITY_SYMBOL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SOLVE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COMPARISON_INPUT_RULES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SOLVE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.getCommand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EXIT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9921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exit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IllegalArgumentException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ex)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WrongRequestException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921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WRONG_REQUEST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WrongComparisonFormatException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NoSolutionException</w:t>
      </w:r>
      <w:proofErr w:type="spellEnd"/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ex) {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9921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9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9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ex;</w:t>
      </w:r>
      <w:r w:rsidRPr="0099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}}}</w:t>
      </w:r>
    </w:p>
    <w:p w14:paraId="4D91DE29" w14:textId="2148E9FA" w:rsidR="008D640C" w:rsidRPr="008D640C" w:rsidRDefault="008D640C" w:rsidP="002B1004">
      <w:pPr>
        <w:pStyle w:val="2"/>
      </w:pPr>
      <w:r w:rsidRPr="008D640C">
        <w:lastRenderedPageBreak/>
        <w:t>Вывод по работе.</w:t>
      </w:r>
    </w:p>
    <w:p w14:paraId="7004B7EA" w14:textId="463A181A" w:rsidR="008D640C" w:rsidRPr="00791371" w:rsidRDefault="00E1050E" w:rsidP="008D640C">
      <w:pPr>
        <w:rPr>
          <w:lang w:val="en-US"/>
        </w:rPr>
      </w:pPr>
      <w:r>
        <w:t xml:space="preserve">В ходе выполнения лабораторной работы были закреплены научные сведения о решении системы сравнений первой степени  с применением китайской теоремы об остатках, а также были получены практические навыки в программной реализации </w:t>
      </w:r>
      <w:r w:rsidR="00AD17FA">
        <w:t xml:space="preserve">механизма решения систем сравнений первой степени. </w:t>
      </w:r>
    </w:p>
    <w:sectPr w:rsidR="008D640C" w:rsidRPr="00791371" w:rsidSect="00267E0F"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6152B" w14:textId="77777777" w:rsidR="00DA2926" w:rsidRDefault="00DA2926" w:rsidP="003A2D0F">
      <w:r>
        <w:separator/>
      </w:r>
    </w:p>
  </w:endnote>
  <w:endnote w:type="continuationSeparator" w:id="0">
    <w:p w14:paraId="175F969C" w14:textId="77777777" w:rsidR="00DA2926" w:rsidRDefault="00DA2926" w:rsidP="003A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401710"/>
      <w:docPartObj>
        <w:docPartGallery w:val="Page Numbers (Bottom of Page)"/>
        <w:docPartUnique/>
      </w:docPartObj>
    </w:sdtPr>
    <w:sdtEndPr/>
    <w:sdtContent>
      <w:p w14:paraId="2B48FA7F" w14:textId="77777777" w:rsidR="00556236" w:rsidRDefault="00556236" w:rsidP="00556236">
        <w:pPr>
          <w:pStyle w:val="a5"/>
          <w:ind w:firstLine="0"/>
          <w:jc w:val="center"/>
        </w:pPr>
        <w:proofErr w:type="spellStart"/>
        <w:r>
          <w:t>Ростов</w:t>
        </w:r>
        <w:proofErr w:type="spellEnd"/>
        <w:r>
          <w:t>-на-дону</w:t>
        </w:r>
      </w:p>
      <w:p w14:paraId="29BE927C" w14:textId="77777777" w:rsidR="00267E0F" w:rsidRDefault="00556236" w:rsidP="00556236">
        <w:pPr>
          <w:pStyle w:val="a5"/>
          <w:ind w:firstLine="0"/>
          <w:jc w:val="center"/>
        </w:pPr>
        <w:r>
          <w:t>2024</w:t>
        </w:r>
      </w:p>
    </w:sdtContent>
  </w:sdt>
  <w:p w14:paraId="0F06694E" w14:textId="77777777" w:rsidR="00267E0F" w:rsidRDefault="00267E0F" w:rsidP="00556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53F1B" w14:textId="77777777" w:rsidR="00DA2926" w:rsidRDefault="00DA2926" w:rsidP="003A2D0F">
      <w:r>
        <w:separator/>
      </w:r>
    </w:p>
  </w:footnote>
  <w:footnote w:type="continuationSeparator" w:id="0">
    <w:p w14:paraId="683819A9" w14:textId="77777777" w:rsidR="00DA2926" w:rsidRDefault="00DA2926" w:rsidP="003A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55EDD" w14:textId="77777777" w:rsidR="003A2D0F" w:rsidRDefault="003A2D0F" w:rsidP="003A2D0F">
    <w:pPr>
      <w:pStyle w:val="a3"/>
      <w:jc w:val="center"/>
      <w:rPr>
        <w:noProof/>
      </w:rPr>
    </w:pPr>
  </w:p>
  <w:p w14:paraId="7F85185A" w14:textId="77777777" w:rsidR="003A2D0F" w:rsidRDefault="0089190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D6C5DC" wp14:editId="72715845">
          <wp:simplePos x="0" y="0"/>
          <wp:positionH relativeFrom="column">
            <wp:posOffset>2511425</wp:posOffset>
          </wp:positionH>
          <wp:positionV relativeFrom="paragraph">
            <wp:posOffset>275590</wp:posOffset>
          </wp:positionV>
          <wp:extent cx="675640" cy="719455"/>
          <wp:effectExtent l="0" t="0" r="0" b="4445"/>
          <wp:wrapTopAndBottom/>
          <wp:docPr id="537114673" name="Рисунок 1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93" t="25550" r="29688" b="28674"/>
                  <a:stretch/>
                </pic:blipFill>
                <pic:spPr bwMode="auto">
                  <a:xfrm>
                    <a:off x="0" y="0"/>
                    <a:ext cx="6756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26"/>
    <w:rsid w:val="00061D51"/>
    <w:rsid w:val="000A274A"/>
    <w:rsid w:val="000B4F43"/>
    <w:rsid w:val="00134817"/>
    <w:rsid w:val="00182455"/>
    <w:rsid w:val="002107B7"/>
    <w:rsid w:val="00231384"/>
    <w:rsid w:val="00247C2C"/>
    <w:rsid w:val="00267E0F"/>
    <w:rsid w:val="002B1004"/>
    <w:rsid w:val="003333FC"/>
    <w:rsid w:val="00394E6F"/>
    <w:rsid w:val="003A2D0F"/>
    <w:rsid w:val="003D517A"/>
    <w:rsid w:val="00406E4A"/>
    <w:rsid w:val="00416B6C"/>
    <w:rsid w:val="00462973"/>
    <w:rsid w:val="00493914"/>
    <w:rsid w:val="00556236"/>
    <w:rsid w:val="005C7899"/>
    <w:rsid w:val="005D4C4E"/>
    <w:rsid w:val="00706625"/>
    <w:rsid w:val="00791371"/>
    <w:rsid w:val="007E58F4"/>
    <w:rsid w:val="008111BF"/>
    <w:rsid w:val="0089190C"/>
    <w:rsid w:val="00893BE7"/>
    <w:rsid w:val="008D640C"/>
    <w:rsid w:val="008E3B21"/>
    <w:rsid w:val="00931C0E"/>
    <w:rsid w:val="00992102"/>
    <w:rsid w:val="00AD17FA"/>
    <w:rsid w:val="00B12C1B"/>
    <w:rsid w:val="00B16188"/>
    <w:rsid w:val="00B5278B"/>
    <w:rsid w:val="00CA719F"/>
    <w:rsid w:val="00CB6F4A"/>
    <w:rsid w:val="00DA2926"/>
    <w:rsid w:val="00E1050E"/>
    <w:rsid w:val="00F1729E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96DFE"/>
  <w15:chartTrackingRefBased/>
  <w15:docId w15:val="{88B38731-38A5-4FDB-8BA9-03403DC6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0C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D640C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0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D0F"/>
  </w:style>
  <w:style w:type="paragraph" w:styleId="a5">
    <w:name w:val="footer"/>
    <w:basedOn w:val="a"/>
    <w:link w:val="a6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D0F"/>
  </w:style>
  <w:style w:type="paragraph" w:styleId="a7">
    <w:name w:val="Title"/>
    <w:basedOn w:val="a"/>
    <w:next w:val="a"/>
    <w:link w:val="a8"/>
    <w:uiPriority w:val="10"/>
    <w:qFormat/>
    <w:rsid w:val="008D640C"/>
    <w:pPr>
      <w:spacing w:before="120" w:after="12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8D64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2B1004"/>
    <w:pPr>
      <w:spacing w:after="120" w:line="360" w:lineRule="auto"/>
      <w:contextualSpacing w:val="0"/>
      <w:outlineLvl w:val="9"/>
    </w:pPr>
    <w:rPr>
      <w:color w:val="auto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100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B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8;&#1063;&#1052;&#1050;%20&#1051;&#1072;&#1073;&#1086;&#1088;&#1072;&#1090;&#1086;&#1088;&#1085;&#1072;&#1103;%20&#1088;&#1072;&#1073;&#1086;&#1090;&#1072;%20&#847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8BB-FE0C-4F89-8278-4C8E2EF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ТЧМК Лабораторная работа №.dotx</Template>
  <TotalTime>6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14</cp:revision>
  <dcterms:created xsi:type="dcterms:W3CDTF">2024-12-16T14:52:00Z</dcterms:created>
  <dcterms:modified xsi:type="dcterms:W3CDTF">2024-12-17T23:07:00Z</dcterms:modified>
</cp:coreProperties>
</file>