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580A" w14:textId="77777777" w:rsidR="003A2D0F" w:rsidRDefault="00556236" w:rsidP="00493914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9A939C" wp14:editId="7E1D7CA5">
                <wp:simplePos x="0" y="0"/>
                <wp:positionH relativeFrom="column">
                  <wp:posOffset>154305</wp:posOffset>
                </wp:positionH>
                <wp:positionV relativeFrom="paragraph">
                  <wp:posOffset>2124710</wp:posOffset>
                </wp:positionV>
                <wp:extent cx="5876290" cy="523875"/>
                <wp:effectExtent l="0" t="0" r="0" b="9525"/>
                <wp:wrapSquare wrapText="bothSides"/>
                <wp:docPr id="4962584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CA3E5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Факультет «Информатика и вычислительная техника»</w:t>
                            </w:r>
                          </w:p>
                          <w:p w14:paraId="10D84B7B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Кафедра «Кибербезопасность информационных систем»</w:t>
                            </w:r>
                          </w:p>
                          <w:p w14:paraId="54D46581" w14:textId="77777777" w:rsidR="00267E0F" w:rsidRDefault="00267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A93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15pt;margin-top:167.3pt;width:462.7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D7DQ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" stroked="f">
                <v:textbox>
                  <w:txbxContent>
                    <w:p w14:paraId="066CA3E5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Факультет «Информатика и вычислительная техника»</w:t>
                      </w:r>
                    </w:p>
                    <w:p w14:paraId="10D84B7B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Кафедра «Кибербезопасность информационных систем»</w:t>
                      </w:r>
                    </w:p>
                    <w:p w14:paraId="54D46581" w14:textId="77777777" w:rsidR="00267E0F" w:rsidRDefault="00267E0F"/>
                  </w:txbxContent>
                </v:textbox>
                <w10:wrap type="square"/>
              </v:shape>
            </w:pict>
          </mc:Fallback>
        </mc:AlternateContent>
      </w:r>
      <w:r w:rsidR="00267E0F" w:rsidRPr="00267E0F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43AFE4" wp14:editId="5BBF91AC">
                <wp:simplePos x="0" y="0"/>
                <wp:positionH relativeFrom="column">
                  <wp:posOffset>6350</wp:posOffset>
                </wp:positionH>
                <wp:positionV relativeFrom="paragraph">
                  <wp:posOffset>912495</wp:posOffset>
                </wp:positionV>
                <wp:extent cx="5895340" cy="1404620"/>
                <wp:effectExtent l="0" t="0" r="0" b="1270"/>
                <wp:wrapSquare wrapText="bothSides"/>
                <wp:docPr id="14355011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B18BA" w14:textId="77777777" w:rsidR="00231384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ФЕДЕРАЛЬНОЕ ГОСУДАРСТВЕННОЕ БЮДЖЕТНОЕ</w:t>
                            </w:r>
                          </w:p>
                          <w:p w14:paraId="2A50553D" w14:textId="77777777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14:paraId="66E2CB71" w14:textId="77777777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«ДОНСКОЙ ГОСУДАРСТВЕННЫЙ ТЕХНИЧЕСКИЙ</w:t>
                            </w:r>
                            <w:r w:rsidR="00231384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УНИВЕРСИТЕТ»</w:t>
                            </w:r>
                          </w:p>
                          <w:p w14:paraId="25A3AD6E" w14:textId="77777777" w:rsidR="00267E0F" w:rsidRDefault="00267E0F" w:rsidP="00231384">
                            <w:pPr>
                              <w:ind w:firstLine="0"/>
                              <w:jc w:val="center"/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(ДГТУ)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3AFE4" id="_x0000_s1027" type="#_x0000_t202" style="position:absolute;left:0;text-align:left;margin-left:.5pt;margin-top:71.85pt;width:464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" stroked="f">
                <v:textbox style="mso-fit-shape-to-text:t">
                  <w:txbxContent>
                    <w:p w14:paraId="02DB18BA" w14:textId="77777777" w:rsidR="00231384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ФЕДЕРАЛЬНОЕ ГОСУДАРСТВЕННОЕ БЮДЖЕТНОЕ</w:t>
                      </w:r>
                    </w:p>
                    <w:p w14:paraId="2A50553D" w14:textId="77777777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ОБРАЗОВАТЕЛЬНОЕ УЧРЕЖДЕНИЕ ВЫСШЕГО ОБРАЗОВАНИЯ</w:t>
                      </w:r>
                    </w:p>
                    <w:p w14:paraId="66E2CB71" w14:textId="77777777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«ДОНСКОЙ ГОСУДАРСТВЕННЫЙ ТЕХНИЧЕСКИЙ</w:t>
                      </w:r>
                      <w:r w:rsidR="00231384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УНИВЕРСИТЕТ»</w:t>
                      </w:r>
                    </w:p>
                    <w:p w14:paraId="25A3AD6E" w14:textId="77777777" w:rsidR="00267E0F" w:rsidRDefault="00267E0F" w:rsidP="00231384">
                      <w:pPr>
                        <w:ind w:firstLine="0"/>
                        <w:jc w:val="center"/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(ДГТУ)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877E81" w14:textId="77777777" w:rsidR="00247C2C" w:rsidRPr="003A2D0F" w:rsidRDefault="00247C2C" w:rsidP="00493914">
      <w:pPr>
        <w:ind w:firstLine="0"/>
        <w:jc w:val="center"/>
        <w:rPr>
          <w:rFonts w:cs="Times New Roman"/>
          <w:b/>
          <w:bCs/>
          <w:szCs w:val="28"/>
        </w:rPr>
      </w:pPr>
    </w:p>
    <w:p w14:paraId="340CF2E8" w14:textId="77777777" w:rsidR="00462973" w:rsidRDefault="00462973" w:rsidP="003A2D0F">
      <w:pPr>
        <w:jc w:val="left"/>
      </w:pPr>
    </w:p>
    <w:p w14:paraId="6FCF722A" w14:textId="77777777" w:rsidR="000A274A" w:rsidRDefault="0089190C" w:rsidP="000A274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445723" wp14:editId="5BCFC9E2">
                <wp:simplePos x="0" y="0"/>
                <wp:positionH relativeFrom="column">
                  <wp:posOffset>-28575</wp:posOffset>
                </wp:positionH>
                <wp:positionV relativeFrom="paragraph">
                  <wp:posOffset>1273810</wp:posOffset>
                </wp:positionV>
                <wp:extent cx="5662930" cy="1404620"/>
                <wp:effectExtent l="0" t="0" r="0" b="0"/>
                <wp:wrapSquare wrapText="bothSides"/>
                <wp:docPr id="13825467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6CE1D" w14:textId="333B0FBD" w:rsidR="0089190C" w:rsidRPr="00DB5C95" w:rsidRDefault="0089190C" w:rsidP="0089190C">
                            <w:pPr>
                              <w:jc w:val="center"/>
                            </w:pPr>
                            <w:r w:rsidRPr="000A274A">
                              <w:t>Лабораторная работа №</w:t>
                            </w:r>
                            <w:r>
                              <w:t xml:space="preserve"> </w:t>
                            </w:r>
                            <w:r w:rsidR="00DB5C95" w:rsidRPr="00DB5C95">
                              <w:t>5</w:t>
                            </w:r>
                          </w:p>
                          <w:p w14:paraId="79CDF8A3" w14:textId="77777777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по дисциплине: «</w:t>
                            </w:r>
                            <w:r>
                              <w:t>Теоретико-числовые методы в криптографии</w:t>
                            </w:r>
                            <w:r w:rsidRPr="000A274A">
                              <w:t>»</w:t>
                            </w:r>
                          </w:p>
                          <w:p w14:paraId="6DC877B4" w14:textId="054BE5E3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на тему: «</w:t>
                            </w:r>
                            <w:r w:rsidR="00DB5C95">
                              <w:t>Символы Лежандра и Якоби</w:t>
                            </w:r>
                            <w:r w:rsidRPr="000A274A">
                              <w:t>»</w:t>
                            </w:r>
                          </w:p>
                          <w:p w14:paraId="3EA52336" w14:textId="77777777" w:rsidR="0089190C" w:rsidRDefault="0089190C" w:rsidP="00891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45723" id="_x0000_s1028" type="#_x0000_t202" style="position:absolute;left:0;text-align:left;margin-left:-2.25pt;margin-top:100.3pt;width:445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G/Ew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" stroked="f">
                <v:textbox style="mso-fit-shape-to-text:t">
                  <w:txbxContent>
                    <w:p w14:paraId="4576CE1D" w14:textId="333B0FBD" w:rsidR="0089190C" w:rsidRPr="00DB5C95" w:rsidRDefault="0089190C" w:rsidP="0089190C">
                      <w:pPr>
                        <w:jc w:val="center"/>
                      </w:pPr>
                      <w:r w:rsidRPr="000A274A">
                        <w:t>Лабораторная работа №</w:t>
                      </w:r>
                      <w:r>
                        <w:t xml:space="preserve"> </w:t>
                      </w:r>
                      <w:r w:rsidR="00DB5C95" w:rsidRPr="00DB5C95">
                        <w:t>5</w:t>
                      </w:r>
                    </w:p>
                    <w:p w14:paraId="79CDF8A3" w14:textId="77777777" w:rsidR="0089190C" w:rsidRPr="000A274A" w:rsidRDefault="0089190C" w:rsidP="0089190C">
                      <w:pPr>
                        <w:jc w:val="center"/>
                      </w:pPr>
                      <w:r w:rsidRPr="000A274A">
                        <w:t>по дисциплине: «</w:t>
                      </w:r>
                      <w:r>
                        <w:t>Теоретико-числовые методы в криптографии</w:t>
                      </w:r>
                      <w:r w:rsidRPr="000A274A">
                        <w:t>»</w:t>
                      </w:r>
                    </w:p>
                    <w:p w14:paraId="6DC877B4" w14:textId="054BE5E3" w:rsidR="0089190C" w:rsidRPr="000A274A" w:rsidRDefault="0089190C" w:rsidP="0089190C">
                      <w:pPr>
                        <w:jc w:val="center"/>
                      </w:pPr>
                      <w:r w:rsidRPr="000A274A">
                        <w:t>на тему: «</w:t>
                      </w:r>
                      <w:r w:rsidR="00DB5C95">
                        <w:t>Символы Лежандра и Якоби</w:t>
                      </w:r>
                      <w:r w:rsidRPr="000A274A">
                        <w:t>»</w:t>
                      </w:r>
                    </w:p>
                    <w:p w14:paraId="3EA52336" w14:textId="77777777" w:rsidR="0089190C" w:rsidRDefault="0089190C" w:rsidP="0089190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80B9B8" wp14:editId="5E61A0C8">
                <wp:simplePos x="0" y="0"/>
                <wp:positionH relativeFrom="column">
                  <wp:posOffset>2916555</wp:posOffset>
                </wp:positionH>
                <wp:positionV relativeFrom="paragraph">
                  <wp:posOffset>3587750</wp:posOffset>
                </wp:positionV>
                <wp:extent cx="3115310" cy="1404620"/>
                <wp:effectExtent l="0" t="0" r="889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F974" w14:textId="77777777" w:rsidR="00F93531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 xml:space="preserve">Выполнил </w:t>
                            </w:r>
                          </w:p>
                          <w:p w14:paraId="0AE3BD6C" w14:textId="77777777" w:rsidR="0089190C" w:rsidRPr="0089190C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>обучающийся гр.</w:t>
                            </w:r>
                            <w:r w:rsidR="008D640C">
                              <w:t xml:space="preserve"> </w:t>
                            </w:r>
                            <w:r w:rsidRPr="0089190C">
                              <w:t>ВКБ</w:t>
                            </w:r>
                            <w:r>
                              <w:t>41</w:t>
                            </w:r>
                          </w:p>
                          <w:p w14:paraId="5DE68963" w14:textId="77777777" w:rsidR="0089190C" w:rsidRPr="0089190C" w:rsidRDefault="0089190C" w:rsidP="0089190C">
                            <w:pPr>
                              <w:jc w:val="right"/>
                            </w:pPr>
                            <w:r>
                              <w:t>Якушевский Сергей Сергеевич</w:t>
                            </w:r>
                          </w:p>
                          <w:p w14:paraId="70317ACC" w14:textId="77777777" w:rsidR="0089190C" w:rsidRPr="0089190C" w:rsidRDefault="0089190C" w:rsidP="0089190C">
                            <w:pPr>
                              <w:jc w:val="right"/>
                            </w:pPr>
                            <w:r w:rsidRPr="0089190C">
                              <w:t>Проверила:</w:t>
                            </w:r>
                          </w:p>
                          <w:p w14:paraId="3540CA2A" w14:textId="77777777" w:rsidR="0089190C" w:rsidRDefault="0089190C" w:rsidP="0089190C">
                            <w:pPr>
                              <w:jc w:val="right"/>
                            </w:pPr>
                            <w:r w:rsidRPr="0089190C">
                              <w:t>Ст. пр. Артамонова Е.А.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0B9B8" id="_x0000_s1029" type="#_x0000_t202" style="position:absolute;left:0;text-align:left;margin-left:229.65pt;margin-top:282.5pt;width:245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HLEgIAAP4DAAAOAAAAZHJzL2Uyb0RvYy54bWysk99u2yAUxu8n7R0Q94vtNOlaK07Vpcs0&#10;qfsjdXsAjHGMhjnsQGJ3T98DTtOou5vmCwQ+8HHO73ysbsbesINCr8FWvJjlnCkrodF2V/GfP7bv&#10;rjj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" stroked="f">
                <v:textbox style="mso-fit-shape-to-text:t">
                  <w:txbxContent>
                    <w:p w14:paraId="42F9F974" w14:textId="77777777" w:rsidR="00F93531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 xml:space="preserve">Выполнил </w:t>
                      </w:r>
                    </w:p>
                    <w:p w14:paraId="0AE3BD6C" w14:textId="77777777" w:rsidR="0089190C" w:rsidRPr="0089190C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>обучающийся гр.</w:t>
                      </w:r>
                      <w:r w:rsidR="008D640C">
                        <w:t xml:space="preserve"> </w:t>
                      </w:r>
                      <w:r w:rsidRPr="0089190C">
                        <w:t>ВКБ</w:t>
                      </w:r>
                      <w:r>
                        <w:t>41</w:t>
                      </w:r>
                    </w:p>
                    <w:p w14:paraId="5DE68963" w14:textId="77777777" w:rsidR="0089190C" w:rsidRPr="0089190C" w:rsidRDefault="0089190C" w:rsidP="0089190C">
                      <w:pPr>
                        <w:jc w:val="right"/>
                      </w:pPr>
                      <w:r>
                        <w:t>Якушевский Сергей Сергеевич</w:t>
                      </w:r>
                    </w:p>
                    <w:p w14:paraId="70317ACC" w14:textId="77777777" w:rsidR="0089190C" w:rsidRPr="0089190C" w:rsidRDefault="0089190C" w:rsidP="0089190C">
                      <w:pPr>
                        <w:jc w:val="right"/>
                      </w:pPr>
                      <w:r w:rsidRPr="0089190C">
                        <w:t>Проверила:</w:t>
                      </w:r>
                    </w:p>
                    <w:p w14:paraId="3540CA2A" w14:textId="77777777" w:rsidR="0089190C" w:rsidRDefault="0089190C" w:rsidP="0089190C">
                      <w:pPr>
                        <w:jc w:val="right"/>
                      </w:pPr>
                      <w:r w:rsidRPr="0089190C">
                        <w:t>Ст. пр. Артамонова Е.А.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BA4D4" w14:textId="77777777" w:rsidR="008D640C" w:rsidRPr="008D640C" w:rsidRDefault="008D640C" w:rsidP="008D640C"/>
    <w:p w14:paraId="4ACF1E53" w14:textId="77777777" w:rsidR="008D640C" w:rsidRPr="008D640C" w:rsidRDefault="008D640C" w:rsidP="008D640C"/>
    <w:p w14:paraId="06CB30AB" w14:textId="77777777" w:rsidR="008D640C" w:rsidRPr="008D640C" w:rsidRDefault="008D640C" w:rsidP="008D640C"/>
    <w:p w14:paraId="3C16D3C8" w14:textId="77777777" w:rsidR="008D640C" w:rsidRPr="008D640C" w:rsidRDefault="008D640C" w:rsidP="008D640C"/>
    <w:p w14:paraId="52C77A52" w14:textId="77777777" w:rsidR="008D640C" w:rsidRPr="008D640C" w:rsidRDefault="008D640C" w:rsidP="008D640C"/>
    <w:p w14:paraId="49AC6D63" w14:textId="77777777" w:rsidR="008D640C" w:rsidRPr="008D640C" w:rsidRDefault="008D640C" w:rsidP="008D640C"/>
    <w:p w14:paraId="76ED4162" w14:textId="77777777" w:rsidR="008D640C" w:rsidRPr="008D640C" w:rsidRDefault="008D640C" w:rsidP="008D640C"/>
    <w:p w14:paraId="06F24551" w14:textId="77777777" w:rsidR="008D640C" w:rsidRPr="008D640C" w:rsidRDefault="008D640C" w:rsidP="008D640C"/>
    <w:p w14:paraId="1759D985" w14:textId="77777777" w:rsidR="008D640C" w:rsidRPr="008D640C" w:rsidRDefault="008D640C" w:rsidP="008D640C"/>
    <w:p w14:paraId="6CFA736B" w14:textId="77777777" w:rsidR="008D640C" w:rsidRPr="008D640C" w:rsidRDefault="008D640C" w:rsidP="008D640C"/>
    <w:p w14:paraId="5F2AC13C" w14:textId="77777777" w:rsidR="008D640C" w:rsidRPr="008D640C" w:rsidRDefault="008D640C" w:rsidP="008D640C"/>
    <w:p w14:paraId="06441442" w14:textId="77777777" w:rsidR="008D640C" w:rsidRPr="008D640C" w:rsidRDefault="008D640C" w:rsidP="008D640C"/>
    <w:p w14:paraId="7CC9EC4F" w14:textId="77777777" w:rsidR="008D640C" w:rsidRPr="008D640C" w:rsidRDefault="008D640C" w:rsidP="008D640C"/>
    <w:p w14:paraId="697B85B6" w14:textId="77777777" w:rsidR="008D640C" w:rsidRPr="008D640C" w:rsidRDefault="008D640C" w:rsidP="008D640C"/>
    <w:p w14:paraId="42C5906D" w14:textId="77777777" w:rsidR="008D640C" w:rsidRPr="008D640C" w:rsidRDefault="008D640C" w:rsidP="008D640C"/>
    <w:p w14:paraId="3042825C" w14:textId="77777777" w:rsidR="008D640C" w:rsidRPr="008D640C" w:rsidRDefault="008D640C" w:rsidP="008D640C"/>
    <w:p w14:paraId="028FD852" w14:textId="77777777" w:rsidR="008D640C" w:rsidRPr="008D640C" w:rsidRDefault="008D640C" w:rsidP="008D640C"/>
    <w:p w14:paraId="636A6D8C" w14:textId="77777777" w:rsidR="008D640C" w:rsidRPr="008D640C" w:rsidRDefault="008D640C" w:rsidP="008D640C"/>
    <w:p w14:paraId="04F970B4" w14:textId="77777777" w:rsidR="008D640C" w:rsidRPr="008D640C" w:rsidRDefault="008D640C" w:rsidP="008D640C"/>
    <w:p w14:paraId="70654F87" w14:textId="77777777" w:rsidR="008D640C" w:rsidRDefault="008D640C">
      <w:pPr>
        <w:spacing w:after="160" w:line="259" w:lineRule="auto"/>
        <w:ind w:firstLine="0"/>
        <w:contextualSpacing w:val="0"/>
        <w:jc w:val="left"/>
      </w:pPr>
    </w:p>
    <w:p w14:paraId="79A8D956" w14:textId="7BD7A6EA" w:rsidR="008D640C" w:rsidRPr="00DB5C95" w:rsidRDefault="008D640C" w:rsidP="00394E6F">
      <w:pPr>
        <w:ind w:firstLine="0"/>
        <w:jc w:val="center"/>
      </w:pPr>
      <w:r w:rsidRPr="008D640C">
        <w:lastRenderedPageBreak/>
        <w:t>Лабораторная работа №</w:t>
      </w:r>
      <w:r w:rsidR="00394E6F">
        <w:t xml:space="preserve"> </w:t>
      </w:r>
      <w:r w:rsidR="00DB5C95" w:rsidRPr="00DB5C95">
        <w:t>5</w:t>
      </w:r>
    </w:p>
    <w:p w14:paraId="5DA6BCA4" w14:textId="5266B77C" w:rsidR="00394E6F" w:rsidRDefault="008D640C" w:rsidP="00394E6F">
      <w:pPr>
        <w:ind w:firstLine="0"/>
        <w:jc w:val="center"/>
      </w:pPr>
      <w:r w:rsidRPr="008D640C">
        <w:t>«</w:t>
      </w:r>
      <w:r w:rsidR="00DB5C95">
        <w:t>Символы Лежандра и Якоби</w:t>
      </w:r>
      <w:r w:rsidRPr="008D640C">
        <w:t>»</w:t>
      </w:r>
    </w:p>
    <w:p w14:paraId="609FB7EB" w14:textId="689D3B9F" w:rsidR="008D640C" w:rsidRPr="00DB5C95" w:rsidRDefault="008D640C" w:rsidP="00394E6F">
      <w:pPr>
        <w:ind w:firstLine="0"/>
        <w:jc w:val="center"/>
        <w:rPr>
          <w:lang w:val="en-US"/>
        </w:rPr>
      </w:pPr>
      <w:r w:rsidRPr="008D640C">
        <w:t>Вариант №</w:t>
      </w:r>
      <w:r w:rsidR="00394E6F">
        <w:t xml:space="preserve"> </w:t>
      </w:r>
      <w:r w:rsidR="00DB5C95" w:rsidRPr="00DB5C95">
        <w:t>2</w:t>
      </w:r>
      <w:r w:rsidR="00DB5C95">
        <w:rPr>
          <w:lang w:val="en-US"/>
        </w:rPr>
        <w:t>8</w:t>
      </w:r>
    </w:p>
    <w:p w14:paraId="6A5F9221" w14:textId="77777777" w:rsidR="008D640C" w:rsidRDefault="008D640C" w:rsidP="008D640C">
      <w:bookmarkStart w:id="0" w:name="_Toc177166005"/>
      <w:r w:rsidRPr="008D640C">
        <w:rPr>
          <w:rStyle w:val="20"/>
        </w:rPr>
        <w:t>Задание</w:t>
      </w:r>
      <w:bookmarkEnd w:id="0"/>
      <w:r w:rsidRPr="008D640C">
        <w:t>.</w:t>
      </w:r>
    </w:p>
    <w:p w14:paraId="74A246BD" w14:textId="58F842BA" w:rsidR="00DB5C95" w:rsidRPr="008D640C" w:rsidRDefault="005E4B98" w:rsidP="008D640C">
      <w:r>
        <w:t>Найти символы Лежандра и Якоби. Написать программу. Реализующую поиск символов Лежандра и Якоби.</w:t>
      </w:r>
    </w:p>
    <w:p w14:paraId="6F75DB12" w14:textId="77777777" w:rsidR="008D640C" w:rsidRDefault="008D640C" w:rsidP="002B1004">
      <w:pPr>
        <w:pStyle w:val="2"/>
      </w:pPr>
      <w:r w:rsidRPr="008D640C">
        <w:t>Ручная реализация.</w:t>
      </w:r>
    </w:p>
    <w:p w14:paraId="75196A8E" w14:textId="42B348D7" w:rsidR="00BC24CC" w:rsidRPr="00BC24CC" w:rsidRDefault="00BC24CC" w:rsidP="00BC24CC">
      <w:pPr>
        <w:jc w:val="center"/>
      </w:pPr>
      <w:r>
        <w:rPr>
          <w:noProof/>
        </w:rPr>
        <w:drawing>
          <wp:inline distT="0" distB="0" distL="0" distR="0" wp14:anchorId="0F5A9193" wp14:editId="7BFEC68F">
            <wp:extent cx="5040000" cy="6255010"/>
            <wp:effectExtent l="0" t="0" r="8255" b="0"/>
            <wp:docPr id="7008335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B4C2" w14:textId="4805F172" w:rsidR="008D640C" w:rsidRDefault="008D640C" w:rsidP="000D1C83">
      <w:pPr>
        <w:pStyle w:val="2"/>
      </w:pPr>
      <w:r w:rsidRPr="008D640C">
        <w:lastRenderedPageBreak/>
        <w:t>Входные данные</w:t>
      </w:r>
      <w:r w:rsidR="000D1C83">
        <w:t xml:space="preserve"> и результат.</w:t>
      </w:r>
    </w:p>
    <w:p w14:paraId="7F57B260" w14:textId="1F2DA947" w:rsidR="00FB218D" w:rsidRPr="00FB218D" w:rsidRDefault="00FB218D" w:rsidP="00FB218D">
      <w:pPr>
        <w:jc w:val="center"/>
      </w:pPr>
      <w:r>
        <w:rPr>
          <w:noProof/>
        </w:rPr>
        <w:drawing>
          <wp:inline distT="0" distB="0" distL="0" distR="0" wp14:anchorId="35C3BE71" wp14:editId="426A1764">
            <wp:extent cx="5040000" cy="3805593"/>
            <wp:effectExtent l="0" t="0" r="8255" b="4445"/>
            <wp:docPr id="86816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63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6C6A" w14:textId="77777777" w:rsidR="008D640C" w:rsidRPr="008D640C" w:rsidRDefault="008D640C" w:rsidP="002B1004">
      <w:pPr>
        <w:pStyle w:val="2"/>
      </w:pPr>
      <w:r w:rsidRPr="008D640C">
        <w:t>Листинг программы.</w:t>
      </w:r>
    </w:p>
    <w:p w14:paraId="771417BB" w14:textId="77777777" w:rsidR="00BB65E2" w:rsidRPr="00BB65E2" w:rsidRDefault="00BB65E2" w:rsidP="00BB65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comandHandler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exceptions.WrongArgumentsException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mathUtils.MathUtils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utils.Constants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utils.ExceptionConstants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utils.Printable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java.util.ArrayList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java.util.Arrays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CommandHandler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Constants,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ExceptionConstants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Printable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String[]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lastTokens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BB65E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CommandHandler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(Printable printable){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printable;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BB65E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execute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request){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String[] tokens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request.split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s+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LEGENDRE</w:t>
      </w:r>
      <w:proofErr w:type="spellEnd"/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tokens.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tokens[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equalsIgnoreCase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lastTokens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mod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lastTokens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printJacobi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mod);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JACOBI</w:t>
      </w:r>
      <w:proofErr w:type="spellEnd"/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tokens.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tokens[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equalsIgnoreCase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lastTokens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mod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lastTokens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printLegendre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mod);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toUpperCase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HELP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HELP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tokens.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Arrays.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stream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values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.map(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.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forEach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::print);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tokens.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.print(CommandEnum.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].toUpperCase()).toString());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LEGENDRE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tokens.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WrongArgumentsException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WRONG_ARGUMENTS_AMOUNT_MESSAGE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mod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isPrime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(mod)){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LEGENDRE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lastTokens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tokens;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Модуль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является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составным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Вычислить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символ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Якоби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? [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]"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printLegendre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mod);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JACOBI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 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tokens.</w:t>
      </w:r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WrongArgumentsException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WRONG_ARGUMENTS_AMOUNT_MESSAGE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mod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isPrime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(mod)){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CommandEnum.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JACOBI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lastTokens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tokens;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Модуль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является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простым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Вычислить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символ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Лежандра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? [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]"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(tokens[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printJacobi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mod);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EXIT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exit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IllegalArgumentException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ex){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lastCommand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lastTokens</w:t>
      </w:r>
      <w:proofErr w:type="spellEnd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WRONG_COMMAND_MESSAGE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ClassCastException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ex){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INVALID_ARGUMENTS_MESSAGE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WrongArgumentsException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ex){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ex.getMessage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B65E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printJacobi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jac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getJacobiSymbol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mod);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"(%s / %s) = %s"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a, mod,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jac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jac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"%s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делится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%s"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a, mod));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jac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-</w:t>
      </w:r>
      <w:r w:rsidRPr="00BB65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"%s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является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квадратичным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невычетом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модулю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%s"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a, mod));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"%s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является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квадратичным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вычетом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модулю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%s"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a, mod));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B65E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printLegendre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mod){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B65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leg = 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getLegendreSymbol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mod);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B65E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printable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BB65E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BB65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"(%s / %s) = %s"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a, mod, leg));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B65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2D94637" w14:textId="77777777" w:rsidR="008D640C" w:rsidRPr="008D640C" w:rsidRDefault="008D640C" w:rsidP="002B1004">
      <w:pPr>
        <w:pStyle w:val="2"/>
      </w:pPr>
      <w:r w:rsidRPr="008D640C">
        <w:t>Вывод по работе.</w:t>
      </w:r>
    </w:p>
    <w:p w14:paraId="04676501" w14:textId="641C8A46" w:rsidR="008D640C" w:rsidRPr="008D640C" w:rsidRDefault="00BB65E2" w:rsidP="008D640C">
      <w:r>
        <w:t xml:space="preserve">В ходе выполнения лабораторной работы были закреплены теоретические сведения </w:t>
      </w:r>
      <w:r w:rsidR="006D09F7">
        <w:t xml:space="preserve">о способах выяснения наличия решений сравнения второй степени путём нахождения символов Лежандра и Якоби. Также, были получены практические навыки в </w:t>
      </w:r>
      <w:r w:rsidR="00BE2E60">
        <w:t>программной реализации нахождения символов Лежандра и Якоби. Результатом лабораторной работы стал программный продукт, выполняющий поставленные в начале работы задачи.</w:t>
      </w:r>
    </w:p>
    <w:sectPr w:rsidR="008D640C" w:rsidRPr="008D640C" w:rsidSect="00267E0F">
      <w:headerReference w:type="firs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C007B" w14:textId="77777777" w:rsidR="002402CB" w:rsidRDefault="002402CB" w:rsidP="003A2D0F">
      <w:r>
        <w:separator/>
      </w:r>
    </w:p>
  </w:endnote>
  <w:endnote w:type="continuationSeparator" w:id="0">
    <w:p w14:paraId="6C5955E8" w14:textId="77777777" w:rsidR="002402CB" w:rsidRDefault="002402CB" w:rsidP="003A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9401710"/>
      <w:docPartObj>
        <w:docPartGallery w:val="Page Numbers (Bottom of Page)"/>
        <w:docPartUnique/>
      </w:docPartObj>
    </w:sdtPr>
    <w:sdtEndPr/>
    <w:sdtContent>
      <w:p w14:paraId="0272866F" w14:textId="77777777" w:rsidR="00556236" w:rsidRDefault="00556236" w:rsidP="00556236">
        <w:pPr>
          <w:pStyle w:val="a5"/>
          <w:ind w:firstLine="0"/>
          <w:jc w:val="center"/>
        </w:pPr>
        <w:proofErr w:type="spellStart"/>
        <w:r>
          <w:t>Ростов</w:t>
        </w:r>
        <w:proofErr w:type="spellEnd"/>
        <w:r>
          <w:t>-на-дону</w:t>
        </w:r>
      </w:p>
      <w:p w14:paraId="7E9C0FB6" w14:textId="77777777" w:rsidR="00267E0F" w:rsidRDefault="00556236" w:rsidP="00556236">
        <w:pPr>
          <w:pStyle w:val="a5"/>
          <w:ind w:firstLine="0"/>
          <w:jc w:val="center"/>
        </w:pPr>
        <w:r>
          <w:t>2024</w:t>
        </w:r>
      </w:p>
    </w:sdtContent>
  </w:sdt>
  <w:p w14:paraId="4413AC96" w14:textId="77777777" w:rsidR="00267E0F" w:rsidRDefault="00267E0F" w:rsidP="0055623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EBB96" w14:textId="77777777" w:rsidR="002402CB" w:rsidRDefault="002402CB" w:rsidP="003A2D0F">
      <w:r>
        <w:separator/>
      </w:r>
    </w:p>
  </w:footnote>
  <w:footnote w:type="continuationSeparator" w:id="0">
    <w:p w14:paraId="1BEC9F25" w14:textId="77777777" w:rsidR="002402CB" w:rsidRDefault="002402CB" w:rsidP="003A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78CB2" w14:textId="77777777" w:rsidR="003A2D0F" w:rsidRDefault="003A2D0F" w:rsidP="003A2D0F">
    <w:pPr>
      <w:pStyle w:val="a3"/>
      <w:jc w:val="center"/>
      <w:rPr>
        <w:noProof/>
      </w:rPr>
    </w:pPr>
  </w:p>
  <w:p w14:paraId="13CD2E95" w14:textId="77777777" w:rsidR="003A2D0F" w:rsidRDefault="0089190C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B1A42A" wp14:editId="34F3C22A">
          <wp:simplePos x="0" y="0"/>
          <wp:positionH relativeFrom="column">
            <wp:posOffset>2511425</wp:posOffset>
          </wp:positionH>
          <wp:positionV relativeFrom="paragraph">
            <wp:posOffset>275590</wp:posOffset>
          </wp:positionV>
          <wp:extent cx="675640" cy="719455"/>
          <wp:effectExtent l="0" t="0" r="0" b="4445"/>
          <wp:wrapTopAndBottom/>
          <wp:docPr id="537114673" name="Рисунок 1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 backgrou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993" t="25550" r="29688" b="28674"/>
                  <a:stretch/>
                </pic:blipFill>
                <pic:spPr bwMode="auto">
                  <a:xfrm>
                    <a:off x="0" y="0"/>
                    <a:ext cx="67564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CB"/>
    <w:rsid w:val="000A274A"/>
    <w:rsid w:val="000B4F43"/>
    <w:rsid w:val="000D1C83"/>
    <w:rsid w:val="002107B7"/>
    <w:rsid w:val="00231384"/>
    <w:rsid w:val="002402CB"/>
    <w:rsid w:val="00243605"/>
    <w:rsid w:val="00247C2C"/>
    <w:rsid w:val="00267E0F"/>
    <w:rsid w:val="002B1004"/>
    <w:rsid w:val="00394E6F"/>
    <w:rsid w:val="003A2D0F"/>
    <w:rsid w:val="003D517A"/>
    <w:rsid w:val="00406E4A"/>
    <w:rsid w:val="00462973"/>
    <w:rsid w:val="00493914"/>
    <w:rsid w:val="00524A88"/>
    <w:rsid w:val="00556236"/>
    <w:rsid w:val="005C7899"/>
    <w:rsid w:val="005D4C4E"/>
    <w:rsid w:val="005E4B98"/>
    <w:rsid w:val="006D09F7"/>
    <w:rsid w:val="0089190C"/>
    <w:rsid w:val="00893BE7"/>
    <w:rsid w:val="008D640C"/>
    <w:rsid w:val="00B12C1B"/>
    <w:rsid w:val="00B16188"/>
    <w:rsid w:val="00BB65E2"/>
    <w:rsid w:val="00BC24CC"/>
    <w:rsid w:val="00BE2E60"/>
    <w:rsid w:val="00CA719F"/>
    <w:rsid w:val="00CC47C5"/>
    <w:rsid w:val="00D14FC8"/>
    <w:rsid w:val="00DB5C95"/>
    <w:rsid w:val="00EB4CEC"/>
    <w:rsid w:val="00F93531"/>
    <w:rsid w:val="00FB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DE8A2"/>
  <w15:chartTrackingRefBased/>
  <w15:docId w15:val="{D25EA76A-BD48-4A26-B931-111E8AF1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0C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D640C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40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A2D0F"/>
  </w:style>
  <w:style w:type="paragraph" w:styleId="a5">
    <w:name w:val="footer"/>
    <w:basedOn w:val="a"/>
    <w:link w:val="a6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2D0F"/>
  </w:style>
  <w:style w:type="paragraph" w:styleId="a7">
    <w:name w:val="Title"/>
    <w:basedOn w:val="a"/>
    <w:next w:val="a"/>
    <w:link w:val="a8"/>
    <w:uiPriority w:val="10"/>
    <w:qFormat/>
    <w:rsid w:val="008D640C"/>
    <w:pPr>
      <w:spacing w:before="120" w:after="120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8D640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2B1004"/>
    <w:pPr>
      <w:spacing w:after="120" w:line="360" w:lineRule="auto"/>
      <w:contextualSpacing w:val="0"/>
      <w:outlineLvl w:val="9"/>
    </w:pPr>
    <w:rPr>
      <w:color w:val="auto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B100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B1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8;&#1063;&#1052;&#1050;%20&#1051;&#1072;&#1073;&#1086;&#1088;&#1072;&#1090;&#1086;&#1088;&#1085;&#1072;&#1103;%20&#1088;&#1072;&#1073;&#1086;&#1090;&#1072;%20&#847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88BB-FE0C-4F89-8278-4C8E2EF2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ТЧМК Лабораторная работа №.dotx</Template>
  <TotalTime>5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10</cp:revision>
  <dcterms:created xsi:type="dcterms:W3CDTF">2024-12-16T14:53:00Z</dcterms:created>
  <dcterms:modified xsi:type="dcterms:W3CDTF">2024-12-17T23:12:00Z</dcterms:modified>
</cp:coreProperties>
</file>