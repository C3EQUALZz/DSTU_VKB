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0397" w14:textId="77777777" w:rsidR="00352B71" w:rsidRDefault="00352B71" w:rsidP="00020393">
      <w:pPr>
        <w:jc w:val="center"/>
        <w:rPr>
          <w:b/>
          <w:bCs/>
        </w:rPr>
      </w:pPr>
    </w:p>
    <w:p w14:paraId="5238D464" w14:textId="480F7C01" w:rsidR="00791B52" w:rsidRPr="00020393" w:rsidRDefault="00791B52" w:rsidP="00020393">
      <w:pPr>
        <w:jc w:val="center"/>
        <w:rPr>
          <w:b/>
          <w:bCs/>
        </w:rPr>
      </w:pPr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6938CFD3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4389C724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17A982BA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5D08DA75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37B19FE2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344F71BA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66CAB12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8FA208C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EBF615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F072A1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0E59CA1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3B686C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C5D8CA3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1BE904DC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556C35E0" w14:textId="0287F448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352B71">
        <w:rPr>
          <w:b/>
          <w:bCs/>
          <w:sz w:val="32"/>
          <w:szCs w:val="32"/>
        </w:rPr>
        <w:t>6</w:t>
      </w:r>
      <w:r w:rsidRPr="0086551E">
        <w:rPr>
          <w:bCs/>
          <w:spacing w:val="2"/>
          <w:sz w:val="32"/>
          <w:szCs w:val="32"/>
          <w:u w:val="single"/>
        </w:rPr>
        <w:t xml:space="preserve"> 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335BB6EE" w14:textId="5F91781C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EE07D4">
        <w:rPr>
          <w:sz w:val="32"/>
          <w:szCs w:val="32"/>
        </w:rPr>
        <w:t xml:space="preserve">разграничение доступа в СУБД </w:t>
      </w:r>
      <w:r w:rsidR="00EE07D4">
        <w:rPr>
          <w:sz w:val="32"/>
          <w:szCs w:val="32"/>
          <w:lang w:val="en-US"/>
        </w:rPr>
        <w:t>PostgreSQL</w:t>
      </w:r>
      <w:r w:rsidRPr="0086551E">
        <w:rPr>
          <w:sz w:val="32"/>
          <w:szCs w:val="32"/>
        </w:rPr>
        <w:t>»</w:t>
      </w:r>
    </w:p>
    <w:p w14:paraId="60859928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051856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2785DA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AE565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13435EE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67AE29CC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3B05C6F3" w14:textId="39AA6C7D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F03A21">
              <w:rPr>
                <w:szCs w:val="24"/>
              </w:rPr>
              <w:t>3</w:t>
            </w:r>
          </w:p>
        </w:tc>
      </w:tr>
      <w:tr w:rsidR="00791B52" w:rsidRPr="0086551E" w14:paraId="02742292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F8668EE" w14:textId="3B9E77C0" w:rsidR="00791B52" w:rsidRPr="0086551E" w:rsidRDefault="00F03A21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1EB7E93C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C5EDFAE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6B977453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107B772B" w14:textId="77777777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Проверил: </w:t>
            </w:r>
          </w:p>
        </w:tc>
      </w:tr>
      <w:tr w:rsidR="00791B52" w:rsidRPr="0086551E" w14:paraId="0F8C23FC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C568DD6" w14:textId="47093B64" w:rsidR="00791B52" w:rsidRPr="00CA7C18" w:rsidRDefault="00791B52" w:rsidP="004E18E7">
            <w:pPr>
              <w:ind w:firstLine="0"/>
              <w:jc w:val="center"/>
              <w:rPr>
                <w:szCs w:val="24"/>
              </w:rPr>
            </w:pPr>
          </w:p>
        </w:tc>
      </w:tr>
      <w:tr w:rsidR="00791B52" w:rsidRPr="0086551E" w14:paraId="43D6F7BD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4D3AD7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28EAD8E4" w14:textId="77777777" w:rsidR="00791B52" w:rsidRDefault="00791B52" w:rsidP="00791B52"/>
    <w:p w14:paraId="548F6464" w14:textId="77777777" w:rsidR="00791B52" w:rsidRDefault="00791B52" w:rsidP="00791B52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sdt>
      <w:sdtPr>
        <w:rPr>
          <w:bCs w:val="0"/>
          <w:sz w:val="28"/>
          <w:szCs w:val="22"/>
          <w:lang w:eastAsia="en-US"/>
        </w:rPr>
        <w:id w:val="-128093067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1C0B27B2" w14:textId="77777777" w:rsidR="00B81D75" w:rsidRDefault="00B81D75" w:rsidP="00020393">
          <w:pPr>
            <w:pStyle w:val="aa"/>
          </w:pPr>
          <w:r>
            <w:t>Оглавление</w:t>
          </w:r>
        </w:p>
        <w:p w14:paraId="72FEA98F" w14:textId="77777777" w:rsidR="00EB7944" w:rsidRDefault="00B81D75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39729" w:history="1">
            <w:r w:rsidR="00EB7944" w:rsidRPr="009C0D0A">
              <w:rPr>
                <w:rStyle w:val="ab"/>
                <w:noProof/>
              </w:rPr>
              <w:t>Цель</w:t>
            </w:r>
            <w:r w:rsidR="00EB7944">
              <w:rPr>
                <w:noProof/>
                <w:webHidden/>
              </w:rPr>
              <w:tab/>
            </w:r>
            <w:r w:rsidR="00EB7944">
              <w:rPr>
                <w:noProof/>
                <w:webHidden/>
              </w:rPr>
              <w:fldChar w:fldCharType="begin"/>
            </w:r>
            <w:r w:rsidR="00EB7944">
              <w:rPr>
                <w:noProof/>
                <w:webHidden/>
              </w:rPr>
              <w:instrText xml:space="preserve"> PAGEREF _Toc179639729 \h </w:instrText>
            </w:r>
            <w:r w:rsidR="00EB7944">
              <w:rPr>
                <w:noProof/>
                <w:webHidden/>
              </w:rPr>
            </w:r>
            <w:r w:rsidR="00EB7944">
              <w:rPr>
                <w:noProof/>
                <w:webHidden/>
              </w:rPr>
              <w:fldChar w:fldCharType="separate"/>
            </w:r>
            <w:r w:rsidR="00EB7944">
              <w:rPr>
                <w:noProof/>
                <w:webHidden/>
              </w:rPr>
              <w:t>3</w:t>
            </w:r>
            <w:r w:rsidR="00EB7944">
              <w:rPr>
                <w:noProof/>
                <w:webHidden/>
              </w:rPr>
              <w:fldChar w:fldCharType="end"/>
            </w:r>
          </w:hyperlink>
        </w:p>
        <w:p w14:paraId="2EBBC13F" w14:textId="77777777" w:rsidR="00B81D75" w:rsidRDefault="00B81D75">
          <w:r>
            <w:rPr>
              <w:b/>
              <w:bCs/>
            </w:rPr>
            <w:fldChar w:fldCharType="end"/>
          </w:r>
        </w:p>
      </w:sdtContent>
    </w:sdt>
    <w:p w14:paraId="73F14FBF" w14:textId="77777777" w:rsidR="00142FD7" w:rsidRDefault="00142FD7" w:rsidP="008C1A57">
      <w:pPr>
        <w:widowControl/>
        <w:autoSpaceDE/>
        <w:autoSpaceDN/>
        <w:spacing w:after="160" w:line="259" w:lineRule="auto"/>
        <w:ind w:firstLine="0"/>
        <w:jc w:val="left"/>
      </w:pPr>
      <w:r>
        <w:br w:type="page"/>
      </w:r>
    </w:p>
    <w:p w14:paraId="45B4F30D" w14:textId="7300C55E" w:rsidR="00EB7944" w:rsidRPr="00F03A21" w:rsidRDefault="008C1A57" w:rsidP="00F03A21">
      <w:pPr>
        <w:pStyle w:val="1"/>
        <w:spacing w:line="360" w:lineRule="auto"/>
        <w:rPr>
          <w:b/>
          <w:bCs w:val="0"/>
        </w:rPr>
      </w:pPr>
      <w:bookmarkStart w:id="0" w:name="_Toc179639729"/>
      <w:r w:rsidRPr="00F03A21">
        <w:rPr>
          <w:b/>
          <w:bCs w:val="0"/>
        </w:rPr>
        <w:lastRenderedPageBreak/>
        <w:t>Цель</w:t>
      </w:r>
      <w:bookmarkEnd w:id="0"/>
      <w:r w:rsidR="00F03A21" w:rsidRPr="00F03A21">
        <w:rPr>
          <w:b/>
          <w:bCs w:val="0"/>
        </w:rPr>
        <w:t xml:space="preserve">: </w:t>
      </w:r>
      <w:r w:rsidR="00F03A21">
        <w:t>получить</w:t>
      </w:r>
      <w:r w:rsidR="003F36B0">
        <w:t xml:space="preserve"> практические навыки в разграничении доступа при работе с базами данных на примере СУБД </w:t>
      </w:r>
      <w:r w:rsidR="003F36B0">
        <w:rPr>
          <w:lang w:val="en-US"/>
        </w:rPr>
        <w:t>PostgreSQL</w:t>
      </w:r>
      <w:r w:rsidR="003F36B0" w:rsidRPr="003F36B0">
        <w:t>.</w:t>
      </w:r>
    </w:p>
    <w:p w14:paraId="28B9F50C" w14:textId="3349985C" w:rsidR="00052204" w:rsidRPr="00F03A21" w:rsidRDefault="00052204" w:rsidP="00F03A21">
      <w:pPr>
        <w:spacing w:line="360" w:lineRule="auto"/>
        <w:rPr>
          <w:b/>
          <w:bCs/>
        </w:rPr>
      </w:pPr>
      <w:r w:rsidRPr="00F03A21">
        <w:rPr>
          <w:b/>
          <w:bCs/>
        </w:rPr>
        <w:t>Ход работы:</w:t>
      </w:r>
    </w:p>
    <w:p w14:paraId="3B96511A" w14:textId="75B36CBB" w:rsidR="00052204" w:rsidRDefault="00F03A21" w:rsidP="00F03A21">
      <w:pPr>
        <w:spacing w:line="360" w:lineRule="auto"/>
      </w:pPr>
      <w:r w:rsidRPr="00F03A21">
        <w:rPr>
          <w:b/>
          <w:bCs/>
        </w:rPr>
        <w:t>Задание 1</w:t>
      </w:r>
      <w:r>
        <w:t xml:space="preserve">. </w:t>
      </w:r>
      <w:r w:rsidR="00052204" w:rsidRPr="004372B6">
        <w:t>Создать несколько пользователей, продемонстрировать назначение им различных привилегий (на создание объектов БД, на их просмотр и изменение).</w:t>
      </w:r>
    </w:p>
    <w:p w14:paraId="7F5F3159" w14:textId="100756C1" w:rsidR="00F03A21" w:rsidRDefault="00F03A21" w:rsidP="00F03A21">
      <w:pPr>
        <w:spacing w:line="360" w:lineRule="auto"/>
      </w:pPr>
      <w:r>
        <w:t xml:space="preserve">Для создания пользователей я использовал скрипт, который представлен ниже на рисунке 1. </w:t>
      </w:r>
    </w:p>
    <w:p w14:paraId="0497E77C" w14:textId="77777777" w:rsidR="009748D1" w:rsidRPr="004372B6" w:rsidRDefault="009748D1" w:rsidP="00F03A21">
      <w:pPr>
        <w:spacing w:line="360" w:lineRule="auto"/>
      </w:pPr>
    </w:p>
    <w:p w14:paraId="1D1AED22" w14:textId="6EF151BA" w:rsidR="00814D51" w:rsidRDefault="00F03A21" w:rsidP="00814D51">
      <w:pPr>
        <w:keepNext/>
        <w:jc w:val="center"/>
      </w:pPr>
      <w:r w:rsidRPr="00F03A21">
        <w:drawing>
          <wp:inline distT="0" distB="0" distL="0" distR="0" wp14:anchorId="3AD95012" wp14:editId="3E5E23C5">
            <wp:extent cx="3939540" cy="937576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565" cy="9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21CC" w14:textId="3413F4F8" w:rsidR="00052204" w:rsidRDefault="00814D51" w:rsidP="00814D51">
      <w:pPr>
        <w:pStyle w:val="ad"/>
        <w:jc w:val="center"/>
        <w:rPr>
          <w:sz w:val="24"/>
          <w:szCs w:val="16"/>
        </w:rPr>
      </w:pPr>
      <w:r w:rsidRPr="00F03A21">
        <w:rPr>
          <w:sz w:val="24"/>
          <w:szCs w:val="16"/>
        </w:rPr>
        <w:t xml:space="preserve">Рисунок </w:t>
      </w:r>
      <w:r w:rsidR="00A56A1E" w:rsidRPr="00F03A21">
        <w:rPr>
          <w:sz w:val="24"/>
          <w:szCs w:val="16"/>
        </w:rPr>
        <w:fldChar w:fldCharType="begin"/>
      </w:r>
      <w:r w:rsidR="00A56A1E" w:rsidRPr="00F03A21">
        <w:rPr>
          <w:sz w:val="24"/>
          <w:szCs w:val="16"/>
        </w:rPr>
        <w:instrText xml:space="preserve"> SEQ Рисунок \* ARABIC </w:instrText>
      </w:r>
      <w:r w:rsidR="00A56A1E" w:rsidRPr="00F03A21">
        <w:rPr>
          <w:sz w:val="24"/>
          <w:szCs w:val="16"/>
        </w:rPr>
        <w:fldChar w:fldCharType="separate"/>
      </w:r>
      <w:r w:rsidR="00905C21" w:rsidRPr="00F03A21">
        <w:rPr>
          <w:noProof/>
          <w:sz w:val="24"/>
          <w:szCs w:val="16"/>
        </w:rPr>
        <w:t>1</w:t>
      </w:r>
      <w:r w:rsidR="00A56A1E" w:rsidRPr="00F03A21">
        <w:rPr>
          <w:noProof/>
          <w:sz w:val="24"/>
          <w:szCs w:val="16"/>
        </w:rPr>
        <w:fldChar w:fldCharType="end"/>
      </w:r>
      <w:r w:rsidRPr="00F03A21">
        <w:rPr>
          <w:sz w:val="24"/>
          <w:szCs w:val="16"/>
        </w:rPr>
        <w:t xml:space="preserve"> - создание пользователей </w:t>
      </w:r>
      <w:r w:rsidRPr="00F03A21">
        <w:rPr>
          <w:sz w:val="24"/>
          <w:szCs w:val="16"/>
          <w:lang w:val="en-US"/>
        </w:rPr>
        <w:t>user</w:t>
      </w:r>
      <w:r w:rsidRPr="00F03A21">
        <w:rPr>
          <w:sz w:val="24"/>
          <w:szCs w:val="16"/>
        </w:rPr>
        <w:t xml:space="preserve">1 и </w:t>
      </w:r>
      <w:r w:rsidRPr="00F03A21">
        <w:rPr>
          <w:sz w:val="24"/>
          <w:szCs w:val="16"/>
          <w:lang w:val="en-US"/>
        </w:rPr>
        <w:t>user</w:t>
      </w:r>
      <w:r w:rsidRPr="00F03A21">
        <w:rPr>
          <w:sz w:val="24"/>
          <w:szCs w:val="16"/>
        </w:rPr>
        <w:t>2</w:t>
      </w:r>
    </w:p>
    <w:p w14:paraId="7CA99007" w14:textId="77777777" w:rsidR="009748D1" w:rsidRPr="009748D1" w:rsidRDefault="009748D1" w:rsidP="009748D1"/>
    <w:p w14:paraId="7F411F3C" w14:textId="672AA9B4" w:rsidR="009748D1" w:rsidRDefault="009748D1" w:rsidP="009748D1">
      <w:pPr>
        <w:keepNext/>
        <w:spacing w:line="360" w:lineRule="auto"/>
        <w:rPr>
          <w:noProof/>
        </w:rPr>
      </w:pPr>
      <w:r>
        <w:rPr>
          <w:noProof/>
        </w:rPr>
        <w:t xml:space="preserve">Предоставим теперь права для пользователя </w:t>
      </w:r>
      <w:r>
        <w:rPr>
          <w:noProof/>
          <w:lang w:val="en-US"/>
        </w:rPr>
        <w:t>user</w:t>
      </w:r>
      <w:r w:rsidRPr="009748D1">
        <w:rPr>
          <w:noProof/>
        </w:rPr>
        <w:t xml:space="preserve">1. </w:t>
      </w:r>
      <w:r>
        <w:rPr>
          <w:noProof/>
        </w:rPr>
        <w:t xml:space="preserve">Здесь </w:t>
      </w:r>
      <w:r w:rsidR="00037420">
        <w:rPr>
          <w:noProof/>
        </w:rPr>
        <w:t>мы</w:t>
      </w:r>
      <w:r>
        <w:rPr>
          <w:noProof/>
        </w:rPr>
        <w:t xml:space="preserve"> добавля</w:t>
      </w:r>
      <w:r w:rsidR="00037420">
        <w:rPr>
          <w:noProof/>
        </w:rPr>
        <w:t>ем</w:t>
      </w:r>
      <w:r>
        <w:rPr>
          <w:noProof/>
        </w:rPr>
        <w:t xml:space="preserve"> возможность создавать объекты БД, выдаю доступ к </w:t>
      </w:r>
      <w:r>
        <w:rPr>
          <w:noProof/>
          <w:lang w:val="en-US"/>
        </w:rPr>
        <w:t>schema</w:t>
      </w:r>
      <w:r>
        <w:rPr>
          <w:noProof/>
        </w:rPr>
        <w:t xml:space="preserve">, выдаю привелегии на чтение и запись всех таблиц в схеме </w:t>
      </w:r>
      <w:r>
        <w:rPr>
          <w:noProof/>
          <w:lang w:val="en-US"/>
        </w:rPr>
        <w:t>public</w:t>
      </w:r>
      <w:r>
        <w:rPr>
          <w:noProof/>
        </w:rPr>
        <w:t>. Код представлен ниже на рисунке 2.</w:t>
      </w:r>
    </w:p>
    <w:p w14:paraId="63D7D33D" w14:textId="49633DA8" w:rsidR="00CC1BCE" w:rsidRDefault="009748D1" w:rsidP="009748D1">
      <w:pPr>
        <w:keepNext/>
        <w:rPr>
          <w:noProof/>
        </w:rPr>
      </w:pPr>
      <w:r>
        <w:rPr>
          <w:noProof/>
        </w:rPr>
        <w:t xml:space="preserve"> </w:t>
      </w:r>
    </w:p>
    <w:p w14:paraId="6C30D4E5" w14:textId="58EFD27A" w:rsidR="009748D1" w:rsidRPr="009748D1" w:rsidRDefault="009748D1" w:rsidP="009748D1">
      <w:pPr>
        <w:keepNext/>
        <w:jc w:val="center"/>
      </w:pPr>
      <w:r w:rsidRPr="009748D1">
        <w:drawing>
          <wp:inline distT="0" distB="0" distL="0" distR="0" wp14:anchorId="036A86D6" wp14:editId="6293FB55">
            <wp:extent cx="5615940" cy="775466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1058" cy="78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4C754" w14:textId="2F120F88" w:rsidR="00130F65" w:rsidRDefault="00CC1BCE" w:rsidP="00CC1BCE">
      <w:pPr>
        <w:pStyle w:val="ad"/>
        <w:jc w:val="center"/>
        <w:rPr>
          <w:sz w:val="24"/>
          <w:szCs w:val="16"/>
        </w:rPr>
      </w:pPr>
      <w:r w:rsidRPr="009748D1">
        <w:rPr>
          <w:sz w:val="24"/>
          <w:szCs w:val="16"/>
        </w:rPr>
        <w:t xml:space="preserve">Рисунок </w:t>
      </w:r>
      <w:r w:rsidR="00A56A1E" w:rsidRPr="009748D1">
        <w:rPr>
          <w:sz w:val="24"/>
          <w:szCs w:val="16"/>
        </w:rPr>
        <w:fldChar w:fldCharType="begin"/>
      </w:r>
      <w:r w:rsidR="00A56A1E" w:rsidRPr="009748D1">
        <w:rPr>
          <w:sz w:val="24"/>
          <w:szCs w:val="16"/>
        </w:rPr>
        <w:instrText xml:space="preserve"> SEQ Рисунок \* ARABIC </w:instrText>
      </w:r>
      <w:r w:rsidR="00A56A1E" w:rsidRPr="009748D1">
        <w:rPr>
          <w:sz w:val="24"/>
          <w:szCs w:val="16"/>
        </w:rPr>
        <w:fldChar w:fldCharType="separate"/>
      </w:r>
      <w:r w:rsidR="00905C21" w:rsidRPr="009748D1">
        <w:rPr>
          <w:noProof/>
          <w:sz w:val="24"/>
          <w:szCs w:val="16"/>
        </w:rPr>
        <w:t>2</w:t>
      </w:r>
      <w:r w:rsidR="00A56A1E" w:rsidRPr="009748D1">
        <w:rPr>
          <w:noProof/>
          <w:sz w:val="24"/>
          <w:szCs w:val="16"/>
        </w:rPr>
        <w:fldChar w:fldCharType="end"/>
      </w:r>
      <w:r w:rsidRPr="009748D1">
        <w:rPr>
          <w:sz w:val="24"/>
          <w:szCs w:val="16"/>
        </w:rPr>
        <w:t xml:space="preserve"> - Выдача прав на взаимодействие с БД</w:t>
      </w:r>
      <w:r w:rsidR="00246818">
        <w:rPr>
          <w:sz w:val="24"/>
          <w:szCs w:val="16"/>
        </w:rPr>
        <w:t xml:space="preserve"> для </w:t>
      </w:r>
      <w:r w:rsidR="00246818">
        <w:rPr>
          <w:sz w:val="24"/>
          <w:szCs w:val="16"/>
          <w:lang w:val="en-US"/>
        </w:rPr>
        <w:t>user</w:t>
      </w:r>
      <w:r w:rsidR="00246818" w:rsidRPr="00246818">
        <w:rPr>
          <w:sz w:val="24"/>
          <w:szCs w:val="16"/>
        </w:rPr>
        <w:t>1</w:t>
      </w:r>
    </w:p>
    <w:p w14:paraId="62EA92BF" w14:textId="77777777" w:rsidR="00244BA1" w:rsidRPr="00244BA1" w:rsidRDefault="00244BA1" w:rsidP="00244BA1"/>
    <w:p w14:paraId="5EE2CFA5" w14:textId="7EB9791D" w:rsidR="00037420" w:rsidRDefault="00037420" w:rsidP="00037420">
      <w:pPr>
        <w:spacing w:line="360" w:lineRule="auto"/>
      </w:pPr>
      <w:r>
        <w:t xml:space="preserve">Предоставим теперь права для пользователя </w:t>
      </w:r>
      <w:r>
        <w:rPr>
          <w:lang w:val="en-US"/>
        </w:rPr>
        <w:t>user</w:t>
      </w:r>
      <w:r w:rsidRPr="00037420">
        <w:t xml:space="preserve">2. </w:t>
      </w:r>
      <w:r>
        <w:t xml:space="preserve">Здесь мы добавляем возможность права только на подключение к базе данных, доступ к чтению данных из схемы </w:t>
      </w:r>
      <w:r>
        <w:rPr>
          <w:lang w:val="en-US"/>
        </w:rPr>
        <w:t>public</w:t>
      </w:r>
      <w:r>
        <w:t xml:space="preserve"> и выполнять операцию </w:t>
      </w:r>
      <w:r>
        <w:rPr>
          <w:lang w:val="en-US"/>
        </w:rPr>
        <w:t>SELECT</w:t>
      </w:r>
      <w:r w:rsidRPr="00037420">
        <w:t xml:space="preserve"> </w:t>
      </w:r>
      <w:r>
        <w:t xml:space="preserve">на все таблицы базы данных. Код представлен на рисунке </w:t>
      </w:r>
      <w:r w:rsidR="00246818">
        <w:t xml:space="preserve">3. </w:t>
      </w:r>
    </w:p>
    <w:p w14:paraId="2C684546" w14:textId="77777777" w:rsidR="00246818" w:rsidRDefault="00246818" w:rsidP="00037420">
      <w:pPr>
        <w:spacing w:line="360" w:lineRule="auto"/>
      </w:pPr>
    </w:p>
    <w:p w14:paraId="36C29412" w14:textId="37364C19" w:rsidR="00246818" w:rsidRDefault="00246818" w:rsidP="00246818">
      <w:pPr>
        <w:spacing w:line="360" w:lineRule="auto"/>
        <w:jc w:val="center"/>
      </w:pPr>
      <w:r w:rsidRPr="00246818">
        <w:drawing>
          <wp:inline distT="0" distB="0" distL="0" distR="0" wp14:anchorId="743579F0" wp14:editId="7DE55144">
            <wp:extent cx="5410200" cy="94959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9117" cy="95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18DD" w14:textId="72E883B0" w:rsidR="009748D1" w:rsidRPr="00246818" w:rsidRDefault="00246818" w:rsidP="00246818">
      <w:pPr>
        <w:pStyle w:val="ad"/>
        <w:jc w:val="center"/>
        <w:rPr>
          <w:sz w:val="24"/>
          <w:szCs w:val="16"/>
        </w:rPr>
      </w:pPr>
      <w:r w:rsidRPr="009748D1">
        <w:rPr>
          <w:sz w:val="24"/>
          <w:szCs w:val="16"/>
        </w:rPr>
        <w:t xml:space="preserve">Рисунок </w:t>
      </w:r>
      <w:r w:rsidRPr="00246818">
        <w:rPr>
          <w:sz w:val="24"/>
          <w:szCs w:val="16"/>
        </w:rPr>
        <w:t>3</w:t>
      </w:r>
      <w:r w:rsidRPr="009748D1">
        <w:rPr>
          <w:sz w:val="24"/>
          <w:szCs w:val="16"/>
        </w:rPr>
        <w:t xml:space="preserve"> - Выдача прав на взаимодействие с БД</w:t>
      </w:r>
      <w:r>
        <w:rPr>
          <w:sz w:val="24"/>
          <w:szCs w:val="16"/>
        </w:rPr>
        <w:t xml:space="preserve"> для </w:t>
      </w:r>
      <w:r>
        <w:rPr>
          <w:sz w:val="24"/>
          <w:szCs w:val="16"/>
          <w:lang w:val="en-US"/>
        </w:rPr>
        <w:t>user</w:t>
      </w:r>
      <w:r w:rsidRPr="00246818">
        <w:rPr>
          <w:sz w:val="24"/>
          <w:szCs w:val="16"/>
        </w:rPr>
        <w:t>2</w:t>
      </w:r>
    </w:p>
    <w:p w14:paraId="1CC7504D" w14:textId="3797236E" w:rsidR="00052204" w:rsidRDefault="00037420" w:rsidP="00037420">
      <w:pPr>
        <w:spacing w:line="360" w:lineRule="auto"/>
        <w:ind w:firstLine="708"/>
      </w:pPr>
      <w:r w:rsidRPr="00037420">
        <w:rPr>
          <w:b/>
          <w:bCs/>
        </w:rPr>
        <w:lastRenderedPageBreak/>
        <w:t>Задание 2</w:t>
      </w:r>
      <w:r>
        <w:t xml:space="preserve">. </w:t>
      </w:r>
      <w:r w:rsidR="00052204" w:rsidRPr="004372B6">
        <w:t>Создать от имени одного из пользователей таблицы, реализовать на их базе представление и предоставить права на просмотр и изменение данных в представлении другому пользователю. Объяснить результаты.</w:t>
      </w:r>
    </w:p>
    <w:p w14:paraId="3C36FEF0" w14:textId="3B4268DC" w:rsidR="00846422" w:rsidRDefault="00846422" w:rsidP="00037420">
      <w:pPr>
        <w:spacing w:line="360" w:lineRule="auto"/>
        <w:ind w:firstLine="708"/>
      </w:pPr>
      <w:r>
        <w:t xml:space="preserve">Создадим теперь таблицы от имени пользователя </w:t>
      </w:r>
      <w:r>
        <w:rPr>
          <w:lang w:val="en-US"/>
        </w:rPr>
        <w:t>user</w:t>
      </w:r>
      <w:r w:rsidRPr="00846422">
        <w:t>1</w:t>
      </w:r>
      <w:r>
        <w:t xml:space="preserve">, используя команды, которые представлены на рисунке 4. </w:t>
      </w:r>
    </w:p>
    <w:p w14:paraId="7DBD90FE" w14:textId="77777777" w:rsidR="00846422" w:rsidRDefault="00846422" w:rsidP="00037420">
      <w:pPr>
        <w:spacing w:line="360" w:lineRule="auto"/>
        <w:ind w:firstLine="708"/>
      </w:pPr>
    </w:p>
    <w:p w14:paraId="1AC09D41" w14:textId="709ED79A" w:rsidR="00846422" w:rsidRDefault="00846422" w:rsidP="00037420">
      <w:pPr>
        <w:spacing w:line="360" w:lineRule="auto"/>
        <w:ind w:firstLine="708"/>
      </w:pPr>
      <w:r w:rsidRPr="00846422">
        <w:drawing>
          <wp:inline distT="0" distB="0" distL="0" distR="0" wp14:anchorId="3AF9B68F" wp14:editId="37631EBC">
            <wp:extent cx="5801360" cy="1653308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8383" cy="165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22FD3" w14:textId="60B84207" w:rsidR="00846422" w:rsidRPr="00846422" w:rsidRDefault="00846422" w:rsidP="00846422">
      <w:pPr>
        <w:spacing w:line="360" w:lineRule="auto"/>
        <w:ind w:firstLine="708"/>
        <w:jc w:val="center"/>
        <w:rPr>
          <w:sz w:val="24"/>
          <w:szCs w:val="20"/>
        </w:rPr>
      </w:pPr>
      <w:r w:rsidRPr="00846422">
        <w:rPr>
          <w:sz w:val="24"/>
          <w:szCs w:val="20"/>
        </w:rPr>
        <w:t xml:space="preserve">Рисунок 4 – создание таблиц от лица пользователя </w:t>
      </w:r>
      <w:r w:rsidRPr="00846422">
        <w:rPr>
          <w:sz w:val="24"/>
          <w:szCs w:val="20"/>
          <w:lang w:val="en-US"/>
        </w:rPr>
        <w:t>user</w:t>
      </w:r>
      <w:r w:rsidRPr="00846422">
        <w:rPr>
          <w:sz w:val="24"/>
          <w:szCs w:val="20"/>
        </w:rPr>
        <w:t>1</w:t>
      </w:r>
    </w:p>
    <w:p w14:paraId="5CF616AF" w14:textId="77777777" w:rsidR="00037420" w:rsidRDefault="00037420" w:rsidP="00037420">
      <w:pPr>
        <w:spacing w:line="360" w:lineRule="auto"/>
        <w:ind w:firstLine="708"/>
      </w:pPr>
    </w:p>
    <w:p w14:paraId="56386D22" w14:textId="51A0AA87" w:rsidR="00362AEF" w:rsidRDefault="00B81CE5" w:rsidP="00601D87">
      <w:pPr>
        <w:pStyle w:val="ac"/>
        <w:keepNext/>
        <w:ind w:firstLine="696"/>
        <w:jc w:val="both"/>
      </w:pPr>
      <w:r>
        <w:t xml:space="preserve">Заполним </w:t>
      </w:r>
      <w:r>
        <w:rPr>
          <w:lang w:val="en-US"/>
        </w:rPr>
        <w:t>table</w:t>
      </w:r>
      <w:r w:rsidRPr="00B81CE5">
        <w:t>1</w:t>
      </w:r>
      <w:r>
        <w:t xml:space="preserve"> данными, которые представлены на рисунке 5. </w:t>
      </w:r>
    </w:p>
    <w:p w14:paraId="1BBAF023" w14:textId="77777777" w:rsidR="00B81CE5" w:rsidRDefault="00B81CE5" w:rsidP="00B81CE5">
      <w:pPr>
        <w:pStyle w:val="ac"/>
        <w:keepNext/>
        <w:jc w:val="both"/>
      </w:pPr>
    </w:p>
    <w:p w14:paraId="27FBB194" w14:textId="6D9B2230" w:rsidR="00B81CE5" w:rsidRDefault="00B81CE5" w:rsidP="00B81CE5">
      <w:pPr>
        <w:pStyle w:val="ac"/>
        <w:keepNext/>
        <w:jc w:val="both"/>
      </w:pPr>
      <w:r w:rsidRPr="00B81CE5">
        <w:drawing>
          <wp:inline distT="0" distB="0" distL="0" distR="0" wp14:anchorId="15090660" wp14:editId="146068C9">
            <wp:extent cx="5984240" cy="432221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6240" cy="43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B8378" w14:textId="70BD1865" w:rsidR="00B81CE5" w:rsidRDefault="00B81CE5" w:rsidP="00B81CE5">
      <w:pPr>
        <w:pStyle w:val="ac"/>
        <w:keepNext/>
        <w:jc w:val="center"/>
        <w:rPr>
          <w:sz w:val="24"/>
          <w:szCs w:val="24"/>
          <w:lang w:val="en-US"/>
        </w:rPr>
      </w:pPr>
      <w:r w:rsidRPr="00B5616A">
        <w:rPr>
          <w:sz w:val="24"/>
          <w:szCs w:val="24"/>
        </w:rPr>
        <w:t xml:space="preserve">Рисунок 5 – заполнение таблицы </w:t>
      </w:r>
      <w:r w:rsidRPr="00B5616A">
        <w:rPr>
          <w:sz w:val="24"/>
          <w:szCs w:val="24"/>
          <w:lang w:val="en-US"/>
        </w:rPr>
        <w:t>table1</w:t>
      </w:r>
    </w:p>
    <w:p w14:paraId="215DE0AA" w14:textId="2980AAE8" w:rsidR="00601D87" w:rsidRDefault="00601D87" w:rsidP="00B81CE5">
      <w:pPr>
        <w:pStyle w:val="ac"/>
        <w:keepNext/>
        <w:jc w:val="center"/>
        <w:rPr>
          <w:sz w:val="24"/>
          <w:szCs w:val="24"/>
          <w:lang w:val="en-US"/>
        </w:rPr>
      </w:pPr>
    </w:p>
    <w:p w14:paraId="48295541" w14:textId="269EB568" w:rsidR="00601D87" w:rsidRPr="00601D87" w:rsidRDefault="00601D87" w:rsidP="00601D87">
      <w:pPr>
        <w:pStyle w:val="ac"/>
        <w:keepNext/>
        <w:spacing w:line="360" w:lineRule="auto"/>
        <w:ind w:firstLine="696"/>
        <w:jc w:val="both"/>
      </w:pPr>
      <w:r w:rsidRPr="00601D87">
        <w:t xml:space="preserve">Проверим, что данные успешно добавлены в таблицу </w:t>
      </w:r>
      <w:r w:rsidRPr="00601D87">
        <w:rPr>
          <w:lang w:val="en-US"/>
        </w:rPr>
        <w:t>table</w:t>
      </w:r>
      <w:r w:rsidRPr="00601D87">
        <w:t xml:space="preserve">1. Результат представлен на рисунке 6. </w:t>
      </w:r>
    </w:p>
    <w:p w14:paraId="0CCE4CB4" w14:textId="616156BA" w:rsidR="00601D87" w:rsidRPr="00601D87" w:rsidRDefault="00601D87" w:rsidP="00B81CE5">
      <w:pPr>
        <w:pStyle w:val="ac"/>
        <w:keepNext/>
        <w:jc w:val="center"/>
        <w:rPr>
          <w:sz w:val="24"/>
          <w:szCs w:val="24"/>
        </w:rPr>
      </w:pPr>
    </w:p>
    <w:p w14:paraId="28A7355D" w14:textId="258C09B8" w:rsidR="003742B4" w:rsidRPr="00601D87" w:rsidRDefault="00601D87" w:rsidP="00601D87">
      <w:pPr>
        <w:pStyle w:val="ac"/>
        <w:keepNext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6D5035C" wp14:editId="3120FAC3">
            <wp:extent cx="3893820" cy="1943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583CA" w14:textId="52C212A9" w:rsidR="000B43DF" w:rsidRDefault="003742B4" w:rsidP="003742B4">
      <w:pPr>
        <w:pStyle w:val="ad"/>
        <w:jc w:val="center"/>
        <w:rPr>
          <w:sz w:val="24"/>
          <w:szCs w:val="16"/>
        </w:rPr>
      </w:pPr>
      <w:r w:rsidRPr="00601D87">
        <w:rPr>
          <w:sz w:val="24"/>
          <w:szCs w:val="16"/>
        </w:rPr>
        <w:t xml:space="preserve">Рисунок </w:t>
      </w:r>
      <w:r w:rsidR="00601D87" w:rsidRPr="00601D87">
        <w:rPr>
          <w:sz w:val="24"/>
          <w:szCs w:val="16"/>
        </w:rPr>
        <w:t>6</w:t>
      </w:r>
      <w:r w:rsidRPr="00601D87">
        <w:rPr>
          <w:sz w:val="24"/>
          <w:szCs w:val="16"/>
        </w:rPr>
        <w:t xml:space="preserve"> </w:t>
      </w:r>
      <w:r w:rsidR="002B64FE">
        <w:rPr>
          <w:sz w:val="24"/>
          <w:szCs w:val="16"/>
        </w:rPr>
        <w:t>–</w:t>
      </w:r>
      <w:r w:rsidRPr="00601D87">
        <w:rPr>
          <w:sz w:val="24"/>
          <w:szCs w:val="16"/>
        </w:rPr>
        <w:t xml:space="preserve"> </w:t>
      </w:r>
      <w:r w:rsidR="002B64FE">
        <w:rPr>
          <w:sz w:val="24"/>
          <w:szCs w:val="16"/>
        </w:rPr>
        <w:t>успешность сохранения данных</w:t>
      </w:r>
    </w:p>
    <w:p w14:paraId="7A52C9AA" w14:textId="550F6AA7" w:rsidR="002B64FE" w:rsidRDefault="002B64FE" w:rsidP="002B64FE"/>
    <w:p w14:paraId="4B7B7816" w14:textId="606C8F3A" w:rsidR="002B64FE" w:rsidRDefault="00B91061" w:rsidP="00961FF2">
      <w:pPr>
        <w:ind w:left="707"/>
      </w:pPr>
      <w:r>
        <w:lastRenderedPageBreak/>
        <w:t xml:space="preserve">Теперь заполним </w:t>
      </w:r>
      <w:r>
        <w:rPr>
          <w:lang w:val="en-US"/>
        </w:rPr>
        <w:t>table</w:t>
      </w:r>
      <w:r w:rsidRPr="00B91061">
        <w:t>2</w:t>
      </w:r>
      <w:r>
        <w:t xml:space="preserve"> данными, которые представлены на рисунке </w:t>
      </w:r>
      <w:r w:rsidR="00701326" w:rsidRPr="00701326">
        <w:t>7</w:t>
      </w:r>
      <w:r>
        <w:t xml:space="preserve">. </w:t>
      </w:r>
    </w:p>
    <w:p w14:paraId="5BD7603F" w14:textId="77777777" w:rsidR="00B91061" w:rsidRDefault="00B91061" w:rsidP="002B64FE"/>
    <w:p w14:paraId="44A740CD" w14:textId="7E5D9ED4" w:rsidR="00B91061" w:rsidRDefault="00B91061" w:rsidP="00B91061">
      <w:pPr>
        <w:jc w:val="center"/>
      </w:pPr>
      <w:r w:rsidRPr="00B91061">
        <w:drawing>
          <wp:inline distT="0" distB="0" distL="0" distR="0" wp14:anchorId="20ED1BE7" wp14:editId="6DB9722A">
            <wp:extent cx="6027420" cy="40994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62136" cy="4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28AB" w14:textId="0FD211D9" w:rsidR="00B91061" w:rsidRPr="00B91061" w:rsidRDefault="00B91061" w:rsidP="00B91061">
      <w:pPr>
        <w:jc w:val="center"/>
        <w:rPr>
          <w:sz w:val="24"/>
          <w:szCs w:val="20"/>
          <w:lang w:val="en-US"/>
        </w:rPr>
      </w:pPr>
      <w:r w:rsidRPr="00B91061">
        <w:rPr>
          <w:sz w:val="24"/>
          <w:szCs w:val="20"/>
        </w:rPr>
        <w:t xml:space="preserve">Рисунок </w:t>
      </w:r>
      <w:r w:rsidR="00701326">
        <w:rPr>
          <w:sz w:val="24"/>
          <w:szCs w:val="20"/>
          <w:lang w:val="en-US"/>
        </w:rPr>
        <w:t>7</w:t>
      </w:r>
      <w:r w:rsidRPr="00B91061">
        <w:rPr>
          <w:sz w:val="24"/>
          <w:szCs w:val="20"/>
        </w:rPr>
        <w:t xml:space="preserve"> – заполнение </w:t>
      </w:r>
      <w:r w:rsidRPr="00B91061">
        <w:rPr>
          <w:sz w:val="24"/>
          <w:szCs w:val="20"/>
          <w:lang w:val="en-US"/>
        </w:rPr>
        <w:t>table2</w:t>
      </w:r>
    </w:p>
    <w:p w14:paraId="50649EBF" w14:textId="69B067BA" w:rsidR="00B91061" w:rsidRDefault="00B91061" w:rsidP="002B64FE"/>
    <w:p w14:paraId="2F884142" w14:textId="311FFBE0" w:rsidR="00961FF2" w:rsidRDefault="00961FF2" w:rsidP="00961FF2">
      <w:pPr>
        <w:spacing w:line="360" w:lineRule="auto"/>
      </w:pPr>
      <w:r>
        <w:tab/>
        <w:t xml:space="preserve">Проверим, что все данные сохранились, и они есть в базе данных. Результат представлен на рисунке </w:t>
      </w:r>
      <w:r w:rsidR="00701326">
        <w:rPr>
          <w:lang w:val="en-US"/>
        </w:rPr>
        <w:t>8</w:t>
      </w:r>
      <w:r>
        <w:t xml:space="preserve">. </w:t>
      </w:r>
    </w:p>
    <w:p w14:paraId="2A14A6BA" w14:textId="77777777" w:rsidR="00961FF2" w:rsidRDefault="00961FF2" w:rsidP="002B64FE"/>
    <w:p w14:paraId="6EDCCEFE" w14:textId="43AC1751" w:rsidR="00961FF2" w:rsidRDefault="00961FF2" w:rsidP="00961FF2">
      <w:pPr>
        <w:jc w:val="center"/>
      </w:pPr>
      <w:r>
        <w:rPr>
          <w:noProof/>
        </w:rPr>
        <w:drawing>
          <wp:inline distT="0" distB="0" distL="0" distR="0" wp14:anchorId="40464006" wp14:editId="06F7AFB6">
            <wp:extent cx="3482340" cy="11674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01" cy="11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750D9" w14:textId="531697F4" w:rsidR="00961FF2" w:rsidRPr="00961FF2" w:rsidRDefault="00961FF2" w:rsidP="00961FF2">
      <w:pPr>
        <w:jc w:val="center"/>
        <w:rPr>
          <w:sz w:val="24"/>
          <w:szCs w:val="20"/>
        </w:rPr>
      </w:pPr>
      <w:r w:rsidRPr="00961FF2">
        <w:rPr>
          <w:sz w:val="24"/>
          <w:szCs w:val="20"/>
        </w:rPr>
        <w:t xml:space="preserve">Рисунок </w:t>
      </w:r>
      <w:r w:rsidR="00701326">
        <w:rPr>
          <w:sz w:val="24"/>
          <w:szCs w:val="20"/>
          <w:lang w:val="en-US"/>
        </w:rPr>
        <w:t>8</w:t>
      </w:r>
      <w:r w:rsidRPr="00961FF2">
        <w:rPr>
          <w:sz w:val="24"/>
          <w:szCs w:val="20"/>
        </w:rPr>
        <w:t xml:space="preserve"> – успешность сохранения данных</w:t>
      </w:r>
    </w:p>
    <w:p w14:paraId="1C75AE67" w14:textId="5135FF19" w:rsidR="00961FF2" w:rsidRDefault="00961FF2" w:rsidP="002B64FE"/>
    <w:p w14:paraId="1F884849" w14:textId="64A1B5E1" w:rsidR="00BB284B" w:rsidRDefault="00BB284B" w:rsidP="00BB284B">
      <w:pPr>
        <w:spacing w:line="360" w:lineRule="auto"/>
      </w:pPr>
      <w:r>
        <w:tab/>
        <w:t xml:space="preserve">Создадим теперь представление с названием </w:t>
      </w:r>
      <w:r w:rsidRPr="00BB284B">
        <w:t>“</w:t>
      </w:r>
      <w:r>
        <w:rPr>
          <w:lang w:val="en-US"/>
        </w:rPr>
        <w:t>View</w:t>
      </w:r>
      <w:r w:rsidRPr="00BB284B">
        <w:t>”</w:t>
      </w:r>
      <w:r>
        <w:t xml:space="preserve">, которое будет просто отображать колонки </w:t>
      </w:r>
      <w:r w:rsidRPr="00BB284B">
        <w:t>“</w:t>
      </w:r>
      <w:r>
        <w:rPr>
          <w:lang w:val="en-US"/>
        </w:rPr>
        <w:t>text</w:t>
      </w:r>
      <w:r w:rsidRPr="00BB284B">
        <w:t>”, “</w:t>
      </w:r>
      <w:r>
        <w:rPr>
          <w:lang w:val="en-US"/>
        </w:rPr>
        <w:t>description</w:t>
      </w:r>
      <w:r w:rsidRPr="00BB284B">
        <w:t>”</w:t>
      </w:r>
      <w:r>
        <w:t xml:space="preserve">, соединяя таблицы через </w:t>
      </w:r>
      <w:r>
        <w:rPr>
          <w:lang w:val="en-US"/>
        </w:rPr>
        <w:t>INNER</w:t>
      </w:r>
      <w:r w:rsidRPr="00BB284B">
        <w:t xml:space="preserve"> </w:t>
      </w:r>
      <w:r>
        <w:rPr>
          <w:lang w:val="en-US"/>
        </w:rPr>
        <w:t>JOIN</w:t>
      </w:r>
      <w:r w:rsidRPr="00BB284B">
        <w:t xml:space="preserve">. </w:t>
      </w:r>
      <w:r>
        <w:t xml:space="preserve">Код для создания представления представлен на рисунке </w:t>
      </w:r>
      <w:r w:rsidR="00701326">
        <w:rPr>
          <w:lang w:val="en-US"/>
        </w:rPr>
        <w:t>9</w:t>
      </w:r>
      <w:r>
        <w:t xml:space="preserve">. </w:t>
      </w:r>
    </w:p>
    <w:p w14:paraId="413EA544" w14:textId="77777777" w:rsidR="00BB284B" w:rsidRDefault="00BB284B" w:rsidP="00BB284B">
      <w:pPr>
        <w:spacing w:line="360" w:lineRule="auto"/>
      </w:pPr>
    </w:p>
    <w:p w14:paraId="56302C10" w14:textId="1B5708A8" w:rsidR="00BB284B" w:rsidRDefault="00BB284B" w:rsidP="00BB284B">
      <w:pPr>
        <w:spacing w:line="360" w:lineRule="auto"/>
        <w:jc w:val="center"/>
      </w:pPr>
      <w:r w:rsidRPr="00BB284B">
        <w:drawing>
          <wp:inline distT="0" distB="0" distL="0" distR="0" wp14:anchorId="0EAA662A" wp14:editId="74354419">
            <wp:extent cx="2697480" cy="1173526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4900" cy="117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DE88" w14:textId="07341334" w:rsidR="00BB284B" w:rsidRDefault="00BB284B" w:rsidP="00BB284B">
      <w:pPr>
        <w:spacing w:line="360" w:lineRule="auto"/>
        <w:jc w:val="center"/>
        <w:rPr>
          <w:sz w:val="24"/>
          <w:szCs w:val="20"/>
        </w:rPr>
      </w:pPr>
      <w:r w:rsidRPr="00BB284B">
        <w:rPr>
          <w:sz w:val="24"/>
          <w:szCs w:val="20"/>
        </w:rPr>
        <w:t xml:space="preserve">Рисунок </w:t>
      </w:r>
      <w:r w:rsidR="00701326" w:rsidRPr="00701326">
        <w:rPr>
          <w:sz w:val="24"/>
          <w:szCs w:val="20"/>
        </w:rPr>
        <w:t>9</w:t>
      </w:r>
      <w:r w:rsidRPr="00BB284B">
        <w:rPr>
          <w:sz w:val="24"/>
          <w:szCs w:val="20"/>
        </w:rPr>
        <w:t xml:space="preserve"> – создание представления</w:t>
      </w:r>
    </w:p>
    <w:p w14:paraId="73D17626" w14:textId="77777777" w:rsidR="00701326" w:rsidRPr="00BB284B" w:rsidRDefault="00701326" w:rsidP="00BB284B">
      <w:pPr>
        <w:spacing w:line="360" w:lineRule="auto"/>
        <w:jc w:val="center"/>
        <w:rPr>
          <w:sz w:val="24"/>
          <w:szCs w:val="20"/>
        </w:rPr>
      </w:pPr>
    </w:p>
    <w:p w14:paraId="227081F3" w14:textId="07BB939A" w:rsidR="00BB284B" w:rsidRDefault="007902E4" w:rsidP="007902E4">
      <w:pPr>
        <w:spacing w:line="360" w:lineRule="auto"/>
      </w:pPr>
      <w:r>
        <w:t xml:space="preserve">Попробуем просмотреть данные, которые получили из-под данного </w:t>
      </w:r>
      <w:r>
        <w:rPr>
          <w:lang w:val="en-US"/>
        </w:rPr>
        <w:t>View</w:t>
      </w:r>
      <w:r>
        <w:t xml:space="preserve">, в результате вышло то, что представлено на рисунке </w:t>
      </w:r>
      <w:r w:rsidR="00701326" w:rsidRPr="00701326">
        <w:t>10</w:t>
      </w:r>
      <w:r>
        <w:t xml:space="preserve">. </w:t>
      </w:r>
    </w:p>
    <w:p w14:paraId="1362439D" w14:textId="77777777" w:rsidR="007902E4" w:rsidRDefault="007902E4" w:rsidP="002B64FE"/>
    <w:p w14:paraId="7F183FD9" w14:textId="3A826D11" w:rsidR="007902E4" w:rsidRDefault="007902E4" w:rsidP="007902E4">
      <w:pPr>
        <w:jc w:val="center"/>
      </w:pPr>
      <w:r>
        <w:rPr>
          <w:noProof/>
        </w:rPr>
        <w:drawing>
          <wp:inline distT="0" distB="0" distL="0" distR="0" wp14:anchorId="40DAC860" wp14:editId="39EE2A10">
            <wp:extent cx="3086100" cy="1466015"/>
            <wp:effectExtent l="0" t="0" r="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005" cy="14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66609" w14:textId="57439412" w:rsidR="007902E4" w:rsidRPr="00701326" w:rsidRDefault="007902E4" w:rsidP="00701326">
      <w:pPr>
        <w:jc w:val="center"/>
        <w:rPr>
          <w:sz w:val="24"/>
          <w:szCs w:val="20"/>
        </w:rPr>
      </w:pPr>
      <w:r w:rsidRPr="007902E4">
        <w:rPr>
          <w:sz w:val="24"/>
          <w:szCs w:val="20"/>
        </w:rPr>
        <w:t xml:space="preserve">Рисунок </w:t>
      </w:r>
      <w:r w:rsidR="00701326">
        <w:rPr>
          <w:sz w:val="24"/>
          <w:szCs w:val="20"/>
          <w:lang w:val="en-US"/>
        </w:rPr>
        <w:t>10</w:t>
      </w:r>
      <w:r w:rsidRPr="007902E4">
        <w:rPr>
          <w:sz w:val="24"/>
          <w:szCs w:val="20"/>
        </w:rPr>
        <w:t xml:space="preserve"> – просмотр содержимого </w:t>
      </w:r>
      <w:r w:rsidRPr="007902E4">
        <w:rPr>
          <w:sz w:val="24"/>
          <w:szCs w:val="20"/>
          <w:lang w:val="en-US"/>
        </w:rPr>
        <w:t>View</w:t>
      </w:r>
    </w:p>
    <w:p w14:paraId="1A85A91D" w14:textId="5963731A" w:rsidR="007902E4" w:rsidRDefault="00FF7A5D" w:rsidP="00FF7A5D">
      <w:pPr>
        <w:spacing w:line="360" w:lineRule="auto"/>
      </w:pPr>
      <w:r>
        <w:lastRenderedPageBreak/>
        <w:t xml:space="preserve">Выдадим теперь доступ на выбор данных из представления для пользователя </w:t>
      </w:r>
      <w:r>
        <w:rPr>
          <w:lang w:val="en-US"/>
        </w:rPr>
        <w:t>user</w:t>
      </w:r>
      <w:r w:rsidRPr="00FF7A5D">
        <w:t>2.</w:t>
      </w:r>
      <w:r>
        <w:t xml:space="preserve"> Код представлен на рисунке 1</w:t>
      </w:r>
      <w:r w:rsidR="00701326" w:rsidRPr="00701326">
        <w:t>1</w:t>
      </w:r>
      <w:r>
        <w:t xml:space="preserve">. </w:t>
      </w:r>
    </w:p>
    <w:p w14:paraId="1CA7B522" w14:textId="77777777" w:rsidR="00FF7A5D" w:rsidRDefault="00FF7A5D" w:rsidP="00FF7A5D"/>
    <w:p w14:paraId="5987CBD1" w14:textId="3BAD9D05" w:rsidR="00FF7A5D" w:rsidRDefault="00FF7A5D" w:rsidP="00FF7A5D">
      <w:pPr>
        <w:jc w:val="center"/>
      </w:pPr>
      <w:r>
        <w:rPr>
          <w:noProof/>
        </w:rPr>
        <w:drawing>
          <wp:inline distT="0" distB="0" distL="0" distR="0" wp14:anchorId="1AAADADE" wp14:editId="244190E8">
            <wp:extent cx="5730178" cy="1211580"/>
            <wp:effectExtent l="0" t="0" r="444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06" cy="1212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9193" w14:textId="140FFD13" w:rsidR="00FF7A5D" w:rsidRDefault="00FF7A5D" w:rsidP="00FF7A5D">
      <w:pPr>
        <w:jc w:val="center"/>
        <w:rPr>
          <w:sz w:val="24"/>
          <w:szCs w:val="20"/>
        </w:rPr>
      </w:pPr>
      <w:r w:rsidRPr="00FF7A5D">
        <w:rPr>
          <w:sz w:val="24"/>
          <w:szCs w:val="20"/>
        </w:rPr>
        <w:t xml:space="preserve">Рисунок </w:t>
      </w:r>
      <w:r w:rsidR="009A41F1">
        <w:rPr>
          <w:sz w:val="24"/>
          <w:szCs w:val="20"/>
        </w:rPr>
        <w:t>1</w:t>
      </w:r>
      <w:r w:rsidR="00701326" w:rsidRPr="00701326">
        <w:rPr>
          <w:sz w:val="24"/>
          <w:szCs w:val="20"/>
        </w:rPr>
        <w:t>1</w:t>
      </w:r>
      <w:r w:rsidRPr="00FF7A5D">
        <w:rPr>
          <w:sz w:val="24"/>
          <w:szCs w:val="20"/>
        </w:rPr>
        <w:t xml:space="preserve"> – выдача прав на выбор из представления для </w:t>
      </w:r>
      <w:r w:rsidRPr="00FF7A5D">
        <w:rPr>
          <w:sz w:val="24"/>
          <w:szCs w:val="20"/>
          <w:lang w:val="en-US"/>
        </w:rPr>
        <w:t>user</w:t>
      </w:r>
      <w:r w:rsidRPr="00FF7A5D">
        <w:rPr>
          <w:sz w:val="24"/>
          <w:szCs w:val="20"/>
        </w:rPr>
        <w:t>2</w:t>
      </w:r>
    </w:p>
    <w:p w14:paraId="1BE39708" w14:textId="0525D4DE" w:rsidR="006C5CCF" w:rsidRDefault="006C5CCF" w:rsidP="00FF7A5D">
      <w:pPr>
        <w:jc w:val="center"/>
        <w:rPr>
          <w:sz w:val="24"/>
          <w:szCs w:val="20"/>
        </w:rPr>
      </w:pPr>
    </w:p>
    <w:p w14:paraId="1763FCA7" w14:textId="12B71B32" w:rsidR="006C5CCF" w:rsidRDefault="009A41F1" w:rsidP="009A41F1">
      <w:pPr>
        <w:spacing w:line="360" w:lineRule="auto"/>
      </w:pPr>
      <w:r>
        <w:t xml:space="preserve">Теперь попробуем проверить, что из-под пользователя </w:t>
      </w:r>
      <w:r w:rsidRPr="009A41F1">
        <w:t>“</w:t>
      </w:r>
      <w:r>
        <w:rPr>
          <w:lang w:val="en-US"/>
        </w:rPr>
        <w:t>user</w:t>
      </w:r>
      <w:r w:rsidRPr="009A41F1">
        <w:t>2”</w:t>
      </w:r>
      <w:r>
        <w:t xml:space="preserve"> у нас удачно все отображается в </w:t>
      </w:r>
      <w:r>
        <w:rPr>
          <w:lang w:val="en-US"/>
        </w:rPr>
        <w:t>View</w:t>
      </w:r>
      <w:r>
        <w:t>. Результат представлен на рисунке 1</w:t>
      </w:r>
      <w:r w:rsidR="00701326">
        <w:rPr>
          <w:lang w:val="en-US"/>
        </w:rPr>
        <w:t>2</w:t>
      </w:r>
      <w:r>
        <w:t xml:space="preserve">. </w:t>
      </w:r>
    </w:p>
    <w:p w14:paraId="6C4E9782" w14:textId="77777777" w:rsidR="009A41F1" w:rsidRDefault="009A41F1" w:rsidP="009A41F1">
      <w:pPr>
        <w:spacing w:line="360" w:lineRule="auto"/>
      </w:pPr>
    </w:p>
    <w:p w14:paraId="7B2E0C92" w14:textId="1E174D24" w:rsidR="009A41F1" w:rsidRDefault="009A41F1" w:rsidP="009A41F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15A46B" wp14:editId="277C3EAE">
            <wp:extent cx="5932527" cy="3299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917" cy="3301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1BBE" w14:textId="755D91CB" w:rsidR="009A41F1" w:rsidRPr="009A41F1" w:rsidRDefault="009A41F1" w:rsidP="009A41F1">
      <w:pPr>
        <w:spacing w:line="360" w:lineRule="auto"/>
        <w:jc w:val="center"/>
        <w:rPr>
          <w:sz w:val="24"/>
          <w:szCs w:val="20"/>
        </w:rPr>
      </w:pPr>
      <w:r w:rsidRPr="009A41F1">
        <w:rPr>
          <w:sz w:val="24"/>
          <w:szCs w:val="20"/>
        </w:rPr>
        <w:t>Рисунок 1</w:t>
      </w:r>
      <w:r w:rsidR="00701326" w:rsidRPr="00701326">
        <w:rPr>
          <w:sz w:val="24"/>
          <w:szCs w:val="20"/>
        </w:rPr>
        <w:t>2</w:t>
      </w:r>
      <w:r w:rsidRPr="009A41F1">
        <w:rPr>
          <w:sz w:val="24"/>
          <w:szCs w:val="20"/>
        </w:rPr>
        <w:t xml:space="preserve"> – проверка, что </w:t>
      </w:r>
      <w:r w:rsidRPr="009A41F1">
        <w:rPr>
          <w:sz w:val="24"/>
          <w:szCs w:val="20"/>
          <w:lang w:val="en-US"/>
        </w:rPr>
        <w:t>SELECT</w:t>
      </w:r>
      <w:r w:rsidRPr="009A41F1">
        <w:rPr>
          <w:sz w:val="24"/>
          <w:szCs w:val="20"/>
        </w:rPr>
        <w:t xml:space="preserve"> * </w:t>
      </w:r>
      <w:r w:rsidRPr="009A41F1">
        <w:rPr>
          <w:sz w:val="24"/>
          <w:szCs w:val="20"/>
          <w:lang w:val="en-US"/>
        </w:rPr>
        <w:t>FROM</w:t>
      </w:r>
      <w:r w:rsidRPr="009A41F1">
        <w:rPr>
          <w:sz w:val="24"/>
          <w:szCs w:val="20"/>
        </w:rPr>
        <w:t xml:space="preserve"> </w:t>
      </w:r>
      <w:r w:rsidRPr="009A41F1">
        <w:rPr>
          <w:sz w:val="24"/>
          <w:szCs w:val="20"/>
          <w:lang w:val="en-US"/>
        </w:rPr>
        <w:t>View</w:t>
      </w:r>
      <w:r w:rsidRPr="009A41F1">
        <w:rPr>
          <w:sz w:val="24"/>
          <w:szCs w:val="20"/>
        </w:rPr>
        <w:t xml:space="preserve"> работает для </w:t>
      </w:r>
      <w:r w:rsidRPr="009A41F1">
        <w:rPr>
          <w:sz w:val="24"/>
          <w:szCs w:val="20"/>
          <w:lang w:val="en-US"/>
        </w:rPr>
        <w:t>user</w:t>
      </w:r>
      <w:r w:rsidRPr="009A41F1">
        <w:rPr>
          <w:sz w:val="24"/>
          <w:szCs w:val="20"/>
        </w:rPr>
        <w:t xml:space="preserve">2 </w:t>
      </w:r>
    </w:p>
    <w:p w14:paraId="1538B52B" w14:textId="2B8BD080" w:rsidR="00FF7A5D" w:rsidRDefault="00FF7A5D" w:rsidP="00FF7A5D"/>
    <w:p w14:paraId="2DCA9711" w14:textId="51F5FB22" w:rsidR="006D4B0C" w:rsidRDefault="006D4B0C" w:rsidP="006D4B0C">
      <w:pPr>
        <w:spacing w:line="360" w:lineRule="auto"/>
      </w:pPr>
      <w:r>
        <w:t xml:space="preserve">При попытке просмотра данных таблицы </w:t>
      </w:r>
      <w:r w:rsidRPr="006D4B0C">
        <w:t>“</w:t>
      </w:r>
      <w:r>
        <w:rPr>
          <w:lang w:val="en-US"/>
        </w:rPr>
        <w:t>table</w:t>
      </w:r>
      <w:r w:rsidRPr="006D4B0C">
        <w:t>1”</w:t>
      </w:r>
      <w:r>
        <w:t xml:space="preserve"> возникает ошибка, что говорит нам о том, что все корректно работает. Вывод ошибки представлен на рисунке 1</w:t>
      </w:r>
      <w:r w:rsidR="00701326">
        <w:rPr>
          <w:lang w:val="en-US"/>
        </w:rPr>
        <w:t>3</w:t>
      </w:r>
      <w:r>
        <w:t xml:space="preserve">. </w:t>
      </w:r>
    </w:p>
    <w:p w14:paraId="64C7DC42" w14:textId="7384BA5E" w:rsidR="006D4B0C" w:rsidRDefault="006D4B0C" w:rsidP="006D4B0C">
      <w:pPr>
        <w:spacing w:line="360" w:lineRule="auto"/>
        <w:jc w:val="center"/>
      </w:pPr>
      <w:r w:rsidRPr="006D4B0C">
        <w:lastRenderedPageBreak/>
        <w:drawing>
          <wp:inline distT="0" distB="0" distL="0" distR="0" wp14:anchorId="6AC6067F" wp14:editId="47250EDF">
            <wp:extent cx="4610100" cy="3439503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116" cy="34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9206" w14:textId="570CA2E8" w:rsidR="006D4B0C" w:rsidRPr="006D4B0C" w:rsidRDefault="006D4B0C" w:rsidP="006D4B0C">
      <w:pPr>
        <w:spacing w:line="360" w:lineRule="auto"/>
        <w:jc w:val="center"/>
        <w:rPr>
          <w:sz w:val="24"/>
          <w:szCs w:val="20"/>
        </w:rPr>
      </w:pPr>
      <w:r w:rsidRPr="006D4B0C">
        <w:rPr>
          <w:sz w:val="24"/>
          <w:szCs w:val="20"/>
        </w:rPr>
        <w:t>Рисунок 1</w:t>
      </w:r>
      <w:r w:rsidR="00701326" w:rsidRPr="00701326">
        <w:rPr>
          <w:sz w:val="24"/>
          <w:szCs w:val="20"/>
        </w:rPr>
        <w:t>3</w:t>
      </w:r>
      <w:r w:rsidRPr="006D4B0C">
        <w:rPr>
          <w:sz w:val="24"/>
          <w:szCs w:val="20"/>
        </w:rPr>
        <w:t xml:space="preserve"> – ошибка при просмотре “</w:t>
      </w:r>
      <w:r w:rsidRPr="006D4B0C">
        <w:rPr>
          <w:sz w:val="24"/>
          <w:szCs w:val="20"/>
          <w:lang w:val="en-US"/>
        </w:rPr>
        <w:t>table</w:t>
      </w:r>
      <w:r w:rsidRPr="006D4B0C">
        <w:rPr>
          <w:sz w:val="24"/>
          <w:szCs w:val="20"/>
        </w:rPr>
        <w:t xml:space="preserve">1” из-под пользователя </w:t>
      </w:r>
      <w:r w:rsidRPr="006D4B0C">
        <w:rPr>
          <w:sz w:val="24"/>
          <w:szCs w:val="20"/>
          <w:lang w:val="en-US"/>
        </w:rPr>
        <w:t>user</w:t>
      </w:r>
      <w:r w:rsidRPr="006D4B0C">
        <w:rPr>
          <w:sz w:val="24"/>
          <w:szCs w:val="20"/>
        </w:rPr>
        <w:t>2</w:t>
      </w:r>
    </w:p>
    <w:p w14:paraId="446E892E" w14:textId="77777777" w:rsidR="00EA5268" w:rsidRPr="00EA5268" w:rsidRDefault="00EA5268" w:rsidP="00EA5268"/>
    <w:p w14:paraId="06732FAB" w14:textId="5E3EB9EB" w:rsidR="008D1EDD" w:rsidRPr="00527B25" w:rsidRDefault="006E7FAA" w:rsidP="006E7FAA">
      <w:pPr>
        <w:spacing w:line="360" w:lineRule="auto"/>
      </w:pPr>
      <w:r w:rsidRPr="006E7FAA">
        <w:rPr>
          <w:b/>
          <w:bCs/>
        </w:rPr>
        <w:t>Задание 3.</w:t>
      </w:r>
      <w:r>
        <w:t xml:space="preserve"> </w:t>
      </w:r>
      <w:r w:rsidR="00052204" w:rsidRPr="004372B6">
        <w:t xml:space="preserve">Создать от имени администратора (или пользователя, обладающего достаточными привилегиями) несколько таблиц в БД. </w:t>
      </w:r>
      <w:r w:rsidR="008D1EDD" w:rsidRPr="00F03A21">
        <w:t xml:space="preserve"> </w:t>
      </w:r>
      <w:r w:rsidR="008D1EDD" w:rsidRPr="004372B6">
        <w:t>Предоставить различным ролям различные привилегии (на выборку и модификацию) к созданным таблицам и продемонстрировать механизм разрешения использования ролей в рамках сеанса конкретного пользователя.</w:t>
      </w:r>
    </w:p>
    <w:p w14:paraId="25604E80" w14:textId="19E95152" w:rsidR="00052204" w:rsidRDefault="00802019" w:rsidP="00802019">
      <w:pPr>
        <w:spacing w:line="360" w:lineRule="auto"/>
        <w:ind w:firstLine="708"/>
      </w:pPr>
      <w:r>
        <w:t xml:space="preserve">Для выполнения данного задания нужно войти из-под пользователя </w:t>
      </w:r>
      <w:r w:rsidRPr="00802019">
        <w:t>“</w:t>
      </w:r>
      <w:r>
        <w:rPr>
          <w:lang w:val="en-US"/>
        </w:rPr>
        <w:t>postgres</w:t>
      </w:r>
      <w:r w:rsidRPr="00802019">
        <w:t>”</w:t>
      </w:r>
      <w:r>
        <w:t>. Находясь под данной учетной записью, был использован такой код, который представлен ниже на рисунке 1</w:t>
      </w:r>
      <w:r w:rsidR="00701326" w:rsidRPr="00701326">
        <w:t>4</w:t>
      </w:r>
      <w:r>
        <w:t xml:space="preserve">. </w:t>
      </w:r>
      <w:r w:rsidR="00FE1D94">
        <w:t>Механизм разделения прав представлен в задании 4.</w:t>
      </w:r>
    </w:p>
    <w:p w14:paraId="328663F1" w14:textId="77777777" w:rsidR="00802019" w:rsidRDefault="00802019" w:rsidP="00802019">
      <w:pPr>
        <w:spacing w:line="360" w:lineRule="auto"/>
        <w:ind w:firstLine="708"/>
      </w:pPr>
    </w:p>
    <w:p w14:paraId="0FA6A649" w14:textId="68B4E133" w:rsidR="00802019" w:rsidRDefault="00802019" w:rsidP="00802019">
      <w:pPr>
        <w:spacing w:line="360" w:lineRule="auto"/>
        <w:ind w:firstLine="708"/>
        <w:jc w:val="center"/>
      </w:pPr>
      <w:r w:rsidRPr="00802019">
        <w:drawing>
          <wp:inline distT="0" distB="0" distL="0" distR="0" wp14:anchorId="7C5E8358" wp14:editId="50E1B856">
            <wp:extent cx="4848902" cy="1543265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5AC2" w14:textId="32F28AA4" w:rsidR="00802019" w:rsidRPr="00802019" w:rsidRDefault="00802019" w:rsidP="00802019">
      <w:pPr>
        <w:spacing w:line="360" w:lineRule="auto"/>
        <w:ind w:firstLine="708"/>
        <w:jc w:val="center"/>
        <w:rPr>
          <w:sz w:val="24"/>
          <w:szCs w:val="20"/>
        </w:rPr>
      </w:pPr>
      <w:r w:rsidRPr="00802019">
        <w:rPr>
          <w:sz w:val="24"/>
          <w:szCs w:val="20"/>
        </w:rPr>
        <w:t>Рисунок 1</w:t>
      </w:r>
      <w:r w:rsidR="00701326">
        <w:rPr>
          <w:sz w:val="24"/>
          <w:szCs w:val="20"/>
          <w:lang w:val="en-US"/>
        </w:rPr>
        <w:t>4</w:t>
      </w:r>
      <w:r w:rsidRPr="00802019">
        <w:rPr>
          <w:sz w:val="24"/>
          <w:szCs w:val="20"/>
        </w:rPr>
        <w:t xml:space="preserve"> – создания таблицы для админа</w:t>
      </w:r>
    </w:p>
    <w:p w14:paraId="4FDF16B4" w14:textId="2A15CD6C" w:rsidR="00A832C9" w:rsidRDefault="00FE1D94" w:rsidP="00650BB5">
      <w:pPr>
        <w:keepNext/>
        <w:spacing w:line="360" w:lineRule="auto"/>
      </w:pPr>
      <w:r w:rsidRPr="00650BB5">
        <w:rPr>
          <w:b/>
          <w:bCs/>
        </w:rPr>
        <w:lastRenderedPageBreak/>
        <w:t>Задание 4.</w:t>
      </w:r>
      <w:r>
        <w:t xml:space="preserve"> </w:t>
      </w:r>
      <w:r w:rsidRPr="004372B6">
        <w:t>Предоставить различным ролям различные привилегии (на выборку и модификацию) к созданным таблицам и продемонстрировать механизм разрешения использования ролей в рамках сеанса конкретного пользователя</w:t>
      </w:r>
      <w:r>
        <w:t xml:space="preserve">. </w:t>
      </w:r>
    </w:p>
    <w:p w14:paraId="217680BB" w14:textId="09F7C748" w:rsidR="00FE1D94" w:rsidRDefault="00FE1D94" w:rsidP="00650BB5">
      <w:pPr>
        <w:keepNext/>
        <w:spacing w:line="360" w:lineRule="auto"/>
      </w:pPr>
      <w:r>
        <w:t xml:space="preserve">Для выполнения задания были выданы права на чтение с таблицы для пользователя </w:t>
      </w:r>
      <w:r w:rsidRPr="00FE1D94">
        <w:t>“</w:t>
      </w:r>
      <w:r w:rsidRPr="00650BB5">
        <w:rPr>
          <w:lang w:val="en-US"/>
        </w:rPr>
        <w:t>user</w:t>
      </w:r>
      <w:r w:rsidRPr="00FE1D94">
        <w:t>1”</w:t>
      </w:r>
      <w:r>
        <w:t xml:space="preserve">, а для пользователя </w:t>
      </w:r>
      <w:r w:rsidRPr="00FE1D94">
        <w:t>“</w:t>
      </w:r>
      <w:r w:rsidRPr="00650BB5">
        <w:rPr>
          <w:lang w:val="en-US"/>
        </w:rPr>
        <w:t>user</w:t>
      </w:r>
      <w:r w:rsidRPr="00FE1D94">
        <w:t>2”</w:t>
      </w:r>
      <w:r>
        <w:t xml:space="preserve"> были выданы права только на вставку данных. Код представлен ниже на рисунке 1</w:t>
      </w:r>
      <w:r w:rsidR="00701326">
        <w:rPr>
          <w:lang w:val="en-US"/>
        </w:rPr>
        <w:t>5</w:t>
      </w:r>
      <w:r>
        <w:t xml:space="preserve">. </w:t>
      </w:r>
    </w:p>
    <w:p w14:paraId="10D42E7C" w14:textId="77777777" w:rsidR="00FE1D94" w:rsidRDefault="00FE1D94" w:rsidP="00FE1D94">
      <w:pPr>
        <w:pStyle w:val="ac"/>
        <w:keepNext/>
        <w:spacing w:line="360" w:lineRule="auto"/>
        <w:ind w:firstLine="696"/>
        <w:jc w:val="both"/>
      </w:pPr>
    </w:p>
    <w:p w14:paraId="575D0627" w14:textId="37080A5D" w:rsidR="00FE1D94" w:rsidRDefault="00FE1D94" w:rsidP="00FE1D94">
      <w:pPr>
        <w:pStyle w:val="ac"/>
        <w:keepNext/>
        <w:spacing w:line="360" w:lineRule="auto"/>
        <w:ind w:firstLine="696"/>
        <w:jc w:val="center"/>
      </w:pPr>
      <w:r w:rsidRPr="00FE1D94">
        <w:drawing>
          <wp:inline distT="0" distB="0" distL="0" distR="0" wp14:anchorId="049E342C" wp14:editId="44443BD3">
            <wp:extent cx="4534533" cy="847843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257EB" w14:textId="2BCB4857" w:rsidR="00FE1D94" w:rsidRPr="00FE1D94" w:rsidRDefault="00FE1D94" w:rsidP="00FE1D94">
      <w:pPr>
        <w:pStyle w:val="ac"/>
        <w:keepNext/>
        <w:spacing w:line="360" w:lineRule="auto"/>
        <w:ind w:firstLine="696"/>
        <w:jc w:val="center"/>
        <w:rPr>
          <w:sz w:val="24"/>
          <w:szCs w:val="24"/>
        </w:rPr>
      </w:pPr>
      <w:r w:rsidRPr="00FE1D94">
        <w:rPr>
          <w:sz w:val="24"/>
          <w:szCs w:val="24"/>
        </w:rPr>
        <w:t>Рисунок 1</w:t>
      </w:r>
      <w:r w:rsidR="00701326" w:rsidRPr="00701326">
        <w:rPr>
          <w:sz w:val="24"/>
          <w:szCs w:val="24"/>
        </w:rPr>
        <w:t>5</w:t>
      </w:r>
      <w:r w:rsidRPr="00FE1D94">
        <w:rPr>
          <w:sz w:val="24"/>
          <w:szCs w:val="24"/>
        </w:rPr>
        <w:t xml:space="preserve"> – код для выдачи прав “</w:t>
      </w:r>
      <w:r w:rsidRPr="00FE1D94">
        <w:rPr>
          <w:sz w:val="24"/>
          <w:szCs w:val="24"/>
          <w:lang w:val="en-US"/>
        </w:rPr>
        <w:t>table</w:t>
      </w:r>
      <w:r w:rsidRPr="00FE1D94">
        <w:rPr>
          <w:sz w:val="24"/>
          <w:szCs w:val="24"/>
        </w:rPr>
        <w:t>_</w:t>
      </w:r>
      <w:r w:rsidRPr="00FE1D94">
        <w:rPr>
          <w:sz w:val="24"/>
          <w:szCs w:val="24"/>
          <w:lang w:val="en-US"/>
        </w:rPr>
        <w:t>from</w:t>
      </w:r>
      <w:r w:rsidRPr="00FE1D94">
        <w:rPr>
          <w:sz w:val="24"/>
          <w:szCs w:val="24"/>
        </w:rPr>
        <w:t>_</w:t>
      </w:r>
      <w:r w:rsidRPr="00FE1D94">
        <w:rPr>
          <w:sz w:val="24"/>
          <w:szCs w:val="24"/>
          <w:lang w:val="en-US"/>
        </w:rPr>
        <w:t>admin</w:t>
      </w:r>
      <w:r w:rsidRPr="00FE1D94">
        <w:rPr>
          <w:sz w:val="24"/>
          <w:szCs w:val="24"/>
        </w:rPr>
        <w:t>”</w:t>
      </w:r>
    </w:p>
    <w:p w14:paraId="439D93A3" w14:textId="7968582E" w:rsidR="00A3391B" w:rsidRDefault="00DE55F1" w:rsidP="00DE55F1">
      <w:pPr>
        <w:pStyle w:val="ad"/>
        <w:spacing w:line="360" w:lineRule="auto"/>
      </w:pPr>
      <w:r>
        <w:t>Для проверки работоспособности попробуем вставить данные в таблицу,</w:t>
      </w:r>
      <w:r w:rsidR="00650BB5">
        <w:t xml:space="preserve"> </w:t>
      </w:r>
      <w:r>
        <w:t xml:space="preserve">находясь за пользователя в </w:t>
      </w:r>
      <w:r w:rsidRPr="00DE55F1">
        <w:t>“</w:t>
      </w:r>
      <w:r>
        <w:rPr>
          <w:lang w:val="en-US"/>
        </w:rPr>
        <w:t>user</w:t>
      </w:r>
      <w:r w:rsidRPr="00DE55F1">
        <w:t>2”</w:t>
      </w:r>
      <w:r>
        <w:t>. Код представлен ниже на рисунке 1</w:t>
      </w:r>
      <w:r w:rsidR="00701326">
        <w:rPr>
          <w:lang w:val="en-US"/>
        </w:rPr>
        <w:t>6</w:t>
      </w:r>
      <w:r>
        <w:t xml:space="preserve">. </w:t>
      </w:r>
    </w:p>
    <w:p w14:paraId="0FBE247F" w14:textId="02811620" w:rsidR="00DE55F1" w:rsidRDefault="00DE55F1" w:rsidP="00DE55F1">
      <w:pPr>
        <w:jc w:val="center"/>
      </w:pPr>
      <w:r w:rsidRPr="00DE55F1">
        <w:drawing>
          <wp:inline distT="0" distB="0" distL="0" distR="0" wp14:anchorId="2D3A7AA1" wp14:editId="377F4463">
            <wp:extent cx="4934639" cy="1486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0344" w14:textId="684808BD" w:rsidR="00DE55F1" w:rsidRPr="00DE55F1" w:rsidRDefault="00DE55F1" w:rsidP="00DE55F1">
      <w:pPr>
        <w:jc w:val="center"/>
        <w:rPr>
          <w:sz w:val="24"/>
          <w:szCs w:val="20"/>
        </w:rPr>
      </w:pPr>
      <w:r w:rsidRPr="00DE55F1">
        <w:rPr>
          <w:sz w:val="24"/>
          <w:szCs w:val="20"/>
        </w:rPr>
        <w:t>Рисунок 1</w:t>
      </w:r>
      <w:r w:rsidR="00701326" w:rsidRPr="00701326">
        <w:rPr>
          <w:sz w:val="24"/>
          <w:szCs w:val="20"/>
        </w:rPr>
        <w:t>6</w:t>
      </w:r>
      <w:r w:rsidRPr="00DE55F1">
        <w:rPr>
          <w:sz w:val="24"/>
          <w:szCs w:val="20"/>
        </w:rPr>
        <w:t xml:space="preserve"> – код для вставки данных в таблицу</w:t>
      </w:r>
    </w:p>
    <w:p w14:paraId="74D11373" w14:textId="45478B07" w:rsidR="00DE55F1" w:rsidRDefault="00DE55F1" w:rsidP="00DE55F1">
      <w:pPr>
        <w:jc w:val="center"/>
      </w:pPr>
    </w:p>
    <w:p w14:paraId="64AD5DE3" w14:textId="1E664967" w:rsidR="00FF1CCB" w:rsidRDefault="00FF1CCB" w:rsidP="00FF1CCB">
      <w:pPr>
        <w:spacing w:line="360" w:lineRule="auto"/>
      </w:pPr>
      <w:r>
        <w:t>Видим, что изменения успешно применились, на ошибку не обращайте внимания, случайно было вставлено 2 раза по ошибке автора лабораторной работы. Результат выполнения кода представлен на рисунке 1</w:t>
      </w:r>
      <w:r w:rsidR="00701326">
        <w:rPr>
          <w:lang w:val="en-US"/>
        </w:rPr>
        <w:t>7</w:t>
      </w:r>
      <w:r>
        <w:t xml:space="preserve">. </w:t>
      </w:r>
    </w:p>
    <w:p w14:paraId="22CF4DA3" w14:textId="11B9B86D" w:rsidR="00FF1CCB" w:rsidRDefault="00FF1CCB" w:rsidP="00FF1CCB">
      <w:pPr>
        <w:jc w:val="center"/>
      </w:pPr>
      <w:r>
        <w:rPr>
          <w:noProof/>
        </w:rPr>
        <w:lastRenderedPageBreak/>
        <w:drawing>
          <wp:inline distT="0" distB="0" distL="0" distR="0" wp14:anchorId="04CB712C" wp14:editId="64B44F18">
            <wp:extent cx="3690610" cy="3688080"/>
            <wp:effectExtent l="0" t="0" r="571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020" cy="370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4E1D3" w14:textId="7EFA7C12" w:rsidR="00FF1CCB" w:rsidRDefault="00FF1CCB" w:rsidP="00FF1CCB">
      <w:pPr>
        <w:jc w:val="center"/>
        <w:rPr>
          <w:sz w:val="24"/>
          <w:szCs w:val="20"/>
        </w:rPr>
      </w:pPr>
      <w:r w:rsidRPr="00FF1CCB">
        <w:rPr>
          <w:sz w:val="24"/>
          <w:szCs w:val="20"/>
        </w:rPr>
        <w:t>Рисунок 1</w:t>
      </w:r>
      <w:r w:rsidR="00701326">
        <w:rPr>
          <w:sz w:val="24"/>
          <w:szCs w:val="20"/>
          <w:lang w:val="en-US"/>
        </w:rPr>
        <w:t>7</w:t>
      </w:r>
      <w:r w:rsidRPr="00FF1CCB">
        <w:rPr>
          <w:sz w:val="24"/>
          <w:szCs w:val="20"/>
        </w:rPr>
        <w:t xml:space="preserve"> – результат выполнения запроса</w:t>
      </w:r>
    </w:p>
    <w:p w14:paraId="2ECC3943" w14:textId="6BBD78E2" w:rsidR="00650BB5" w:rsidRDefault="00650BB5" w:rsidP="00FF1CCB">
      <w:pPr>
        <w:jc w:val="center"/>
        <w:rPr>
          <w:sz w:val="24"/>
          <w:szCs w:val="20"/>
        </w:rPr>
      </w:pPr>
    </w:p>
    <w:p w14:paraId="5ED3631F" w14:textId="6C4FCA9B" w:rsidR="00650BB5" w:rsidRDefault="00650BB5" w:rsidP="00650BB5">
      <w:pPr>
        <w:rPr>
          <w:sz w:val="24"/>
          <w:szCs w:val="20"/>
        </w:rPr>
      </w:pPr>
    </w:p>
    <w:p w14:paraId="4C1C7C24" w14:textId="66610949" w:rsidR="00650BB5" w:rsidRDefault="00650BB5" w:rsidP="00650BB5">
      <w:pPr>
        <w:spacing w:line="360" w:lineRule="auto"/>
      </w:pPr>
      <w:r w:rsidRPr="00650BB5">
        <w:t>Сделаем попытку просмотра данных и убедимся, что для пользователя “</w:t>
      </w:r>
      <w:r w:rsidRPr="00650BB5">
        <w:rPr>
          <w:lang w:val="en-US"/>
        </w:rPr>
        <w:t>user</w:t>
      </w:r>
      <w:r w:rsidRPr="00650BB5">
        <w:t>2” ничего не видно в таблице. Результат ошибки представлен на рисунке 1</w:t>
      </w:r>
      <w:r w:rsidR="00701326">
        <w:rPr>
          <w:lang w:val="en-US"/>
        </w:rPr>
        <w:t>8</w:t>
      </w:r>
      <w:r w:rsidRPr="00650BB5">
        <w:t xml:space="preserve">. </w:t>
      </w:r>
    </w:p>
    <w:p w14:paraId="4BB76921" w14:textId="77777777" w:rsidR="00650BB5" w:rsidRPr="00650BB5" w:rsidRDefault="00650BB5" w:rsidP="00650BB5">
      <w:pPr>
        <w:spacing w:line="360" w:lineRule="auto"/>
      </w:pPr>
    </w:p>
    <w:p w14:paraId="1A0F2330" w14:textId="038365B1" w:rsidR="00650BB5" w:rsidRDefault="00650BB5" w:rsidP="00650BB5">
      <w:pPr>
        <w:jc w:val="center"/>
        <w:rPr>
          <w:sz w:val="24"/>
          <w:szCs w:val="20"/>
        </w:rPr>
      </w:pPr>
      <w:r>
        <w:rPr>
          <w:noProof/>
        </w:rPr>
        <w:drawing>
          <wp:inline distT="0" distB="0" distL="0" distR="0" wp14:anchorId="4D53D1B2" wp14:editId="3161799E">
            <wp:extent cx="4130040" cy="3356973"/>
            <wp:effectExtent l="0" t="0" r="381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334" cy="33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0D725" w14:textId="3B5302C5" w:rsidR="00650BB5" w:rsidRPr="00650BB5" w:rsidRDefault="00650BB5" w:rsidP="00650BB5">
      <w:pPr>
        <w:jc w:val="center"/>
        <w:rPr>
          <w:sz w:val="24"/>
          <w:szCs w:val="20"/>
        </w:rPr>
      </w:pPr>
      <w:r>
        <w:rPr>
          <w:sz w:val="24"/>
          <w:szCs w:val="20"/>
        </w:rPr>
        <w:t>Рисунок 1</w:t>
      </w:r>
      <w:r w:rsidR="00701326" w:rsidRPr="00701326">
        <w:rPr>
          <w:sz w:val="24"/>
          <w:szCs w:val="20"/>
        </w:rPr>
        <w:t>8</w:t>
      </w:r>
      <w:r>
        <w:rPr>
          <w:sz w:val="24"/>
          <w:szCs w:val="20"/>
        </w:rPr>
        <w:t xml:space="preserve"> – ошибка при чтении данных из-под пользователя </w:t>
      </w:r>
      <w:r w:rsidRPr="00650BB5">
        <w:rPr>
          <w:sz w:val="24"/>
          <w:szCs w:val="20"/>
        </w:rPr>
        <w:t>“</w:t>
      </w:r>
      <w:r>
        <w:rPr>
          <w:sz w:val="24"/>
          <w:szCs w:val="20"/>
          <w:lang w:val="en-US"/>
        </w:rPr>
        <w:t>user</w:t>
      </w:r>
      <w:r w:rsidRPr="00650BB5">
        <w:rPr>
          <w:sz w:val="24"/>
          <w:szCs w:val="20"/>
        </w:rPr>
        <w:t>2”</w:t>
      </w:r>
    </w:p>
    <w:p w14:paraId="327B2C06" w14:textId="4C16C805" w:rsidR="00C44FAE" w:rsidRDefault="00C44FAE" w:rsidP="00C44FAE">
      <w:pPr>
        <w:keepNext/>
        <w:jc w:val="center"/>
      </w:pPr>
    </w:p>
    <w:p w14:paraId="6689748D" w14:textId="77777777" w:rsidR="00527B25" w:rsidRPr="004372B6" w:rsidRDefault="00527B25" w:rsidP="00527B25">
      <w:pPr>
        <w:pStyle w:val="ac"/>
        <w:jc w:val="both"/>
      </w:pPr>
    </w:p>
    <w:p w14:paraId="0D25A050" w14:textId="1E445C53" w:rsidR="00B00A67" w:rsidRDefault="00B00A67" w:rsidP="00B00A67">
      <w:pPr>
        <w:keepNext/>
        <w:spacing w:line="360" w:lineRule="auto"/>
      </w:pPr>
      <w:r>
        <w:lastRenderedPageBreak/>
        <w:t xml:space="preserve">Сделаем попытку просмотра данных из-под пользователя </w:t>
      </w:r>
      <w:r>
        <w:rPr>
          <w:lang w:val="en-US"/>
        </w:rPr>
        <w:t>user</w:t>
      </w:r>
      <w:r w:rsidRPr="00B00A67">
        <w:t>1</w:t>
      </w:r>
      <w:r>
        <w:t>. На рисунке 1</w:t>
      </w:r>
      <w:r w:rsidR="00701326" w:rsidRPr="00701326">
        <w:t>9</w:t>
      </w:r>
      <w:r>
        <w:t xml:space="preserve">, что все данные видны. </w:t>
      </w:r>
    </w:p>
    <w:p w14:paraId="50C3EB7C" w14:textId="77777777" w:rsidR="00B00A67" w:rsidRPr="00B00A67" w:rsidRDefault="00B00A67" w:rsidP="00B00A67">
      <w:pPr>
        <w:keepNext/>
        <w:spacing w:line="360" w:lineRule="auto"/>
      </w:pPr>
    </w:p>
    <w:p w14:paraId="03B41A43" w14:textId="74A5867F" w:rsidR="0012302D" w:rsidRDefault="00B00A67" w:rsidP="0012302D">
      <w:pPr>
        <w:keepNext/>
        <w:jc w:val="center"/>
      </w:pPr>
      <w:r>
        <w:rPr>
          <w:noProof/>
        </w:rPr>
        <w:drawing>
          <wp:inline distT="0" distB="0" distL="0" distR="0" wp14:anchorId="176163BB" wp14:editId="35FAD914">
            <wp:extent cx="3985260" cy="243864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39" cy="244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4E296" w14:textId="13242AB5" w:rsidR="00052204" w:rsidRDefault="0012302D" w:rsidP="0012302D">
      <w:pPr>
        <w:pStyle w:val="ad"/>
        <w:jc w:val="center"/>
        <w:rPr>
          <w:sz w:val="24"/>
          <w:szCs w:val="16"/>
        </w:rPr>
      </w:pPr>
      <w:r w:rsidRPr="00B00A67">
        <w:rPr>
          <w:sz w:val="24"/>
          <w:szCs w:val="16"/>
        </w:rPr>
        <w:t xml:space="preserve">Рисунок </w:t>
      </w:r>
      <w:r w:rsidR="00B00A67" w:rsidRPr="00B00A67">
        <w:rPr>
          <w:sz w:val="24"/>
          <w:szCs w:val="16"/>
        </w:rPr>
        <w:t>1</w:t>
      </w:r>
      <w:r w:rsidR="00701326" w:rsidRPr="00701326">
        <w:rPr>
          <w:sz w:val="24"/>
          <w:szCs w:val="16"/>
        </w:rPr>
        <w:t>9</w:t>
      </w:r>
      <w:r w:rsidRPr="00B00A67">
        <w:rPr>
          <w:sz w:val="24"/>
          <w:szCs w:val="16"/>
        </w:rPr>
        <w:t xml:space="preserve"> - Успешная выборка данных из таблицы от имени пользователя </w:t>
      </w:r>
      <w:r w:rsidRPr="00B00A67">
        <w:rPr>
          <w:sz w:val="24"/>
          <w:szCs w:val="16"/>
          <w:lang w:val="en-US"/>
        </w:rPr>
        <w:t>user</w:t>
      </w:r>
      <w:r w:rsidRPr="00B00A67">
        <w:rPr>
          <w:sz w:val="24"/>
          <w:szCs w:val="16"/>
        </w:rPr>
        <w:t>1</w:t>
      </w:r>
    </w:p>
    <w:p w14:paraId="1AC0E7E9" w14:textId="758D9D59" w:rsidR="00135354" w:rsidRDefault="00135354" w:rsidP="00135354"/>
    <w:p w14:paraId="54DA5904" w14:textId="2F3E23F9" w:rsidR="00135354" w:rsidRPr="009336CD" w:rsidRDefault="00135354" w:rsidP="00135354">
      <w:pPr>
        <w:spacing w:line="360" w:lineRule="auto"/>
      </w:pPr>
      <w:r>
        <w:t xml:space="preserve">Теперь будет произведена попытка вставки данных в таблицу </w:t>
      </w:r>
      <w:r w:rsidRPr="00135354">
        <w:t>“</w:t>
      </w:r>
      <w:r>
        <w:rPr>
          <w:lang w:val="en-US"/>
        </w:rPr>
        <w:t>table</w:t>
      </w:r>
      <w:r w:rsidRPr="00135354">
        <w:t>_</w:t>
      </w:r>
      <w:r>
        <w:rPr>
          <w:lang w:val="en-US"/>
        </w:rPr>
        <w:t>for</w:t>
      </w:r>
      <w:r w:rsidRPr="00135354">
        <w:t>_</w:t>
      </w:r>
      <w:r>
        <w:rPr>
          <w:lang w:val="en-US"/>
        </w:rPr>
        <w:t>admins</w:t>
      </w:r>
      <w:r w:rsidRPr="00135354">
        <w:t>”</w:t>
      </w:r>
      <w:r>
        <w:t xml:space="preserve">. Ожидаемый результат, что будет возмущена ошибка </w:t>
      </w:r>
      <w:r w:rsidRPr="00135354">
        <w:t>“</w:t>
      </w:r>
      <w:r>
        <w:rPr>
          <w:lang w:val="en-US"/>
        </w:rPr>
        <w:t>permission</w:t>
      </w:r>
      <w:r w:rsidRPr="00135354">
        <w:t xml:space="preserve"> </w:t>
      </w:r>
      <w:r>
        <w:rPr>
          <w:lang w:val="en-US"/>
        </w:rPr>
        <w:t>denied</w:t>
      </w:r>
      <w:r w:rsidRPr="00135354">
        <w:t>”</w:t>
      </w:r>
      <w:r>
        <w:t xml:space="preserve">, что говорит о корректности настройки распределения прав. </w:t>
      </w:r>
      <w:r w:rsidR="009336CD">
        <w:t xml:space="preserve">Все представлено на рисунке 20. </w:t>
      </w:r>
    </w:p>
    <w:p w14:paraId="50A16B98" w14:textId="77777777" w:rsidR="00135354" w:rsidRDefault="00135354" w:rsidP="00135354">
      <w:pPr>
        <w:spacing w:line="360" w:lineRule="auto"/>
      </w:pPr>
    </w:p>
    <w:p w14:paraId="63346EA6" w14:textId="5BA98574" w:rsidR="00135354" w:rsidRDefault="00135354" w:rsidP="0013535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EFE51E" wp14:editId="308163A7">
            <wp:extent cx="4175760" cy="331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036" cy="33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7141" w14:textId="338144AE" w:rsidR="00FA77FD" w:rsidRPr="00FD11F3" w:rsidRDefault="00135354" w:rsidP="00FD11F3">
      <w:pPr>
        <w:spacing w:line="360" w:lineRule="auto"/>
        <w:jc w:val="center"/>
        <w:rPr>
          <w:sz w:val="24"/>
          <w:szCs w:val="20"/>
        </w:rPr>
      </w:pPr>
      <w:r w:rsidRPr="00135354">
        <w:rPr>
          <w:sz w:val="24"/>
          <w:szCs w:val="20"/>
        </w:rPr>
        <w:t xml:space="preserve">Рисунок </w:t>
      </w:r>
      <w:r w:rsidR="009336CD">
        <w:rPr>
          <w:sz w:val="24"/>
          <w:szCs w:val="20"/>
        </w:rPr>
        <w:t>20</w:t>
      </w:r>
      <w:r w:rsidRPr="00135354">
        <w:rPr>
          <w:sz w:val="24"/>
          <w:szCs w:val="20"/>
        </w:rPr>
        <w:t xml:space="preserve"> – попытка вставки данных в “</w:t>
      </w:r>
      <w:r w:rsidRPr="00135354">
        <w:rPr>
          <w:sz w:val="24"/>
          <w:szCs w:val="20"/>
          <w:lang w:val="en-US"/>
        </w:rPr>
        <w:t>table</w:t>
      </w:r>
      <w:r w:rsidRPr="00135354">
        <w:rPr>
          <w:sz w:val="24"/>
          <w:szCs w:val="20"/>
        </w:rPr>
        <w:t>_</w:t>
      </w:r>
      <w:r w:rsidRPr="00135354">
        <w:rPr>
          <w:sz w:val="24"/>
          <w:szCs w:val="20"/>
          <w:lang w:val="en-US"/>
        </w:rPr>
        <w:t>for</w:t>
      </w:r>
      <w:r w:rsidRPr="00135354">
        <w:rPr>
          <w:sz w:val="24"/>
          <w:szCs w:val="20"/>
        </w:rPr>
        <w:t>_</w:t>
      </w:r>
      <w:r w:rsidRPr="00135354">
        <w:rPr>
          <w:sz w:val="24"/>
          <w:szCs w:val="20"/>
          <w:lang w:val="en-US"/>
        </w:rPr>
        <w:t>admins</w:t>
      </w:r>
      <w:r w:rsidRPr="00135354">
        <w:rPr>
          <w:sz w:val="24"/>
          <w:szCs w:val="20"/>
        </w:rPr>
        <w:t xml:space="preserve">” от имени пользователя </w:t>
      </w:r>
      <w:r w:rsidRPr="00135354">
        <w:rPr>
          <w:sz w:val="24"/>
          <w:szCs w:val="20"/>
          <w:lang w:val="en-US"/>
        </w:rPr>
        <w:t>user</w:t>
      </w:r>
      <w:r w:rsidRPr="00135354">
        <w:rPr>
          <w:sz w:val="24"/>
          <w:szCs w:val="20"/>
        </w:rPr>
        <w:t>1</w:t>
      </w:r>
    </w:p>
    <w:sectPr w:rsidR="00FA77FD" w:rsidRPr="00FD11F3" w:rsidSect="0086551E">
      <w:headerReference w:type="default" r:id="rId28"/>
      <w:footerReference w:type="default" r:id="rId29"/>
      <w:headerReference w:type="first" r:id="rId30"/>
      <w:footerReference w:type="first" r:id="rId31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8870DE" w14:textId="77777777" w:rsidR="00A56A1E" w:rsidRDefault="00A56A1E" w:rsidP="00791B52">
      <w:r>
        <w:separator/>
      </w:r>
    </w:p>
  </w:endnote>
  <w:endnote w:type="continuationSeparator" w:id="0">
    <w:p w14:paraId="47D4EBC3" w14:textId="77777777" w:rsidR="00A56A1E" w:rsidRDefault="00A56A1E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9654358"/>
      <w:docPartObj>
        <w:docPartGallery w:val="Page Numbers (Bottom of Page)"/>
        <w:docPartUnique/>
      </w:docPartObj>
    </w:sdtPr>
    <w:sdtEndPr/>
    <w:sdtContent>
      <w:p w14:paraId="0AD514E3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8F0FA6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B3780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019CEB84" w14:textId="2824D79A" w:rsidR="00791B52" w:rsidRDefault="00791B52" w:rsidP="00791B52">
    <w:pPr>
      <w:pStyle w:val="a8"/>
      <w:ind w:firstLine="0"/>
      <w:jc w:val="center"/>
    </w:pPr>
    <w:r>
      <w:t>202</w:t>
    </w:r>
    <w:r w:rsidR="00F03A21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C33F2" w14:textId="77777777" w:rsidR="00A56A1E" w:rsidRDefault="00A56A1E" w:rsidP="00791B52">
      <w:r>
        <w:separator/>
      </w:r>
    </w:p>
  </w:footnote>
  <w:footnote w:type="continuationSeparator" w:id="0">
    <w:p w14:paraId="0DBB0414" w14:textId="77777777" w:rsidR="00A56A1E" w:rsidRDefault="00A56A1E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31C01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F1358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44C3AF6F" wp14:editId="222E0E57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4915"/>
    <w:multiLevelType w:val="hybridMultilevel"/>
    <w:tmpl w:val="CBAC0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8E"/>
    <w:rsid w:val="00020393"/>
    <w:rsid w:val="00037420"/>
    <w:rsid w:val="00052204"/>
    <w:rsid w:val="00053F88"/>
    <w:rsid w:val="0005494C"/>
    <w:rsid w:val="000B43DF"/>
    <w:rsid w:val="000B4F43"/>
    <w:rsid w:val="000E04C5"/>
    <w:rsid w:val="0012302D"/>
    <w:rsid w:val="00130F65"/>
    <w:rsid w:val="00135354"/>
    <w:rsid w:val="00142FD7"/>
    <w:rsid w:val="001448B0"/>
    <w:rsid w:val="001E7D8F"/>
    <w:rsid w:val="00244BA1"/>
    <w:rsid w:val="00246818"/>
    <w:rsid w:val="002557EA"/>
    <w:rsid w:val="002B64FE"/>
    <w:rsid w:val="002C0DAE"/>
    <w:rsid w:val="002F1C9E"/>
    <w:rsid w:val="00305E54"/>
    <w:rsid w:val="003337B3"/>
    <w:rsid w:val="00346CA9"/>
    <w:rsid w:val="00347FEF"/>
    <w:rsid w:val="00352B71"/>
    <w:rsid w:val="00362AEF"/>
    <w:rsid w:val="003665B1"/>
    <w:rsid w:val="003742B4"/>
    <w:rsid w:val="003B0A70"/>
    <w:rsid w:val="003F36B0"/>
    <w:rsid w:val="00415BB1"/>
    <w:rsid w:val="00462973"/>
    <w:rsid w:val="00497F2B"/>
    <w:rsid w:val="004D5CCF"/>
    <w:rsid w:val="004E18E7"/>
    <w:rsid w:val="00527B25"/>
    <w:rsid w:val="0057358E"/>
    <w:rsid w:val="00585724"/>
    <w:rsid w:val="005B029C"/>
    <w:rsid w:val="005E6040"/>
    <w:rsid w:val="00601D87"/>
    <w:rsid w:val="00603D22"/>
    <w:rsid w:val="006222C3"/>
    <w:rsid w:val="00650BB5"/>
    <w:rsid w:val="006C5CCF"/>
    <w:rsid w:val="006D4B0C"/>
    <w:rsid w:val="006E7FAA"/>
    <w:rsid w:val="00701326"/>
    <w:rsid w:val="00705C82"/>
    <w:rsid w:val="007902E4"/>
    <w:rsid w:val="00791B52"/>
    <w:rsid w:val="007E2DC3"/>
    <w:rsid w:val="00802019"/>
    <w:rsid w:val="00814D51"/>
    <w:rsid w:val="00846422"/>
    <w:rsid w:val="00851B42"/>
    <w:rsid w:val="0086551E"/>
    <w:rsid w:val="00895B85"/>
    <w:rsid w:val="008A4137"/>
    <w:rsid w:val="008C1A57"/>
    <w:rsid w:val="008D1EDD"/>
    <w:rsid w:val="00905C21"/>
    <w:rsid w:val="0092384D"/>
    <w:rsid w:val="009336CD"/>
    <w:rsid w:val="00942B47"/>
    <w:rsid w:val="00961FF2"/>
    <w:rsid w:val="009748D1"/>
    <w:rsid w:val="009A41F1"/>
    <w:rsid w:val="009B1B8F"/>
    <w:rsid w:val="009D3625"/>
    <w:rsid w:val="00A3391B"/>
    <w:rsid w:val="00A53CE7"/>
    <w:rsid w:val="00A56A1E"/>
    <w:rsid w:val="00A832C9"/>
    <w:rsid w:val="00AE6788"/>
    <w:rsid w:val="00B00A67"/>
    <w:rsid w:val="00B41839"/>
    <w:rsid w:val="00B5616A"/>
    <w:rsid w:val="00B806BD"/>
    <w:rsid w:val="00B81CE5"/>
    <w:rsid w:val="00B81D75"/>
    <w:rsid w:val="00B843A9"/>
    <w:rsid w:val="00B91061"/>
    <w:rsid w:val="00BB284B"/>
    <w:rsid w:val="00C02B90"/>
    <w:rsid w:val="00C14062"/>
    <w:rsid w:val="00C23E12"/>
    <w:rsid w:val="00C44FAE"/>
    <w:rsid w:val="00C95A5D"/>
    <w:rsid w:val="00CA7C18"/>
    <w:rsid w:val="00CC1BCE"/>
    <w:rsid w:val="00CE2704"/>
    <w:rsid w:val="00D600ED"/>
    <w:rsid w:val="00D73C52"/>
    <w:rsid w:val="00D9782E"/>
    <w:rsid w:val="00DA2A92"/>
    <w:rsid w:val="00DE55F1"/>
    <w:rsid w:val="00E0645A"/>
    <w:rsid w:val="00EA5268"/>
    <w:rsid w:val="00EB7944"/>
    <w:rsid w:val="00ED64F5"/>
    <w:rsid w:val="00EE07D4"/>
    <w:rsid w:val="00F03A21"/>
    <w:rsid w:val="00FA23D3"/>
    <w:rsid w:val="00FA77FD"/>
    <w:rsid w:val="00FD11F3"/>
    <w:rsid w:val="00FE1D94"/>
    <w:rsid w:val="00FF0AB3"/>
    <w:rsid w:val="00FF1753"/>
    <w:rsid w:val="00FF1CCB"/>
    <w:rsid w:val="00FF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7FEA0E"/>
  <w15:chartTrackingRefBased/>
  <w15:docId w15:val="{AC2F0032-1361-4F37-A3A0-6F94928F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51E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191</TotalTime>
  <Pages>10</Pages>
  <Words>866</Words>
  <Characters>4939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53</cp:revision>
  <dcterms:created xsi:type="dcterms:W3CDTF">2024-12-16T11:55:00Z</dcterms:created>
  <dcterms:modified xsi:type="dcterms:W3CDTF">2025-08-03T12:54:00Z</dcterms:modified>
</cp:coreProperties>
</file>