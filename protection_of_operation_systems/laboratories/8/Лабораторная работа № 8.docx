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B7217" w14:textId="77777777" w:rsidR="00791B52" w:rsidRPr="00020393" w:rsidRDefault="00791B52" w:rsidP="00020393">
      <w:pPr>
        <w:jc w:val="center"/>
        <w:rPr>
          <w:b/>
          <w:bCs/>
        </w:rPr>
      </w:pPr>
      <w:r w:rsidRPr="00020393">
        <w:rPr>
          <w:b/>
          <w:bCs/>
        </w:rPr>
        <w:t>МИНИСТЕРСТВО НАУКИ И ВЫСШЕГО ОБРАЗОВАНИЯ</w:t>
      </w:r>
      <w:r w:rsidRPr="00020393">
        <w:rPr>
          <w:b/>
          <w:bCs/>
          <w:spacing w:val="-67"/>
        </w:rPr>
        <w:t xml:space="preserve"> </w:t>
      </w:r>
      <w:r w:rsidRPr="00020393">
        <w:rPr>
          <w:b/>
          <w:bCs/>
        </w:rPr>
        <w:t>РОССИЙСКОЙ</w:t>
      </w:r>
      <w:r w:rsidRPr="00020393">
        <w:rPr>
          <w:b/>
          <w:bCs/>
          <w:spacing w:val="-2"/>
        </w:rPr>
        <w:t xml:space="preserve"> </w:t>
      </w:r>
      <w:r w:rsidRPr="00020393">
        <w:rPr>
          <w:b/>
          <w:bCs/>
        </w:rPr>
        <w:t>ФЕДЕРАЦИИ</w:t>
      </w:r>
    </w:p>
    <w:p w14:paraId="00149E7C" w14:textId="77777777" w:rsidR="00FF0AB3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ФЕДЕРАЛЬНОЕ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ГОСУДАРСТВЕННОЕ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БЮДЖЕТНОЕ</w:t>
      </w:r>
    </w:p>
    <w:p w14:paraId="3210A6C5" w14:textId="7777777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ОБРАЗОВАТЕЛЬНОЕ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УЧРЕЖДЕНИЕ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ВЫСШЕГО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ОБРАЗОВАНИЯ</w:t>
      </w:r>
    </w:p>
    <w:p w14:paraId="43DA99BD" w14:textId="77777777" w:rsidR="00791B52" w:rsidRPr="00142FD7" w:rsidRDefault="00791B52" w:rsidP="00FF0AB3">
      <w:pPr>
        <w:ind w:firstLine="0"/>
        <w:jc w:val="center"/>
      </w:pPr>
      <w:r w:rsidRPr="00142FD7">
        <w:t>«ДОНСКОЙ ГОСУДАРСТВЕННЫЙ ТЕХНИЧЕСКИЙ УНИВЕРСИТЕТ» (ДГТУ)</w:t>
      </w:r>
    </w:p>
    <w:p w14:paraId="3448C00A" w14:textId="77777777" w:rsidR="00791B52" w:rsidRPr="0086551E" w:rsidRDefault="00791B52" w:rsidP="00791B52">
      <w:pPr>
        <w:pStyle w:val="a3"/>
        <w:spacing w:before="6"/>
        <w:ind w:left="0" w:right="566"/>
        <w:rPr>
          <w:b/>
        </w:rPr>
      </w:pPr>
    </w:p>
    <w:p w14:paraId="65FC0FA7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Факультет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«Информатика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вычислительная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техника»</w:t>
      </w:r>
    </w:p>
    <w:p w14:paraId="11F17993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Кафедра</w:t>
      </w:r>
      <w:r w:rsidRPr="0086551E">
        <w:rPr>
          <w:spacing w:val="-4"/>
          <w:szCs w:val="28"/>
        </w:rPr>
        <w:t xml:space="preserve"> </w:t>
      </w:r>
      <w:r w:rsidRPr="0086551E">
        <w:rPr>
          <w:szCs w:val="28"/>
        </w:rPr>
        <w:t>«Кибербезопасность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информационных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систем»</w:t>
      </w:r>
    </w:p>
    <w:p w14:paraId="77D1B233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2AE3867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0B69439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7610926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10A8EAB9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B416E9C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83D2160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C363D63" w14:textId="77777777" w:rsidR="00791B52" w:rsidRPr="0086551E" w:rsidRDefault="00791B52" w:rsidP="00791B52">
      <w:pPr>
        <w:pStyle w:val="a3"/>
        <w:spacing w:before="4"/>
        <w:ind w:left="0" w:right="566"/>
        <w:rPr>
          <w:sz w:val="32"/>
          <w:szCs w:val="32"/>
        </w:rPr>
      </w:pPr>
    </w:p>
    <w:p w14:paraId="07DDCCD2" w14:textId="10D3F288" w:rsidR="00791B52" w:rsidRPr="0086551E" w:rsidRDefault="00791B52" w:rsidP="004E18E7">
      <w:pPr>
        <w:ind w:firstLine="0"/>
        <w:jc w:val="center"/>
        <w:rPr>
          <w:bCs/>
          <w:sz w:val="32"/>
          <w:szCs w:val="32"/>
          <w:u w:val="single"/>
        </w:rPr>
      </w:pPr>
      <w:r w:rsidRPr="0086551E">
        <w:rPr>
          <w:b/>
          <w:bCs/>
          <w:sz w:val="32"/>
          <w:szCs w:val="32"/>
        </w:rPr>
        <w:t>Лабораторная</w:t>
      </w:r>
      <w:r w:rsidRPr="0086551E">
        <w:rPr>
          <w:b/>
          <w:bCs/>
          <w:spacing w:val="-5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работа</w:t>
      </w:r>
      <w:r w:rsidRPr="0086551E">
        <w:rPr>
          <w:b/>
          <w:bCs/>
          <w:spacing w:val="-6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№</w:t>
      </w:r>
      <w:r w:rsidR="00705C82">
        <w:rPr>
          <w:b/>
          <w:bCs/>
          <w:sz w:val="32"/>
          <w:szCs w:val="32"/>
        </w:rPr>
        <w:t xml:space="preserve"> </w:t>
      </w:r>
      <w:r w:rsidR="004612E2">
        <w:rPr>
          <w:b/>
          <w:bCs/>
          <w:sz w:val="32"/>
          <w:szCs w:val="32"/>
        </w:rPr>
        <w:t>8</w:t>
      </w:r>
      <w:r w:rsidRPr="0086551E">
        <w:rPr>
          <w:bCs/>
          <w:spacing w:val="2"/>
          <w:sz w:val="32"/>
          <w:szCs w:val="32"/>
          <w:u w:val="single"/>
        </w:rPr>
        <w:t xml:space="preserve"> </w:t>
      </w:r>
      <w:r w:rsidRPr="0086551E">
        <w:rPr>
          <w:b/>
          <w:bCs/>
          <w:spacing w:val="2"/>
          <w:sz w:val="32"/>
          <w:szCs w:val="32"/>
          <w:u w:val="single"/>
        </w:rPr>
        <w:t xml:space="preserve"> </w:t>
      </w:r>
    </w:p>
    <w:p w14:paraId="63073D33" w14:textId="1FB84831" w:rsidR="00791B52" w:rsidRPr="0086551E" w:rsidRDefault="00791B52" w:rsidP="004E18E7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  <w:rPr>
          <w:sz w:val="32"/>
          <w:szCs w:val="32"/>
        </w:rPr>
      </w:pPr>
      <w:r w:rsidRPr="0086551E">
        <w:rPr>
          <w:sz w:val="32"/>
          <w:szCs w:val="32"/>
        </w:rPr>
        <w:t>на тему</w:t>
      </w:r>
      <w:r w:rsidRPr="0086551E">
        <w:rPr>
          <w:spacing w:val="-4"/>
          <w:sz w:val="32"/>
          <w:szCs w:val="32"/>
        </w:rPr>
        <w:t xml:space="preserve"> </w:t>
      </w:r>
      <w:r w:rsidRPr="0086551E">
        <w:rPr>
          <w:sz w:val="32"/>
          <w:szCs w:val="32"/>
        </w:rPr>
        <w:t>«</w:t>
      </w:r>
      <w:r w:rsidR="004612E2" w:rsidRPr="004612E2">
        <w:rPr>
          <w:sz w:val="32"/>
          <w:szCs w:val="32"/>
        </w:rPr>
        <w:t>Дискреционное (избирательное) разграничение доступа (Discretionary Access Control, DAC) в ОССН Astra Linux.</w:t>
      </w:r>
      <w:r w:rsidRPr="0086551E">
        <w:rPr>
          <w:sz w:val="32"/>
          <w:szCs w:val="32"/>
        </w:rPr>
        <w:t>»</w:t>
      </w:r>
    </w:p>
    <w:p w14:paraId="27C3AE1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18FB472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AE695D6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B0F22A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EB27BCE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:rsidRPr="0086551E" w14:paraId="039C01FB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7044346C" w14:textId="260181C6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Выполнил: студент группы ВКБ4</w:t>
            </w:r>
            <w:r w:rsidR="00B862C2">
              <w:rPr>
                <w:szCs w:val="24"/>
              </w:rPr>
              <w:t>3</w:t>
            </w:r>
          </w:p>
        </w:tc>
      </w:tr>
      <w:tr w:rsidR="00791B52" w:rsidRPr="0086551E" w14:paraId="3838DF07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04BFA5" w14:textId="48CA0EE4" w:rsidR="00791B52" w:rsidRPr="0086551E" w:rsidRDefault="00B862C2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Ковалев Данил Петрович</w:t>
            </w:r>
          </w:p>
        </w:tc>
      </w:tr>
      <w:tr w:rsidR="00791B52" w:rsidRPr="0086551E" w14:paraId="02C6D892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D0F152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  <w:tr w:rsidR="00791B52" w:rsidRPr="0086551E" w14:paraId="39F59003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74D76715" w14:textId="77777777" w:rsidR="00B862C2" w:rsidRDefault="00B862C2">
            <w:pPr>
              <w:ind w:firstLine="0"/>
              <w:rPr>
                <w:szCs w:val="24"/>
              </w:rPr>
            </w:pPr>
          </w:p>
          <w:p w14:paraId="216EFD3B" w14:textId="785BCD14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 xml:space="preserve">Проверил: </w:t>
            </w:r>
          </w:p>
        </w:tc>
      </w:tr>
      <w:tr w:rsidR="00791B52" w:rsidRPr="0086551E" w14:paraId="228E291D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289D3" w14:textId="228B59C5" w:rsidR="00791B52" w:rsidRPr="00CA7C18" w:rsidRDefault="00B862C2" w:rsidP="004E18E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Скляров Алексей Викторович</w:t>
            </w:r>
          </w:p>
        </w:tc>
      </w:tr>
      <w:tr w:rsidR="00791B52" w:rsidRPr="0086551E" w14:paraId="271A588C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CBFF9F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</w:tbl>
    <w:p w14:paraId="38C3A7E9" w14:textId="77777777" w:rsidR="00791B52" w:rsidRDefault="00791B52" w:rsidP="00791B52"/>
    <w:p w14:paraId="6D7B97A8" w14:textId="7AFB32C0" w:rsidR="00142FD7" w:rsidRPr="006A4126" w:rsidRDefault="00791B52" w:rsidP="006A4126">
      <w:pPr>
        <w:widowControl/>
        <w:autoSpaceDE/>
        <w:spacing w:after="160" w:line="256" w:lineRule="auto"/>
        <w:ind w:firstLine="0"/>
        <w:jc w:val="left"/>
        <w:rPr>
          <w:lang w:val="en-US"/>
        </w:rPr>
      </w:pPr>
      <w:r>
        <w:br w:type="page"/>
      </w:r>
    </w:p>
    <w:p w14:paraId="7B9A8BFE" w14:textId="5FBBF12A" w:rsidR="00EB7944" w:rsidRDefault="008C1A57" w:rsidP="00D30634">
      <w:pPr>
        <w:pStyle w:val="1"/>
        <w:spacing w:line="360" w:lineRule="auto"/>
      </w:pPr>
      <w:bookmarkStart w:id="0" w:name="_Toc179639729"/>
      <w:r w:rsidRPr="00D30634">
        <w:rPr>
          <w:b/>
          <w:bCs w:val="0"/>
        </w:rPr>
        <w:lastRenderedPageBreak/>
        <w:t>Цель</w:t>
      </w:r>
      <w:bookmarkEnd w:id="0"/>
      <w:r w:rsidR="00437D02" w:rsidRPr="00D30634">
        <w:rPr>
          <w:b/>
          <w:bCs w:val="0"/>
        </w:rPr>
        <w:t xml:space="preserve"> работы</w:t>
      </w:r>
      <w:r w:rsidR="00D30634" w:rsidRPr="00D30634">
        <w:rPr>
          <w:b/>
          <w:bCs w:val="0"/>
        </w:rPr>
        <w:t>:</w:t>
      </w:r>
      <w:r w:rsidR="00D30634" w:rsidRPr="00D30634">
        <w:t xml:space="preserve"> </w:t>
      </w:r>
      <w:r w:rsidR="00437D02">
        <w:t>и</w:t>
      </w:r>
      <w:r w:rsidR="00437D02" w:rsidRPr="00437D02">
        <w:t>зучить возможности ОССН Astra Linux при конфигурировании дискреционной модели разграничения доступа.</w:t>
      </w:r>
    </w:p>
    <w:p w14:paraId="48BF9CC9" w14:textId="77777777" w:rsidR="007B7FA6" w:rsidRDefault="007B7FA6" w:rsidP="007B7FA6">
      <w:pPr>
        <w:spacing w:line="360" w:lineRule="auto"/>
      </w:pPr>
      <w:r w:rsidRPr="007B7FA6">
        <w:rPr>
          <w:b/>
          <w:bCs/>
        </w:rPr>
        <w:t>Задание 1.</w:t>
      </w:r>
      <w:r>
        <w:t xml:space="preserve"> </w:t>
      </w:r>
      <w:r w:rsidR="006A4126" w:rsidRPr="006A4126">
        <w:t>Авторизоваться в ОССН в графическом режиме с учётной записью пользователя user1 (уровень доступа — 0, неиерархические категории — нет, уровень целостности — «Высокий»).</w:t>
      </w:r>
    </w:p>
    <w:p w14:paraId="0FF6195E" w14:textId="680979B0" w:rsidR="00765E72" w:rsidRPr="00765E72" w:rsidRDefault="00765E72" w:rsidP="007B7FA6">
      <w:pPr>
        <w:spacing w:line="360" w:lineRule="auto"/>
      </w:pPr>
      <w:r>
        <w:t xml:space="preserve">Войдем в систему за пользователя </w:t>
      </w:r>
      <w:r>
        <w:rPr>
          <w:lang w:val="en-US"/>
        </w:rPr>
        <w:t>user</w:t>
      </w:r>
      <w:r w:rsidRPr="00765E72">
        <w:t>1</w:t>
      </w:r>
      <w:r>
        <w:t xml:space="preserve">, которого создали в прошлой лабораторной работе. Рабочий стол от лица </w:t>
      </w:r>
      <w:r>
        <w:rPr>
          <w:lang w:val="en-US"/>
        </w:rPr>
        <w:t>user1</w:t>
      </w:r>
      <w:r>
        <w:t xml:space="preserve"> представлен на рисунке 1. </w:t>
      </w:r>
    </w:p>
    <w:p w14:paraId="6726119B" w14:textId="5ACB6A73" w:rsidR="006A4126" w:rsidRDefault="006A4126" w:rsidP="007B7FA6">
      <w:r w:rsidRPr="006A4126">
        <w:t xml:space="preserve"> </w:t>
      </w:r>
    </w:p>
    <w:p w14:paraId="06F7DA15" w14:textId="1EA56AA1" w:rsidR="0000266A" w:rsidRDefault="00C8436D" w:rsidP="00765E72">
      <w:pPr>
        <w:ind w:left="709" w:firstLine="0"/>
        <w:jc w:val="center"/>
      </w:pPr>
      <w:r w:rsidRPr="00C8436D">
        <w:drawing>
          <wp:inline distT="0" distB="0" distL="0" distR="0" wp14:anchorId="4AF85B95" wp14:editId="4F316C9B">
            <wp:extent cx="4934639" cy="3419952"/>
            <wp:effectExtent l="0" t="0" r="0" b="9525"/>
            <wp:docPr id="1704721272" name="Рисунок 1" descr="Изображение выглядит как снимок экрана, текст, графический дизайн, круг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21272" name="Рисунок 1" descr="Изображение выглядит как снимок экрана, текст, графический дизайн, круг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ADF0" w14:textId="5EA06B60" w:rsidR="00765E72" w:rsidRPr="00765E72" w:rsidRDefault="00765E72" w:rsidP="00765E72">
      <w:pPr>
        <w:ind w:left="709" w:firstLine="0"/>
        <w:jc w:val="center"/>
        <w:rPr>
          <w:sz w:val="24"/>
          <w:szCs w:val="20"/>
        </w:rPr>
      </w:pPr>
      <w:r w:rsidRPr="00765E72">
        <w:rPr>
          <w:sz w:val="24"/>
          <w:szCs w:val="20"/>
        </w:rPr>
        <w:t xml:space="preserve">Рисунок 1 – интерфейс рабочего стола для </w:t>
      </w:r>
      <w:r w:rsidRPr="00765E72">
        <w:rPr>
          <w:sz w:val="24"/>
          <w:szCs w:val="20"/>
          <w:lang w:val="en-US"/>
        </w:rPr>
        <w:t>user</w:t>
      </w:r>
      <w:r w:rsidRPr="00765E72">
        <w:rPr>
          <w:sz w:val="24"/>
          <w:szCs w:val="20"/>
        </w:rPr>
        <w:t>1</w:t>
      </w:r>
    </w:p>
    <w:p w14:paraId="083DC059" w14:textId="77777777" w:rsidR="00765E72" w:rsidRPr="0000266A" w:rsidRDefault="00765E72" w:rsidP="00765E72">
      <w:pPr>
        <w:ind w:left="709" w:firstLine="0"/>
        <w:jc w:val="center"/>
      </w:pPr>
    </w:p>
    <w:p w14:paraId="1A8A49FA" w14:textId="03957B22" w:rsidR="006A4126" w:rsidRDefault="00EE647C" w:rsidP="00EE647C">
      <w:pPr>
        <w:spacing w:line="360" w:lineRule="auto"/>
      </w:pPr>
      <w:r w:rsidRPr="00EE647C">
        <w:rPr>
          <w:b/>
          <w:bCs/>
        </w:rPr>
        <w:t>Задание 2.</w:t>
      </w:r>
      <w:r>
        <w:t xml:space="preserve"> </w:t>
      </w:r>
      <w:r w:rsidR="006A4126" w:rsidRPr="006A4126">
        <w:t xml:space="preserve">Создать пакетный файл в домашней директории пользователя user1 (если пользователя с таким именем нет – создайте его, в качестве содержимого пакетного файла можно использовать задание из лабораторной работы № 8). </w:t>
      </w:r>
    </w:p>
    <w:p w14:paraId="72EFEDBF" w14:textId="16C463E7" w:rsidR="001E12F1" w:rsidRPr="001E12F1" w:rsidRDefault="001E12F1" w:rsidP="00EE647C">
      <w:pPr>
        <w:spacing w:line="360" w:lineRule="auto"/>
      </w:pPr>
      <w:r>
        <w:t xml:space="preserve">Откроем терминал и от лица пользователя </w:t>
      </w:r>
      <w:r>
        <w:rPr>
          <w:lang w:val="en-US"/>
        </w:rPr>
        <w:t>user</w:t>
      </w:r>
      <w:r w:rsidRPr="001E12F1">
        <w:t>1</w:t>
      </w:r>
      <w:r>
        <w:t xml:space="preserve"> создадим файл, как сказано в условии. Для этого будет использоваться редактор </w:t>
      </w:r>
      <w:r>
        <w:rPr>
          <w:lang w:val="en-US"/>
        </w:rPr>
        <w:t>nano</w:t>
      </w:r>
      <w:r>
        <w:t>. Для создания файла нужно использовать команду</w:t>
      </w:r>
      <w:r w:rsidRPr="001E12F1">
        <w:t>: “</w:t>
      </w:r>
      <w:r>
        <w:rPr>
          <w:lang w:val="en-US"/>
        </w:rPr>
        <w:t>nano</w:t>
      </w:r>
      <w:r w:rsidRPr="001E12F1">
        <w:t xml:space="preserve"> </w:t>
      </w:r>
      <w:r>
        <w:rPr>
          <w:lang w:val="en-US"/>
        </w:rPr>
        <w:t>some</w:t>
      </w:r>
      <w:r w:rsidRPr="001E12F1">
        <w:t>_</w:t>
      </w:r>
      <w:r>
        <w:rPr>
          <w:lang w:val="en-US"/>
        </w:rPr>
        <w:t>file</w:t>
      </w:r>
      <w:r w:rsidRPr="001E12F1">
        <w:t>.</w:t>
      </w:r>
      <w:r>
        <w:rPr>
          <w:lang w:val="en-US"/>
        </w:rPr>
        <w:t>txt</w:t>
      </w:r>
      <w:r w:rsidRPr="001E12F1">
        <w:t>”</w:t>
      </w:r>
      <w:r>
        <w:t xml:space="preserve">. В данный файл было записано просто выражение, чтобы он сохранился. Результат представлен на рисунке 2. </w:t>
      </w:r>
    </w:p>
    <w:p w14:paraId="4F6A46F8" w14:textId="073949F9" w:rsidR="0000266A" w:rsidRDefault="0000266A" w:rsidP="001C249C">
      <w:pPr>
        <w:jc w:val="center"/>
        <w:rPr>
          <w:lang w:val="en-US"/>
        </w:rPr>
      </w:pPr>
    </w:p>
    <w:p w14:paraId="221811DC" w14:textId="19082865" w:rsidR="00D93CB5" w:rsidRDefault="001E12F1" w:rsidP="00D93CB5">
      <w:pPr>
        <w:jc w:val="center"/>
      </w:pPr>
      <w:r w:rsidRPr="001E12F1">
        <w:rPr>
          <w:lang w:val="en-US"/>
        </w:rPr>
        <w:lastRenderedPageBreak/>
        <w:drawing>
          <wp:inline distT="0" distB="0" distL="0" distR="0" wp14:anchorId="6902649C" wp14:editId="2CF2CE3C">
            <wp:extent cx="3877216" cy="2657846"/>
            <wp:effectExtent l="0" t="0" r="9525" b="9525"/>
            <wp:docPr id="162761821" name="Рисунок 1" descr="Изображение выглядит как текст, программное обеспечение, Мультимедийное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1821" name="Рисунок 1" descr="Изображение выглядит как текст, программное обеспечение, Мультимедийное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D689" w14:textId="5CC014B8" w:rsidR="001E12F1" w:rsidRDefault="001E12F1" w:rsidP="00D93CB5">
      <w:pPr>
        <w:jc w:val="center"/>
        <w:rPr>
          <w:sz w:val="24"/>
          <w:szCs w:val="20"/>
        </w:rPr>
      </w:pPr>
      <w:r w:rsidRPr="001E12F1">
        <w:rPr>
          <w:sz w:val="24"/>
          <w:szCs w:val="20"/>
        </w:rPr>
        <w:t>Рисунок 2 – новый текстовый файл</w:t>
      </w:r>
    </w:p>
    <w:p w14:paraId="1327F707" w14:textId="77777777" w:rsidR="00C8436D" w:rsidRDefault="00C8436D" w:rsidP="00D93CB5">
      <w:pPr>
        <w:jc w:val="center"/>
        <w:rPr>
          <w:sz w:val="24"/>
          <w:szCs w:val="20"/>
        </w:rPr>
      </w:pPr>
    </w:p>
    <w:p w14:paraId="76D6352B" w14:textId="77777777" w:rsidR="00184ECF" w:rsidRDefault="00184ECF" w:rsidP="00D93CB5">
      <w:pPr>
        <w:jc w:val="center"/>
        <w:rPr>
          <w:sz w:val="24"/>
          <w:szCs w:val="20"/>
        </w:rPr>
      </w:pPr>
    </w:p>
    <w:p w14:paraId="53A64B23" w14:textId="4F70DAFD" w:rsidR="00184ECF" w:rsidRDefault="00184ECF" w:rsidP="00184ECF">
      <w:pPr>
        <w:spacing w:line="360" w:lineRule="auto"/>
        <w:rPr>
          <w:lang w:val="en-US"/>
        </w:rPr>
      </w:pPr>
      <w:r w:rsidRPr="00184ECF">
        <w:rPr>
          <w:b/>
          <w:bCs/>
        </w:rPr>
        <w:t>Задание 3.</w:t>
      </w:r>
      <w:r>
        <w:t xml:space="preserve"> Запустить терминал </w:t>
      </w:r>
      <w:r>
        <w:rPr>
          <w:lang w:val="en-US"/>
        </w:rPr>
        <w:t xml:space="preserve">Fly. </w:t>
      </w:r>
    </w:p>
    <w:p w14:paraId="55BAB49F" w14:textId="6644ACFA" w:rsidR="006A4126" w:rsidRPr="00B862C2" w:rsidRDefault="00184ECF" w:rsidP="00184ECF">
      <w:pPr>
        <w:spacing w:line="360" w:lineRule="auto"/>
      </w:pPr>
      <w:r>
        <w:t xml:space="preserve">Чтобы запустить терминал открываем </w:t>
      </w:r>
      <w:r w:rsidRPr="00184ECF">
        <w:t>“</w:t>
      </w:r>
      <w:r>
        <w:t>Пуск</w:t>
      </w:r>
      <w:r w:rsidRPr="00184ECF">
        <w:t>”</w:t>
      </w:r>
      <w:r>
        <w:t xml:space="preserve">, а потом выбираем приложение терминал. </w:t>
      </w:r>
    </w:p>
    <w:p w14:paraId="631EF4E7" w14:textId="77777777" w:rsidR="00461FBB" w:rsidRDefault="00461FBB" w:rsidP="00EB7944">
      <w:pPr>
        <w:rPr>
          <w:b/>
          <w:bCs/>
        </w:rPr>
      </w:pPr>
    </w:p>
    <w:p w14:paraId="5F6BA6E7" w14:textId="430648AD" w:rsidR="006A4126" w:rsidRDefault="00184ECF" w:rsidP="00461FBB">
      <w:pPr>
        <w:spacing w:line="360" w:lineRule="auto"/>
      </w:pPr>
      <w:r w:rsidRPr="00461FBB">
        <w:rPr>
          <w:b/>
          <w:bCs/>
        </w:rPr>
        <w:t>Задание 4.</w:t>
      </w:r>
      <w:r>
        <w:t xml:space="preserve"> </w:t>
      </w:r>
      <w:r w:rsidR="006A4126" w:rsidRPr="006A4126">
        <w:t xml:space="preserve">Проверить текущие права доступа к созданному файлу. </w:t>
      </w:r>
    </w:p>
    <w:p w14:paraId="6E02648C" w14:textId="110DCB07" w:rsidR="00461FBB" w:rsidRPr="00461FBB" w:rsidRDefault="00461FBB" w:rsidP="00461FBB">
      <w:pPr>
        <w:spacing w:line="360" w:lineRule="auto"/>
      </w:pPr>
      <w:r>
        <w:t xml:space="preserve">Для выполнения задания можно воспользоваться командой </w:t>
      </w:r>
      <w:r w:rsidRPr="00461FBB">
        <w:t>“</w:t>
      </w:r>
      <w:r>
        <w:rPr>
          <w:lang w:val="en-US"/>
        </w:rPr>
        <w:t>stat</w:t>
      </w:r>
      <w:r w:rsidRPr="00461FBB">
        <w:t xml:space="preserve"> </w:t>
      </w:r>
      <w:r>
        <w:rPr>
          <w:lang w:val="en-US"/>
        </w:rPr>
        <w:t>some</w:t>
      </w:r>
      <w:r w:rsidRPr="00461FBB">
        <w:t>_</w:t>
      </w:r>
      <w:r>
        <w:rPr>
          <w:lang w:val="en-US"/>
        </w:rPr>
        <w:t>file</w:t>
      </w:r>
      <w:r w:rsidRPr="00461FBB">
        <w:t>.</w:t>
      </w:r>
      <w:r>
        <w:rPr>
          <w:lang w:val="en-US"/>
        </w:rPr>
        <w:t>txt</w:t>
      </w:r>
      <w:r w:rsidRPr="00461FBB">
        <w:t>”</w:t>
      </w:r>
      <w:r>
        <w:t xml:space="preserve">. В результате получится то, что представлено на рисунке 3. </w:t>
      </w:r>
    </w:p>
    <w:p w14:paraId="41F0840A" w14:textId="77777777" w:rsidR="00461FBB" w:rsidRPr="00B862C2" w:rsidRDefault="00461FBB" w:rsidP="00EB7944"/>
    <w:p w14:paraId="1B872308" w14:textId="7217BF37" w:rsidR="00BB76D8" w:rsidRDefault="00461FBB" w:rsidP="00F3009F">
      <w:pPr>
        <w:jc w:val="center"/>
      </w:pPr>
      <w:r w:rsidRPr="00461FBB">
        <w:drawing>
          <wp:inline distT="0" distB="0" distL="0" distR="0" wp14:anchorId="140F89F5" wp14:editId="332C41EA">
            <wp:extent cx="4648849" cy="2067213"/>
            <wp:effectExtent l="0" t="0" r="0" b="9525"/>
            <wp:docPr id="1485924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24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AC35" w14:textId="282A1A23" w:rsidR="00461FBB" w:rsidRPr="00461FBB" w:rsidRDefault="00461FBB" w:rsidP="00461FBB">
      <w:pPr>
        <w:jc w:val="center"/>
        <w:rPr>
          <w:sz w:val="24"/>
          <w:szCs w:val="20"/>
        </w:rPr>
      </w:pPr>
      <w:r w:rsidRPr="00461FBB">
        <w:rPr>
          <w:sz w:val="24"/>
          <w:szCs w:val="20"/>
        </w:rPr>
        <w:t>Рисунок 3 – подробная информация о созданном файле</w:t>
      </w:r>
    </w:p>
    <w:p w14:paraId="7B041D47" w14:textId="77777777" w:rsidR="00461FBB" w:rsidRPr="00461FBB" w:rsidRDefault="00461FBB" w:rsidP="00F3009F">
      <w:pPr>
        <w:jc w:val="center"/>
      </w:pPr>
    </w:p>
    <w:p w14:paraId="70283BE9" w14:textId="77777777" w:rsidR="00F83B52" w:rsidRDefault="00F83B52" w:rsidP="00E27961">
      <w:pPr>
        <w:spacing w:line="360" w:lineRule="auto"/>
        <w:rPr>
          <w:b/>
          <w:bCs/>
        </w:rPr>
      </w:pPr>
    </w:p>
    <w:p w14:paraId="4A0DC825" w14:textId="758E538D" w:rsidR="006A4126" w:rsidRDefault="00E27961" w:rsidP="00E27961">
      <w:pPr>
        <w:spacing w:line="360" w:lineRule="auto"/>
      </w:pPr>
      <w:r w:rsidRPr="00E27961">
        <w:rPr>
          <w:b/>
          <w:bCs/>
        </w:rPr>
        <w:t>Задание 5.</w:t>
      </w:r>
      <w:r>
        <w:t xml:space="preserve"> </w:t>
      </w:r>
      <w:r w:rsidR="006A4126" w:rsidRPr="006A4126">
        <w:t xml:space="preserve">Авторизоваться в ОССН в графическом режиме с учётной записью пользователя user3. </w:t>
      </w:r>
    </w:p>
    <w:p w14:paraId="6EE60D80" w14:textId="7D8CEFDE" w:rsidR="00E27961" w:rsidRDefault="00F83B52" w:rsidP="00E27961">
      <w:pPr>
        <w:spacing w:line="360" w:lineRule="auto"/>
      </w:pPr>
      <w:r>
        <w:t xml:space="preserve">Для выполнения задания использовался </w:t>
      </w:r>
      <w:r>
        <w:rPr>
          <w:lang w:val="en-US"/>
        </w:rPr>
        <w:t>user</w:t>
      </w:r>
      <w:r w:rsidRPr="00F83B52">
        <w:t>2</w:t>
      </w:r>
      <w:r>
        <w:t xml:space="preserve"> с прошлой лабораторной работы. </w:t>
      </w:r>
      <w:r>
        <w:lastRenderedPageBreak/>
        <w:t xml:space="preserve">Чтобы перейти за него, нужно в терминале ввести команду </w:t>
      </w:r>
      <w:r>
        <w:rPr>
          <w:lang w:val="en-US"/>
        </w:rPr>
        <w:t>su</w:t>
      </w:r>
      <w:r w:rsidRPr="00F83B52">
        <w:t xml:space="preserve"> </w:t>
      </w:r>
      <w:r>
        <w:rPr>
          <w:lang w:val="en-US"/>
        </w:rPr>
        <w:t>user</w:t>
      </w:r>
      <w:r w:rsidRPr="00F83B52">
        <w:t xml:space="preserve">2. </w:t>
      </w:r>
      <w:r>
        <w:t xml:space="preserve">Результат выполнения представлен на рисунке 4. </w:t>
      </w:r>
    </w:p>
    <w:p w14:paraId="482F2EF6" w14:textId="77777777" w:rsidR="00F83B52" w:rsidRPr="00F83B52" w:rsidRDefault="00F83B52" w:rsidP="00E27961">
      <w:pPr>
        <w:spacing w:line="360" w:lineRule="auto"/>
      </w:pPr>
    </w:p>
    <w:p w14:paraId="6663BB6D" w14:textId="085FA1E0" w:rsidR="009007E7" w:rsidRDefault="00F83B52" w:rsidP="009007E7">
      <w:pPr>
        <w:jc w:val="center"/>
      </w:pPr>
      <w:r w:rsidRPr="00F83B52">
        <w:rPr>
          <w:lang w:val="en-US"/>
        </w:rPr>
        <w:drawing>
          <wp:inline distT="0" distB="0" distL="0" distR="0" wp14:anchorId="57D1CF30" wp14:editId="363F5394">
            <wp:extent cx="2105319" cy="504895"/>
            <wp:effectExtent l="0" t="0" r="9525" b="0"/>
            <wp:docPr id="1591440063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40063" name="Рисунок 1" descr="Изображение выглядит как текст, Шрифт, снимок экрана, чер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075A" w14:textId="42D350AA" w:rsidR="00F83B52" w:rsidRPr="00F83B52" w:rsidRDefault="00F83B52" w:rsidP="009007E7">
      <w:pPr>
        <w:jc w:val="center"/>
        <w:rPr>
          <w:sz w:val="24"/>
          <w:szCs w:val="20"/>
        </w:rPr>
      </w:pPr>
      <w:r w:rsidRPr="00F83B52">
        <w:rPr>
          <w:sz w:val="24"/>
          <w:szCs w:val="20"/>
        </w:rPr>
        <w:t>Рисунок 4 – смена пользователя для задания</w:t>
      </w:r>
    </w:p>
    <w:p w14:paraId="6E4648F7" w14:textId="77777777" w:rsidR="00F83B52" w:rsidRPr="00F83B52" w:rsidRDefault="00F83B52" w:rsidP="009007E7">
      <w:pPr>
        <w:jc w:val="center"/>
      </w:pPr>
    </w:p>
    <w:p w14:paraId="7BAA0C00" w14:textId="77777777" w:rsidR="00EC07DF" w:rsidRDefault="00EC07DF" w:rsidP="00EB7944"/>
    <w:p w14:paraId="32F9AEF4" w14:textId="78B65FAE" w:rsidR="006A4126" w:rsidRDefault="00EC07DF" w:rsidP="00EC07DF">
      <w:pPr>
        <w:spacing w:line="360" w:lineRule="auto"/>
      </w:pPr>
      <w:r w:rsidRPr="00A72E96">
        <w:rPr>
          <w:b/>
          <w:bCs/>
        </w:rPr>
        <w:t>Задание 6.</w:t>
      </w:r>
      <w:r>
        <w:t xml:space="preserve"> </w:t>
      </w:r>
      <w:r w:rsidR="006A4126" w:rsidRPr="006A4126">
        <w:t xml:space="preserve">Попытайтесь запустить указанный файл от имени пользователя user3. </w:t>
      </w:r>
    </w:p>
    <w:p w14:paraId="12433FE0" w14:textId="2965F03D" w:rsidR="00EC07DF" w:rsidRDefault="00EC07DF" w:rsidP="00EC07DF">
      <w:pPr>
        <w:spacing w:line="360" w:lineRule="auto"/>
      </w:pPr>
      <w:r>
        <w:t xml:space="preserve">Попробуем просто открыть файл через </w:t>
      </w:r>
      <w:r>
        <w:rPr>
          <w:lang w:val="en-US"/>
        </w:rPr>
        <w:t>nano</w:t>
      </w:r>
      <w:r>
        <w:t xml:space="preserve">. Видим, что его содержимое пусто и написано снизу, что отказано в доступе. От лица пользователя </w:t>
      </w:r>
      <w:r>
        <w:rPr>
          <w:lang w:val="en-US"/>
        </w:rPr>
        <w:t>user</w:t>
      </w:r>
      <w:r w:rsidRPr="00EC07DF">
        <w:t>2</w:t>
      </w:r>
      <w:r>
        <w:t xml:space="preserve"> мы не имеем право редактировать данный файл. Результат представлен на рисунке 5. </w:t>
      </w:r>
    </w:p>
    <w:p w14:paraId="35E2B06E" w14:textId="77777777" w:rsidR="00EC07DF" w:rsidRPr="00EC07DF" w:rsidRDefault="00EC07DF" w:rsidP="00EC07DF">
      <w:pPr>
        <w:spacing w:line="360" w:lineRule="auto"/>
      </w:pPr>
    </w:p>
    <w:p w14:paraId="58D82BA8" w14:textId="3799497E" w:rsidR="00493281" w:rsidRDefault="00C8436D" w:rsidP="00493281">
      <w:pPr>
        <w:jc w:val="center"/>
      </w:pPr>
      <w:r w:rsidRPr="00C8436D">
        <w:drawing>
          <wp:inline distT="0" distB="0" distL="0" distR="0" wp14:anchorId="0EA52D22" wp14:editId="1CE7A593">
            <wp:extent cx="4744112" cy="2753109"/>
            <wp:effectExtent l="0" t="0" r="0" b="9525"/>
            <wp:docPr id="62046326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63265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6001" w14:textId="5D109BB2" w:rsidR="00EC07DF" w:rsidRPr="00EC07DF" w:rsidRDefault="00EC07DF" w:rsidP="00493281">
      <w:pPr>
        <w:jc w:val="center"/>
        <w:rPr>
          <w:sz w:val="24"/>
          <w:szCs w:val="20"/>
        </w:rPr>
      </w:pPr>
      <w:r w:rsidRPr="00EC07DF">
        <w:rPr>
          <w:sz w:val="24"/>
          <w:szCs w:val="20"/>
        </w:rPr>
        <w:t xml:space="preserve">Рисунок 5 – попытка открытия файла </w:t>
      </w:r>
      <w:r w:rsidRPr="00EC07DF">
        <w:rPr>
          <w:sz w:val="24"/>
          <w:szCs w:val="20"/>
          <w:lang w:val="en-US"/>
        </w:rPr>
        <w:t>some</w:t>
      </w:r>
      <w:r w:rsidRPr="00EC07DF">
        <w:rPr>
          <w:sz w:val="24"/>
          <w:szCs w:val="20"/>
        </w:rPr>
        <w:t>_</w:t>
      </w:r>
      <w:r w:rsidRPr="00EC07DF">
        <w:rPr>
          <w:sz w:val="24"/>
          <w:szCs w:val="20"/>
          <w:lang w:val="en-US"/>
        </w:rPr>
        <w:t>file</w:t>
      </w:r>
      <w:r w:rsidRPr="00EC07DF">
        <w:rPr>
          <w:sz w:val="24"/>
          <w:szCs w:val="20"/>
        </w:rPr>
        <w:t>.</w:t>
      </w:r>
      <w:r w:rsidRPr="00EC07DF">
        <w:rPr>
          <w:sz w:val="24"/>
          <w:szCs w:val="20"/>
          <w:lang w:val="en-US"/>
        </w:rPr>
        <w:t>txt</w:t>
      </w:r>
      <w:r w:rsidRPr="00EC07DF">
        <w:rPr>
          <w:sz w:val="24"/>
          <w:szCs w:val="20"/>
        </w:rPr>
        <w:t xml:space="preserve"> от имени </w:t>
      </w:r>
      <w:r w:rsidRPr="00EC07DF">
        <w:rPr>
          <w:sz w:val="24"/>
          <w:szCs w:val="20"/>
          <w:lang w:val="en-US"/>
        </w:rPr>
        <w:t>user</w:t>
      </w:r>
      <w:r w:rsidRPr="00EC07DF">
        <w:rPr>
          <w:sz w:val="24"/>
          <w:szCs w:val="20"/>
        </w:rPr>
        <w:t>2</w:t>
      </w:r>
    </w:p>
    <w:p w14:paraId="5308E2CE" w14:textId="77777777" w:rsidR="00EC07DF" w:rsidRPr="00EC07DF" w:rsidRDefault="00EC07DF" w:rsidP="00493281">
      <w:pPr>
        <w:jc w:val="center"/>
      </w:pPr>
    </w:p>
    <w:p w14:paraId="7D82750B" w14:textId="25EADA19" w:rsidR="006A4126" w:rsidRDefault="00561D39" w:rsidP="00561D39">
      <w:pPr>
        <w:spacing w:line="360" w:lineRule="auto"/>
      </w:pPr>
      <w:r w:rsidRPr="00561D39">
        <w:rPr>
          <w:b/>
          <w:bCs/>
        </w:rPr>
        <w:t>Задание 7.</w:t>
      </w:r>
      <w:r>
        <w:t xml:space="preserve"> </w:t>
      </w:r>
      <w:r w:rsidR="006A4126" w:rsidRPr="006A4126">
        <w:t xml:space="preserve">От имени пользователя user1 назначьте полный доступ к пакетному файлу. </w:t>
      </w:r>
    </w:p>
    <w:p w14:paraId="2E9CA6B0" w14:textId="42D9E766" w:rsidR="00561D39" w:rsidRPr="00FC025B" w:rsidRDefault="00FC025B" w:rsidP="00FC025B">
      <w:pPr>
        <w:spacing w:line="360" w:lineRule="auto"/>
      </w:pPr>
      <w:r>
        <w:t xml:space="preserve">Вернемся теперь за пользователя </w:t>
      </w:r>
      <w:r>
        <w:rPr>
          <w:lang w:val="en-US"/>
        </w:rPr>
        <w:t>user</w:t>
      </w:r>
      <w:r w:rsidRPr="00FC025B">
        <w:t>1</w:t>
      </w:r>
      <w:r>
        <w:t xml:space="preserve">, используя команду </w:t>
      </w:r>
      <w:r w:rsidRPr="00FC025B">
        <w:t>“</w:t>
      </w:r>
      <w:r>
        <w:rPr>
          <w:lang w:val="en-US"/>
        </w:rPr>
        <w:t>su</w:t>
      </w:r>
      <w:r w:rsidRPr="00FC025B">
        <w:t xml:space="preserve"> </w:t>
      </w:r>
      <w:r>
        <w:rPr>
          <w:lang w:val="en-US"/>
        </w:rPr>
        <w:t>user</w:t>
      </w:r>
      <w:r w:rsidRPr="00FC025B">
        <w:t>1”</w:t>
      </w:r>
      <w:r>
        <w:t xml:space="preserve">. Выдадим теперь полные права, используя команду </w:t>
      </w:r>
      <w:r>
        <w:rPr>
          <w:lang w:val="en-US"/>
        </w:rPr>
        <w:t>chmod</w:t>
      </w:r>
      <w:r w:rsidRPr="00FC025B">
        <w:t xml:space="preserve"> </w:t>
      </w:r>
      <w:r>
        <w:rPr>
          <w:lang w:val="en-US"/>
        </w:rPr>
        <w:t>a</w:t>
      </w:r>
      <w:r w:rsidRPr="00FC025B">
        <w:t>+</w:t>
      </w:r>
      <w:r>
        <w:rPr>
          <w:lang w:val="en-US"/>
        </w:rPr>
        <w:t>rw</w:t>
      </w:r>
      <w:r w:rsidRPr="00FC025B">
        <w:t xml:space="preserve"> </w:t>
      </w:r>
      <w:r>
        <w:rPr>
          <w:lang w:val="en-US"/>
        </w:rPr>
        <w:t>some</w:t>
      </w:r>
      <w:r w:rsidRPr="00FC025B">
        <w:t>_</w:t>
      </w:r>
      <w:r>
        <w:rPr>
          <w:lang w:val="en-US"/>
        </w:rPr>
        <w:t>file</w:t>
      </w:r>
      <w:r w:rsidRPr="00FC025B">
        <w:t>.</w:t>
      </w:r>
      <w:r>
        <w:rPr>
          <w:lang w:val="en-US"/>
        </w:rPr>
        <w:t>txt</w:t>
      </w:r>
      <w:r w:rsidRPr="00FC025B">
        <w:t>.</w:t>
      </w:r>
      <w:r>
        <w:t xml:space="preserve"> Команда представлена на рисунке 6. </w:t>
      </w:r>
    </w:p>
    <w:p w14:paraId="6022A05E" w14:textId="77777777" w:rsidR="00561D39" w:rsidRPr="00B862C2" w:rsidRDefault="00561D39" w:rsidP="00EB7944"/>
    <w:p w14:paraId="721C125B" w14:textId="74881726" w:rsidR="00A06D81" w:rsidRDefault="00C8436D" w:rsidP="00DB5519">
      <w:pPr>
        <w:jc w:val="center"/>
      </w:pPr>
      <w:r w:rsidRPr="00C8436D">
        <w:lastRenderedPageBreak/>
        <w:drawing>
          <wp:inline distT="0" distB="0" distL="0" distR="0" wp14:anchorId="23ECF03D" wp14:editId="6270474C">
            <wp:extent cx="4648849" cy="2514951"/>
            <wp:effectExtent l="0" t="0" r="0" b="0"/>
            <wp:docPr id="16033959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9595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BE7D" w14:textId="4B48F038" w:rsidR="00FC025B" w:rsidRDefault="00FC025B" w:rsidP="00DB5519">
      <w:pPr>
        <w:jc w:val="center"/>
        <w:rPr>
          <w:sz w:val="24"/>
          <w:szCs w:val="20"/>
        </w:rPr>
      </w:pPr>
      <w:r w:rsidRPr="00C27109">
        <w:rPr>
          <w:sz w:val="24"/>
          <w:szCs w:val="20"/>
        </w:rPr>
        <w:t xml:space="preserve">Рисунок 6 </w:t>
      </w:r>
      <w:r w:rsidR="00C27109" w:rsidRPr="00C27109">
        <w:rPr>
          <w:sz w:val="24"/>
          <w:szCs w:val="20"/>
        </w:rPr>
        <w:t>–</w:t>
      </w:r>
      <w:r w:rsidRPr="00C27109">
        <w:rPr>
          <w:sz w:val="24"/>
          <w:szCs w:val="20"/>
        </w:rPr>
        <w:t xml:space="preserve"> </w:t>
      </w:r>
      <w:r w:rsidR="00C27109" w:rsidRPr="00C27109">
        <w:rPr>
          <w:sz w:val="24"/>
          <w:szCs w:val="20"/>
        </w:rPr>
        <w:t>смена прав для файла</w:t>
      </w:r>
    </w:p>
    <w:p w14:paraId="32832F53" w14:textId="77777777" w:rsidR="000B3788" w:rsidRPr="00C27109" w:rsidRDefault="000B3788" w:rsidP="00DB5519">
      <w:pPr>
        <w:jc w:val="center"/>
        <w:rPr>
          <w:sz w:val="24"/>
          <w:szCs w:val="20"/>
        </w:rPr>
      </w:pPr>
    </w:p>
    <w:p w14:paraId="4BE20B00" w14:textId="77777777" w:rsidR="00FC025B" w:rsidRPr="00FC025B" w:rsidRDefault="00FC025B" w:rsidP="00DB5519">
      <w:pPr>
        <w:jc w:val="center"/>
      </w:pPr>
    </w:p>
    <w:p w14:paraId="43DC55A3" w14:textId="7D131CED" w:rsidR="006A4126" w:rsidRDefault="00060CA9" w:rsidP="00060CA9">
      <w:pPr>
        <w:spacing w:line="360" w:lineRule="auto"/>
      </w:pPr>
      <w:r w:rsidRPr="00060CA9">
        <w:rPr>
          <w:b/>
          <w:bCs/>
        </w:rPr>
        <w:t>Задание 8.</w:t>
      </w:r>
      <w:r>
        <w:t xml:space="preserve"> </w:t>
      </w:r>
      <w:r w:rsidR="006A4126" w:rsidRPr="006A4126">
        <w:t xml:space="preserve">Попытайтесь запустить указанный файл от имени пользователя user3. Объясните полученный результат. </w:t>
      </w:r>
    </w:p>
    <w:p w14:paraId="46D47A7D" w14:textId="71B65700" w:rsidR="000B3788" w:rsidRDefault="000B3788" w:rsidP="00060CA9">
      <w:pPr>
        <w:spacing w:line="360" w:lineRule="auto"/>
      </w:pPr>
      <w:r>
        <w:t xml:space="preserve">Если попробуем теперь запустить файл от имени другого пользователя, то также получим ошибку. Это происходит по той причине, потому что мы не назначили доступ другим </w:t>
      </w:r>
      <w:r w:rsidR="005749DF">
        <w:t xml:space="preserve">субъектам в системе к данному объекту. Результат ошибки доступа представлен на рисунке 7. </w:t>
      </w:r>
    </w:p>
    <w:p w14:paraId="66B1910D" w14:textId="77777777" w:rsidR="00C8436D" w:rsidRPr="00060CA9" w:rsidRDefault="00C8436D" w:rsidP="00060CA9">
      <w:pPr>
        <w:spacing w:line="360" w:lineRule="auto"/>
      </w:pPr>
    </w:p>
    <w:p w14:paraId="5FADD8BA" w14:textId="20D5712E" w:rsidR="005C7199" w:rsidRDefault="00C8436D" w:rsidP="005C7199">
      <w:pPr>
        <w:jc w:val="center"/>
      </w:pPr>
      <w:r w:rsidRPr="00C8436D">
        <w:drawing>
          <wp:inline distT="0" distB="0" distL="0" distR="0" wp14:anchorId="3763C88E" wp14:editId="64A8EBF4">
            <wp:extent cx="3801005" cy="2191056"/>
            <wp:effectExtent l="0" t="0" r="0" b="0"/>
            <wp:docPr id="15369941" name="Рисунок 1" descr="Изображение выглядит как текст, программное обеспечение, Мультимедийное программное обеспечение, компьютер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941" name="Рисунок 1" descr="Изображение выглядит как текст, программное обеспечение, Мультимедийное программное обеспечение, компьютер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F917" w14:textId="14C850D2" w:rsidR="005749DF" w:rsidRPr="005749DF" w:rsidRDefault="005749DF" w:rsidP="005C7199">
      <w:pPr>
        <w:jc w:val="center"/>
        <w:rPr>
          <w:sz w:val="24"/>
          <w:szCs w:val="20"/>
        </w:rPr>
      </w:pPr>
      <w:r w:rsidRPr="005749DF">
        <w:rPr>
          <w:sz w:val="24"/>
          <w:szCs w:val="20"/>
        </w:rPr>
        <w:t xml:space="preserve">Рисунок 7 – ошибка доступа к файлу от лица </w:t>
      </w:r>
      <w:r w:rsidRPr="005749DF">
        <w:rPr>
          <w:sz w:val="24"/>
          <w:szCs w:val="20"/>
          <w:lang w:val="en-US"/>
        </w:rPr>
        <w:t>user</w:t>
      </w:r>
      <w:r w:rsidRPr="005749DF">
        <w:rPr>
          <w:sz w:val="24"/>
          <w:szCs w:val="20"/>
        </w:rPr>
        <w:t>2</w:t>
      </w:r>
    </w:p>
    <w:p w14:paraId="4A99984A" w14:textId="77777777" w:rsidR="005749DF" w:rsidRPr="005749DF" w:rsidRDefault="005749DF" w:rsidP="005C7199">
      <w:pPr>
        <w:jc w:val="center"/>
      </w:pPr>
    </w:p>
    <w:p w14:paraId="5B0673BC" w14:textId="3DF05987" w:rsidR="006A4126" w:rsidRDefault="00C86DD7" w:rsidP="00C86DD7">
      <w:pPr>
        <w:spacing w:line="360" w:lineRule="auto"/>
      </w:pPr>
      <w:r w:rsidRPr="00C86DD7">
        <w:rPr>
          <w:b/>
          <w:bCs/>
        </w:rPr>
        <w:t>Задание 9.</w:t>
      </w:r>
      <w:r>
        <w:t xml:space="preserve"> </w:t>
      </w:r>
      <w:r w:rsidR="006A4126" w:rsidRPr="006A4126">
        <w:t xml:space="preserve">Измените пользователя user1, переместив его в ту же группу, к которой принадлежит user3 (по умолчанию эта группа также называется user3). </w:t>
      </w:r>
    </w:p>
    <w:p w14:paraId="759C0D4E" w14:textId="2EE8AA08" w:rsidR="002039AF" w:rsidRDefault="002039AF" w:rsidP="00C86DD7">
      <w:pPr>
        <w:spacing w:line="360" w:lineRule="auto"/>
      </w:pPr>
      <w:r>
        <w:t xml:space="preserve">В нашем случае группа будет называться </w:t>
      </w:r>
      <w:r>
        <w:rPr>
          <w:lang w:val="en-US"/>
        </w:rPr>
        <w:t>user</w:t>
      </w:r>
      <w:r w:rsidRPr="002039AF">
        <w:t>2</w:t>
      </w:r>
      <w:r>
        <w:t xml:space="preserve">, добавим к ней пользователя </w:t>
      </w:r>
      <w:r>
        <w:rPr>
          <w:lang w:val="en-US"/>
        </w:rPr>
        <w:t>user</w:t>
      </w:r>
      <w:r w:rsidRPr="002039AF">
        <w:t>1</w:t>
      </w:r>
      <w:r w:rsidR="005515C7">
        <w:t xml:space="preserve">, как представлено на рисунке 8. </w:t>
      </w:r>
    </w:p>
    <w:p w14:paraId="44F64104" w14:textId="77777777" w:rsidR="005515C7" w:rsidRPr="002039AF" w:rsidRDefault="005515C7" w:rsidP="00C86DD7">
      <w:pPr>
        <w:spacing w:line="360" w:lineRule="auto"/>
      </w:pPr>
    </w:p>
    <w:p w14:paraId="5844D35A" w14:textId="5EED715B" w:rsidR="00713AC1" w:rsidRDefault="00C8436D" w:rsidP="00AB2566">
      <w:pPr>
        <w:jc w:val="center"/>
      </w:pPr>
      <w:r w:rsidRPr="00C8436D">
        <w:drawing>
          <wp:inline distT="0" distB="0" distL="0" distR="0" wp14:anchorId="56228A0C" wp14:editId="33E8743E">
            <wp:extent cx="3429479" cy="2619741"/>
            <wp:effectExtent l="0" t="0" r="0" b="9525"/>
            <wp:docPr id="2001132849" name="Рисунок 1" descr="Изображение выглядит как текст, программное обеспечение, Значок на компьютере, веб-страниц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32849" name="Рисунок 1" descr="Изображение выглядит как текст, программное обеспечение, Значок на компьютере, веб-страниц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687D" w14:textId="5A5BE851" w:rsidR="005515C7" w:rsidRDefault="005515C7" w:rsidP="00224CD5">
      <w:pPr>
        <w:jc w:val="center"/>
        <w:rPr>
          <w:sz w:val="24"/>
          <w:szCs w:val="20"/>
        </w:rPr>
      </w:pPr>
      <w:r w:rsidRPr="005515C7">
        <w:rPr>
          <w:sz w:val="24"/>
          <w:szCs w:val="20"/>
        </w:rPr>
        <w:t xml:space="preserve">Рисунок 8 – добавление пользователя </w:t>
      </w:r>
      <w:r w:rsidRPr="005515C7">
        <w:rPr>
          <w:sz w:val="24"/>
          <w:szCs w:val="20"/>
          <w:lang w:val="en-US"/>
        </w:rPr>
        <w:t>user</w:t>
      </w:r>
      <w:r w:rsidRPr="005515C7">
        <w:rPr>
          <w:sz w:val="24"/>
          <w:szCs w:val="20"/>
        </w:rPr>
        <w:t xml:space="preserve">1 в группу </w:t>
      </w:r>
      <w:r w:rsidRPr="005515C7">
        <w:rPr>
          <w:sz w:val="24"/>
          <w:szCs w:val="20"/>
          <w:lang w:val="en-US"/>
        </w:rPr>
        <w:t>user</w:t>
      </w:r>
      <w:r w:rsidRPr="005515C7">
        <w:rPr>
          <w:sz w:val="24"/>
          <w:szCs w:val="20"/>
        </w:rPr>
        <w:t>2</w:t>
      </w:r>
    </w:p>
    <w:p w14:paraId="6DB71B9B" w14:textId="77777777" w:rsidR="00C8436D" w:rsidRDefault="00C8436D" w:rsidP="00224CD5">
      <w:pPr>
        <w:jc w:val="center"/>
        <w:rPr>
          <w:sz w:val="24"/>
          <w:szCs w:val="20"/>
        </w:rPr>
      </w:pPr>
    </w:p>
    <w:p w14:paraId="25041C36" w14:textId="77777777" w:rsidR="00C8436D" w:rsidRPr="00C8436D" w:rsidRDefault="00C8436D" w:rsidP="00224CD5">
      <w:pPr>
        <w:jc w:val="center"/>
        <w:rPr>
          <w:sz w:val="24"/>
          <w:szCs w:val="20"/>
        </w:rPr>
      </w:pPr>
    </w:p>
    <w:p w14:paraId="1A07F00B" w14:textId="6F84DF01" w:rsidR="006A4126" w:rsidRDefault="00224CD5" w:rsidP="00224CD5">
      <w:pPr>
        <w:spacing w:line="360" w:lineRule="auto"/>
      </w:pPr>
      <w:r w:rsidRPr="00C8436D">
        <w:rPr>
          <w:b/>
          <w:bCs/>
        </w:rPr>
        <w:t>Задание 10.</w:t>
      </w:r>
      <w:r>
        <w:t xml:space="preserve"> </w:t>
      </w:r>
      <w:r w:rsidR="006A4126" w:rsidRPr="006A4126">
        <w:t xml:space="preserve">Завершите сеанс пользователя user3 (команда logout) и снова войдите в систему от его имени. </w:t>
      </w:r>
    </w:p>
    <w:p w14:paraId="47FE746A" w14:textId="64326B89" w:rsidR="00224CD5" w:rsidRPr="00C8436D" w:rsidRDefault="00C8436D" w:rsidP="00224CD5">
      <w:pPr>
        <w:spacing w:line="360" w:lineRule="auto"/>
      </w:pPr>
      <w:r>
        <w:t xml:space="preserve">Команда </w:t>
      </w:r>
      <w:r>
        <w:rPr>
          <w:lang w:val="en-US"/>
        </w:rPr>
        <w:t>logout</w:t>
      </w:r>
      <w:r w:rsidRPr="00C8436D">
        <w:t xml:space="preserve"> </w:t>
      </w:r>
      <w:r>
        <w:t xml:space="preserve">не работает, в нашем случае использовался </w:t>
      </w:r>
      <w:r>
        <w:rPr>
          <w:lang w:val="en-US"/>
        </w:rPr>
        <w:t>exit</w:t>
      </w:r>
      <w:r>
        <w:t xml:space="preserve">, как представлено на рисунке 9. </w:t>
      </w:r>
    </w:p>
    <w:p w14:paraId="253737F6" w14:textId="77777777" w:rsidR="005515C7" w:rsidRPr="00224CD5" w:rsidRDefault="005515C7" w:rsidP="00EB7944"/>
    <w:p w14:paraId="02156D08" w14:textId="09F928DD" w:rsidR="00CA2B18" w:rsidRDefault="00C8436D" w:rsidP="000A7332">
      <w:pPr>
        <w:jc w:val="center"/>
      </w:pPr>
      <w:r w:rsidRPr="00C8436D">
        <w:drawing>
          <wp:inline distT="0" distB="0" distL="0" distR="0" wp14:anchorId="36A14F59" wp14:editId="410A7F2D">
            <wp:extent cx="4763165" cy="2562583"/>
            <wp:effectExtent l="0" t="0" r="0" b="9525"/>
            <wp:docPr id="88607418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7418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DB11" w14:textId="6E07DE6E" w:rsidR="00C8436D" w:rsidRPr="00C8436D" w:rsidRDefault="00C8436D" w:rsidP="000A7332">
      <w:pPr>
        <w:jc w:val="center"/>
        <w:rPr>
          <w:sz w:val="24"/>
          <w:szCs w:val="20"/>
        </w:rPr>
      </w:pPr>
      <w:r w:rsidRPr="00C8436D">
        <w:rPr>
          <w:sz w:val="24"/>
          <w:szCs w:val="20"/>
        </w:rPr>
        <w:t xml:space="preserve">Рисунок 9 – выход пользователя из сеанса </w:t>
      </w:r>
    </w:p>
    <w:p w14:paraId="7D8E82E2" w14:textId="77777777" w:rsidR="00C8436D" w:rsidRPr="00C8436D" w:rsidRDefault="00C8436D" w:rsidP="000A7332">
      <w:pPr>
        <w:jc w:val="center"/>
      </w:pPr>
    </w:p>
    <w:p w14:paraId="6C94FD06" w14:textId="5C6D4F81" w:rsidR="006A4126" w:rsidRDefault="002D7556" w:rsidP="002D7556">
      <w:pPr>
        <w:spacing w:line="360" w:lineRule="auto"/>
      </w:pPr>
      <w:r w:rsidRPr="002D7556">
        <w:rPr>
          <w:b/>
          <w:bCs/>
        </w:rPr>
        <w:t>Задание 11.</w:t>
      </w:r>
      <w:r>
        <w:t xml:space="preserve"> </w:t>
      </w:r>
      <w:r w:rsidR="006A4126" w:rsidRPr="006A4126">
        <w:t xml:space="preserve">Попытайтесь снова запустить пакетный файл, созданный в пункте 3. Объясните полученный результат. </w:t>
      </w:r>
    </w:p>
    <w:p w14:paraId="483BAC21" w14:textId="6FE3C68C" w:rsidR="00A30F27" w:rsidRDefault="00A30F27" w:rsidP="002D7556">
      <w:pPr>
        <w:spacing w:line="360" w:lineRule="auto"/>
      </w:pPr>
      <w:r>
        <w:t xml:space="preserve">Если попробовать заново запустить, то выдает ошибку доступа для чтения, такое происходит по той причине, так как пользователь не указывал, что все </w:t>
      </w:r>
      <w:r>
        <w:lastRenderedPageBreak/>
        <w:t xml:space="preserve">участники группы имеют права читать файл. Результат представлен на рисунке 10. </w:t>
      </w:r>
    </w:p>
    <w:p w14:paraId="3C6656BD" w14:textId="77777777" w:rsidR="00A30F27" w:rsidRPr="002D7556" w:rsidRDefault="00A30F27" w:rsidP="002D7556">
      <w:pPr>
        <w:spacing w:line="360" w:lineRule="auto"/>
      </w:pPr>
    </w:p>
    <w:p w14:paraId="0186D499" w14:textId="00F0E704" w:rsidR="0098351E" w:rsidRDefault="002D7556" w:rsidP="0098351E">
      <w:pPr>
        <w:jc w:val="center"/>
      </w:pPr>
      <w:r w:rsidRPr="002D7556">
        <w:rPr>
          <w:lang w:val="en-US"/>
        </w:rPr>
        <w:drawing>
          <wp:inline distT="0" distB="0" distL="0" distR="0" wp14:anchorId="34DB3528" wp14:editId="6486F5B2">
            <wp:extent cx="4352925" cy="3030305"/>
            <wp:effectExtent l="0" t="0" r="0" b="0"/>
            <wp:docPr id="63192869" name="Рисунок 1" descr="Изображение выглядит как текст, программное обеспечение, Мультимедийное программное обеспечение, компьютер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2869" name="Рисунок 1" descr="Изображение выглядит как текст, программное обеспечение, Мультимедийное программное обеспечение, компьютер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0668" cy="303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AFC0" w14:textId="0111A7C9" w:rsidR="00A30F27" w:rsidRPr="00A30F27" w:rsidRDefault="00A30F27" w:rsidP="0098351E">
      <w:pPr>
        <w:jc w:val="center"/>
        <w:rPr>
          <w:sz w:val="24"/>
          <w:szCs w:val="20"/>
        </w:rPr>
      </w:pPr>
      <w:r w:rsidRPr="00A30F27">
        <w:rPr>
          <w:sz w:val="24"/>
          <w:szCs w:val="20"/>
        </w:rPr>
        <w:t xml:space="preserve">Рисунок 10 – попытка просмотреть файл от лица </w:t>
      </w:r>
      <w:r w:rsidRPr="00A30F27">
        <w:rPr>
          <w:sz w:val="24"/>
          <w:szCs w:val="20"/>
          <w:lang w:val="en-US"/>
        </w:rPr>
        <w:t>user</w:t>
      </w:r>
      <w:r w:rsidRPr="00A30F27">
        <w:rPr>
          <w:sz w:val="24"/>
          <w:szCs w:val="20"/>
        </w:rPr>
        <w:t>2</w:t>
      </w:r>
    </w:p>
    <w:p w14:paraId="186B9107" w14:textId="77777777" w:rsidR="00A30F27" w:rsidRDefault="00A30F27" w:rsidP="0098351E">
      <w:pPr>
        <w:jc w:val="center"/>
      </w:pPr>
    </w:p>
    <w:p w14:paraId="18186AD0" w14:textId="77777777" w:rsidR="00A30F27" w:rsidRPr="00A30F27" w:rsidRDefault="00A30F27" w:rsidP="0098351E">
      <w:pPr>
        <w:jc w:val="center"/>
      </w:pPr>
    </w:p>
    <w:p w14:paraId="6A9B3F92" w14:textId="36167BD5" w:rsidR="00E22E35" w:rsidRDefault="00E22E35" w:rsidP="00E22E35">
      <w:pPr>
        <w:spacing w:line="360" w:lineRule="auto"/>
      </w:pPr>
      <w:r w:rsidRPr="00E22E35">
        <w:rPr>
          <w:b/>
          <w:bCs/>
        </w:rPr>
        <w:t>Задание 12</w:t>
      </w:r>
      <w:r>
        <w:t xml:space="preserve">. </w:t>
      </w:r>
      <w:r w:rsidR="006A4126" w:rsidRPr="006A4126">
        <w:t xml:space="preserve">Удалите пользователя user1. </w:t>
      </w:r>
    </w:p>
    <w:p w14:paraId="719E8919" w14:textId="14C2F50D" w:rsidR="00E22E35" w:rsidRDefault="00E22E35" w:rsidP="00E22E35">
      <w:pPr>
        <w:spacing w:line="360" w:lineRule="auto"/>
      </w:pPr>
      <w:r>
        <w:t xml:space="preserve">Для удаления пользователя воспользуемся командой </w:t>
      </w:r>
      <w:r>
        <w:rPr>
          <w:lang w:val="en-US"/>
        </w:rPr>
        <w:t>deluser</w:t>
      </w:r>
      <w:r w:rsidRPr="00E22E35">
        <w:t xml:space="preserve"> </w:t>
      </w:r>
      <w:r>
        <w:rPr>
          <w:lang w:val="en-US"/>
        </w:rPr>
        <w:t>user</w:t>
      </w:r>
      <w:r w:rsidRPr="00E22E35">
        <w:t>1</w:t>
      </w:r>
      <w:r>
        <w:t xml:space="preserve"> от имени администратора. После этого удалим сразу и группу. Результат выполнения задания представлено на рисунке 11. </w:t>
      </w:r>
    </w:p>
    <w:p w14:paraId="22D02345" w14:textId="77777777" w:rsidR="00E22E35" w:rsidRPr="00E22E35" w:rsidRDefault="00E22E35" w:rsidP="00EB7944"/>
    <w:p w14:paraId="7AF892AC" w14:textId="4C1A7EA3" w:rsidR="007F54A2" w:rsidRDefault="002D7556" w:rsidP="007F54A2">
      <w:pPr>
        <w:jc w:val="center"/>
      </w:pPr>
      <w:r w:rsidRPr="002D7556">
        <w:rPr>
          <w:lang w:val="en-US"/>
        </w:rPr>
        <w:drawing>
          <wp:inline distT="0" distB="0" distL="0" distR="0" wp14:anchorId="2F791A3E" wp14:editId="4E5DEF9F">
            <wp:extent cx="4915586" cy="3238952"/>
            <wp:effectExtent l="0" t="0" r="0" b="0"/>
            <wp:docPr id="821080138" name="Рисунок 1" descr="Изображение выглядит как текст, снимок экрана, программное обеспечение, компьютер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80138" name="Рисунок 1" descr="Изображение выглядит как текст, снимок экрана, программное обеспечение, компьютер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1ACA" w14:textId="0602F7E2" w:rsidR="00E22E35" w:rsidRPr="00E22E35" w:rsidRDefault="00E22E35" w:rsidP="007F54A2">
      <w:pPr>
        <w:jc w:val="center"/>
        <w:rPr>
          <w:sz w:val="24"/>
          <w:szCs w:val="20"/>
        </w:rPr>
      </w:pPr>
      <w:r w:rsidRPr="00E22E35">
        <w:rPr>
          <w:sz w:val="24"/>
          <w:szCs w:val="20"/>
        </w:rPr>
        <w:t>Рисунок 11 – удаление пользователя и группы</w:t>
      </w:r>
    </w:p>
    <w:p w14:paraId="21104FD5" w14:textId="2F5A7E0A" w:rsidR="006A4126" w:rsidRDefault="005F5D4B" w:rsidP="00F912D5">
      <w:pPr>
        <w:spacing w:line="360" w:lineRule="auto"/>
      </w:pPr>
      <w:r w:rsidRPr="00F912D5">
        <w:rPr>
          <w:b/>
          <w:bCs/>
        </w:rPr>
        <w:lastRenderedPageBreak/>
        <w:t>Задание 13.</w:t>
      </w:r>
      <w:r>
        <w:t xml:space="preserve"> </w:t>
      </w:r>
      <w:r w:rsidR="006A4126" w:rsidRPr="006A4126">
        <w:t xml:space="preserve">Для одного и тоже файла создайте мягкую и жесткую ссылку в домашнем каталоге. Попробуйте создать ссылки одновременно для нескольких файлов. </w:t>
      </w:r>
    </w:p>
    <w:p w14:paraId="01E20D68" w14:textId="77777777" w:rsidR="005F5D4B" w:rsidRPr="002D7556" w:rsidRDefault="005F5D4B" w:rsidP="00EB7944"/>
    <w:p w14:paraId="040D57AA" w14:textId="3577321B" w:rsidR="00F41924" w:rsidRDefault="002D7556" w:rsidP="000B4B7F">
      <w:pPr>
        <w:jc w:val="center"/>
      </w:pPr>
      <w:r w:rsidRPr="002D7556">
        <w:rPr>
          <w:lang w:val="en-US"/>
        </w:rPr>
        <w:drawing>
          <wp:inline distT="0" distB="0" distL="0" distR="0" wp14:anchorId="38CA0169" wp14:editId="2C9FCCFC">
            <wp:extent cx="4820323" cy="2829320"/>
            <wp:effectExtent l="0" t="0" r="0" b="9525"/>
            <wp:docPr id="34521460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1460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D846" w14:textId="541422D1" w:rsidR="00460F9B" w:rsidRPr="00460F9B" w:rsidRDefault="00460F9B" w:rsidP="000B4B7F">
      <w:pPr>
        <w:jc w:val="center"/>
        <w:rPr>
          <w:sz w:val="24"/>
          <w:szCs w:val="20"/>
        </w:rPr>
      </w:pPr>
      <w:r w:rsidRPr="00460F9B">
        <w:rPr>
          <w:sz w:val="24"/>
          <w:szCs w:val="20"/>
        </w:rPr>
        <w:t>Рисунок 12 – создание пустого текстового файла</w:t>
      </w:r>
    </w:p>
    <w:p w14:paraId="469D6C17" w14:textId="77777777" w:rsidR="00460F9B" w:rsidRDefault="00460F9B" w:rsidP="000B4B7F">
      <w:pPr>
        <w:jc w:val="center"/>
      </w:pPr>
    </w:p>
    <w:p w14:paraId="1C58386A" w14:textId="77777777" w:rsidR="00460F9B" w:rsidRDefault="00460F9B" w:rsidP="00C30AFC"/>
    <w:p w14:paraId="5E72A486" w14:textId="5175765B" w:rsidR="00C30AFC" w:rsidRDefault="00C30AFC" w:rsidP="00C30AFC">
      <w:pPr>
        <w:spacing w:line="360" w:lineRule="auto"/>
      </w:pPr>
      <w:r>
        <w:t>Для создания жесткой ссылкой нужно воспользоваться командной</w:t>
      </w:r>
      <w:r w:rsidRPr="00C30AFC">
        <w:t>: “</w:t>
      </w:r>
      <w:r w:rsidRPr="00C30AFC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C30AFC">
        <w:t>ln original_file.txt hard_link.txt</w:t>
      </w:r>
      <w:r w:rsidRPr="00C30AFC">
        <w:t xml:space="preserve">”. </w:t>
      </w:r>
      <w:r w:rsidRPr="00C30AFC">
        <w:t>Теперь hard_link.txt — это просто другое имя для тех же данных на диске, что и original_file.txt. У них один и тот же inode (идентификатор файла в файловой системе).</w:t>
      </w:r>
    </w:p>
    <w:p w14:paraId="5C44D368" w14:textId="3B231834" w:rsidR="00C30AFC" w:rsidRDefault="00C30AFC" w:rsidP="00C30AFC">
      <w:pPr>
        <w:spacing w:line="360" w:lineRule="auto"/>
      </w:pPr>
      <w:r w:rsidRPr="00C30AFC">
        <w:t>Для создания символической ссылки используется команда ln с ключом -s.</w:t>
      </w:r>
      <w:r w:rsidRPr="00C30AFC">
        <w:t xml:space="preserve"> </w:t>
      </w:r>
      <w:r w:rsidRPr="00C30AFC">
        <w:t>Файл soft_link.txt — это небольшая запись, которая просто содержит путь к файлу original_file.txt. Он указывает на имя файла, а не на данные напрямую.</w:t>
      </w:r>
    </w:p>
    <w:p w14:paraId="032864F1" w14:textId="77777777" w:rsidR="00460F9B" w:rsidRPr="00460F9B" w:rsidRDefault="00460F9B" w:rsidP="000B4B7F">
      <w:pPr>
        <w:jc w:val="center"/>
      </w:pPr>
    </w:p>
    <w:p w14:paraId="0CF1F979" w14:textId="67F9EFD4" w:rsidR="006A4126" w:rsidRDefault="00C30AFC" w:rsidP="00C30AFC">
      <w:pPr>
        <w:spacing w:line="360" w:lineRule="auto"/>
      </w:pPr>
      <w:r w:rsidRPr="00C30AFC">
        <w:rPr>
          <w:b/>
          <w:bCs/>
        </w:rPr>
        <w:t>Задание 14.</w:t>
      </w:r>
      <w:r>
        <w:t xml:space="preserve"> </w:t>
      </w:r>
      <w:r w:rsidR="006A4126" w:rsidRPr="006A4126">
        <w:t xml:space="preserve">Проверьте работу файлового менеджера mc (в случае отсутствия файлового менеджера установите его). </w:t>
      </w:r>
    </w:p>
    <w:p w14:paraId="7A776C21" w14:textId="4FB0BF80" w:rsidR="00C30AFC" w:rsidRPr="00C30AFC" w:rsidRDefault="00C30AFC" w:rsidP="00C30AFC">
      <w:pPr>
        <w:spacing w:line="360" w:lineRule="auto"/>
      </w:pPr>
      <w:r>
        <w:t xml:space="preserve">В нашем случае по умолчанию он был, поэтому в терминал просто введем </w:t>
      </w:r>
      <w:r w:rsidRPr="00C30AFC">
        <w:t>“</w:t>
      </w:r>
      <w:r>
        <w:rPr>
          <w:lang w:val="en-US"/>
        </w:rPr>
        <w:t>mc</w:t>
      </w:r>
      <w:r w:rsidRPr="00C30AFC">
        <w:t>”</w:t>
      </w:r>
      <w:r>
        <w:t xml:space="preserve">, в результате получилось то, что представлено на рисунке 13. </w:t>
      </w:r>
    </w:p>
    <w:p w14:paraId="16B6FFDA" w14:textId="3270CE78" w:rsidR="00342B79" w:rsidRDefault="002D7556" w:rsidP="006658C1">
      <w:pPr>
        <w:jc w:val="center"/>
      </w:pPr>
      <w:r w:rsidRPr="002D7556">
        <w:rPr>
          <w:lang w:val="en-US"/>
        </w:rPr>
        <w:lastRenderedPageBreak/>
        <w:drawing>
          <wp:inline distT="0" distB="0" distL="0" distR="0" wp14:anchorId="2CAD9E3F" wp14:editId="619552F8">
            <wp:extent cx="5794870" cy="3933825"/>
            <wp:effectExtent l="0" t="0" r="0" b="0"/>
            <wp:docPr id="1657410893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10893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3654" cy="393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3893" w14:textId="6E27EAEC" w:rsidR="008B1486" w:rsidRPr="008B1486" w:rsidRDefault="008B1486" w:rsidP="006658C1">
      <w:pPr>
        <w:jc w:val="center"/>
        <w:rPr>
          <w:sz w:val="24"/>
          <w:szCs w:val="20"/>
        </w:rPr>
      </w:pPr>
      <w:r w:rsidRPr="008B1486">
        <w:rPr>
          <w:sz w:val="24"/>
          <w:szCs w:val="20"/>
        </w:rPr>
        <w:t>Рисунок 13 – результат выполнения задания 14</w:t>
      </w:r>
    </w:p>
    <w:p w14:paraId="5C999017" w14:textId="77777777" w:rsidR="008B1486" w:rsidRDefault="008B1486" w:rsidP="006658C1">
      <w:pPr>
        <w:jc w:val="center"/>
      </w:pPr>
    </w:p>
    <w:p w14:paraId="071C7D20" w14:textId="77777777" w:rsidR="00541D6D" w:rsidRPr="008B1486" w:rsidRDefault="00541D6D" w:rsidP="006658C1">
      <w:pPr>
        <w:jc w:val="center"/>
      </w:pPr>
    </w:p>
    <w:p w14:paraId="7ECB8948" w14:textId="62874A7B" w:rsidR="006A4126" w:rsidRPr="009917F5" w:rsidRDefault="0099047F" w:rsidP="0099047F">
      <w:pPr>
        <w:spacing w:line="360" w:lineRule="auto"/>
      </w:pPr>
      <w:r w:rsidRPr="0099047F">
        <w:rPr>
          <w:b/>
          <w:bCs/>
        </w:rPr>
        <w:t>Задание 15.</w:t>
      </w:r>
      <w:r>
        <w:t xml:space="preserve"> </w:t>
      </w:r>
      <w:r w:rsidR="006A4126" w:rsidRPr="006A4126">
        <w:t>Запишите абсолютный и символьный варианты команды, устанавливающей права доступа к файлу в соответствии с вариантом задания (номер варианта задания соответствует номеру студента в журнале группы).</w:t>
      </w:r>
      <w:r w:rsidR="0043311C">
        <w:t xml:space="preserve"> </w:t>
      </w:r>
    </w:p>
    <w:p w14:paraId="695E8643" w14:textId="54BC904F" w:rsidR="00B7080F" w:rsidRDefault="0043311C" w:rsidP="0043311C">
      <w:pPr>
        <w:spacing w:line="360" w:lineRule="auto"/>
      </w:pPr>
      <w:r w:rsidRPr="0043311C">
        <w:rPr>
          <w:b/>
          <w:bCs/>
        </w:rPr>
        <w:t>Вариант 11.</w:t>
      </w:r>
      <w:r>
        <w:t xml:space="preserve"> </w:t>
      </w:r>
      <w:r>
        <w:t>Полный доступ для</w:t>
      </w:r>
      <w:r>
        <w:t xml:space="preserve"> </w:t>
      </w:r>
      <w:r>
        <w:t>пользователя, доступ на</w:t>
      </w:r>
      <w:r>
        <w:t xml:space="preserve"> </w:t>
      </w:r>
      <w:r>
        <w:t>чтение и выполнение для</w:t>
      </w:r>
      <w:r>
        <w:t xml:space="preserve"> </w:t>
      </w:r>
      <w:r>
        <w:t>группы, доступ на чтение и</w:t>
      </w:r>
      <w:r>
        <w:t xml:space="preserve"> </w:t>
      </w:r>
      <w:r>
        <w:t>запись для остальных.</w:t>
      </w:r>
    </w:p>
    <w:p w14:paraId="5D384819" w14:textId="77777777" w:rsidR="00541D6D" w:rsidRDefault="00541D6D" w:rsidP="00541D6D">
      <w:pPr>
        <w:spacing w:line="360" w:lineRule="auto"/>
      </w:pPr>
      <w:r w:rsidRPr="00541D6D">
        <w:t>Требуется установить следующие права:</w:t>
      </w:r>
    </w:p>
    <w:p w14:paraId="6209A270" w14:textId="77777777" w:rsidR="00C27920" w:rsidRDefault="00541D6D" w:rsidP="00C27920">
      <w:pPr>
        <w:spacing w:line="360" w:lineRule="auto"/>
      </w:pPr>
      <w:r w:rsidRPr="00541D6D">
        <w:t>Пользователь (владелец): rwx (чтение, запись, выполнение = полный доступ = 7)</w:t>
      </w:r>
      <w:r>
        <w:t xml:space="preserve">. </w:t>
      </w:r>
      <w:r w:rsidRPr="00541D6D">
        <w:t>Группа: r-x (чтение и выполнение = 5)</w:t>
      </w:r>
      <w:r>
        <w:t xml:space="preserve">. </w:t>
      </w:r>
      <w:r w:rsidRPr="00541D6D">
        <w:t>Остальные (others): rw- (чтение и запись = 6)</w:t>
      </w:r>
      <w:r w:rsidR="00C27920">
        <w:t xml:space="preserve">. </w:t>
      </w:r>
    </w:p>
    <w:p w14:paraId="142AD640" w14:textId="5FCE7969" w:rsidR="00C27920" w:rsidRDefault="00C27920" w:rsidP="00C27920">
      <w:pPr>
        <w:spacing w:line="360" w:lineRule="auto"/>
      </w:pPr>
      <w:r>
        <w:t>Получается нам нужно выдать такие права на в</w:t>
      </w:r>
      <w:r w:rsidRPr="00C27920">
        <w:t>ладел</w:t>
      </w:r>
      <w:r>
        <w:t>ь</w:t>
      </w:r>
      <w:r w:rsidRPr="00C27920">
        <w:t>ц</w:t>
      </w:r>
      <w:r>
        <w:t>а</w:t>
      </w:r>
      <w:r w:rsidRPr="00C27920">
        <w:t>: 4 (r) + 2 (w) + 1 (x) = 7</w:t>
      </w:r>
      <w:r>
        <w:t>. На г</w:t>
      </w:r>
      <w:r w:rsidRPr="00C27920">
        <w:t>рупп</w:t>
      </w:r>
      <w:r>
        <w:t>у</w:t>
      </w:r>
      <w:r w:rsidRPr="00C27920">
        <w:t>: 4 (r) + 0 (—) + 1 (x) = 5</w:t>
      </w:r>
      <w:r>
        <w:t xml:space="preserve">. </w:t>
      </w:r>
      <w:r w:rsidRPr="00C27920">
        <w:t>Остальные: 4 (r) + 2 (w) + 0 (—) = 6</w:t>
      </w:r>
      <w:r>
        <w:t xml:space="preserve">. </w:t>
      </w:r>
    </w:p>
    <w:p w14:paraId="23D3E3D2" w14:textId="34F9EC04" w:rsidR="00C27920" w:rsidRDefault="00C27920" w:rsidP="00C27920">
      <w:pPr>
        <w:spacing w:line="360" w:lineRule="auto"/>
      </w:pPr>
      <w:r>
        <w:t>То есть в итоге, нам подходит данная команда</w:t>
      </w:r>
      <w:r w:rsidRPr="00C27920">
        <w:t xml:space="preserve">: </w:t>
      </w:r>
      <w:r w:rsidRPr="00C27920">
        <w:t>chmod 756 имя_файла</w:t>
      </w:r>
      <w:r w:rsidR="006344F7">
        <w:t xml:space="preserve">. </w:t>
      </w:r>
    </w:p>
    <w:p w14:paraId="1EDC1267" w14:textId="7BBAB0C9" w:rsidR="006344F7" w:rsidRDefault="006344F7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441D1823" w14:textId="2C40E93A" w:rsidR="006344F7" w:rsidRPr="006344F7" w:rsidRDefault="006344F7" w:rsidP="006344F7">
      <w:pPr>
        <w:spacing w:line="360" w:lineRule="auto"/>
        <w:jc w:val="center"/>
        <w:rPr>
          <w:b/>
          <w:bCs/>
        </w:rPr>
      </w:pPr>
      <w:r w:rsidRPr="006344F7">
        <w:rPr>
          <w:b/>
          <w:bCs/>
        </w:rPr>
        <w:lastRenderedPageBreak/>
        <w:t>Контрольные вопросы</w:t>
      </w:r>
    </w:p>
    <w:p w14:paraId="22AF3B08" w14:textId="77777777" w:rsidR="006344F7" w:rsidRDefault="006344F7" w:rsidP="006344F7">
      <w:pPr>
        <w:spacing w:line="360" w:lineRule="auto"/>
        <w:jc w:val="center"/>
      </w:pPr>
    </w:p>
    <w:p w14:paraId="07FA5E91" w14:textId="77777777" w:rsidR="006344F7" w:rsidRDefault="006344F7" w:rsidP="006344F7">
      <w:pPr>
        <w:spacing w:line="360" w:lineRule="auto"/>
      </w:pPr>
      <w:r>
        <w:t>1. Как организуется разграничение доступа к файлам в Linux?</w:t>
      </w:r>
    </w:p>
    <w:p w14:paraId="1D121EFA" w14:textId="77777777" w:rsidR="00D06FFF" w:rsidRDefault="00D06FFF" w:rsidP="00D06FFF">
      <w:pPr>
        <w:spacing w:line="360" w:lineRule="auto"/>
      </w:pPr>
      <w:r w:rsidRPr="00D06FFF">
        <w:t>Разграничение доступа в Linux построено на трех ключевых механизмах:</w:t>
      </w:r>
    </w:p>
    <w:p w14:paraId="756170FA" w14:textId="77777777" w:rsidR="00D06FFF" w:rsidRDefault="00D06FFF" w:rsidP="00D06FFF">
      <w:pPr>
        <w:spacing w:line="360" w:lineRule="auto"/>
      </w:pPr>
      <w:r w:rsidRPr="00D06FFF">
        <w:t>Владелец и группа: Каждому файлу и каталогу назначается один владелец (user) и одна группа (group).</w:t>
      </w:r>
    </w:p>
    <w:p w14:paraId="09A0BB73" w14:textId="1EFCB643" w:rsidR="00D06FFF" w:rsidRPr="00D06FFF" w:rsidRDefault="00D06FFF" w:rsidP="00D06FFF">
      <w:pPr>
        <w:spacing w:line="360" w:lineRule="auto"/>
      </w:pPr>
      <w:r w:rsidRPr="00D06FFF">
        <w:t>Права доступа (Permissions)</w:t>
      </w:r>
      <w:r w:rsidR="00F5173F" w:rsidRPr="00D06FFF">
        <w:t>: для</w:t>
      </w:r>
      <w:r w:rsidRPr="00D06FFF">
        <w:t xml:space="preserve"> трех категорий субъектов — владельца (u), члена группы (g) и всех остальных (o) — отдельно задаются права:</w:t>
      </w:r>
    </w:p>
    <w:p w14:paraId="7643CE71" w14:textId="77777777" w:rsidR="00D06FFF" w:rsidRPr="00D06FFF" w:rsidRDefault="00D06FFF" w:rsidP="00D06FFF">
      <w:pPr>
        <w:numPr>
          <w:ilvl w:val="1"/>
          <w:numId w:val="6"/>
        </w:numPr>
        <w:spacing w:line="360" w:lineRule="auto"/>
      </w:pPr>
      <w:r w:rsidRPr="00D06FFF">
        <w:t>Чтение (r) — просмотр содержимого файла или списка файлов в каталоге.</w:t>
      </w:r>
    </w:p>
    <w:p w14:paraId="2253B093" w14:textId="77777777" w:rsidR="00D06FFF" w:rsidRPr="00D06FFF" w:rsidRDefault="00D06FFF" w:rsidP="00D06FFF">
      <w:pPr>
        <w:numPr>
          <w:ilvl w:val="1"/>
          <w:numId w:val="6"/>
        </w:numPr>
        <w:spacing w:line="360" w:lineRule="auto"/>
      </w:pPr>
      <w:r w:rsidRPr="00D06FFF">
        <w:t>Запись (w) — изменение файла; для каталога — создание, переименование и удаление файлов в нём.</w:t>
      </w:r>
    </w:p>
    <w:p w14:paraId="61489CBA" w14:textId="77777777" w:rsidR="00D06FFF" w:rsidRDefault="00D06FFF" w:rsidP="00D06FFF">
      <w:pPr>
        <w:numPr>
          <w:ilvl w:val="1"/>
          <w:numId w:val="6"/>
        </w:numPr>
        <w:spacing w:line="360" w:lineRule="auto"/>
      </w:pPr>
      <w:r w:rsidRPr="00D06FFF">
        <w:t>Выполнение (x) — запуск файла как программы/скрипта; для каталога — право войти в него (cd).</w:t>
      </w:r>
    </w:p>
    <w:p w14:paraId="2ED31FF5" w14:textId="6477C189" w:rsidR="00D06FFF" w:rsidRPr="00D06FFF" w:rsidRDefault="00D06FFF" w:rsidP="00D06FFF">
      <w:pPr>
        <w:spacing w:line="360" w:lineRule="auto"/>
      </w:pPr>
      <w:r w:rsidRPr="00D06FFF">
        <w:t>Дополнительные атрибуты (Special Bits): Расширенные механизмы для особых случаев: SUID, SGID и Sticky Bit.</w:t>
      </w:r>
    </w:p>
    <w:p w14:paraId="747DCFF2" w14:textId="77777777" w:rsidR="00D06FFF" w:rsidRPr="00D06FFF" w:rsidRDefault="00D06FFF" w:rsidP="00D06FFF">
      <w:pPr>
        <w:spacing w:line="360" w:lineRule="auto"/>
      </w:pPr>
      <w:r w:rsidRPr="00D06FFF">
        <w:t>Эти механизмы управляются командами chown (смена владельца/группы), chmod (смена прав) и chattr (смена атрибутов).</w:t>
      </w:r>
    </w:p>
    <w:p w14:paraId="37EB8629" w14:textId="77777777" w:rsidR="00D06FFF" w:rsidRDefault="00D06FFF" w:rsidP="00D06FFF">
      <w:pPr>
        <w:spacing w:line="360" w:lineRule="auto"/>
      </w:pPr>
      <w:r w:rsidRPr="00D06FFF">
        <w:t>В ОССН Astra Linux этот базовый механизм дополнен и усилен:</w:t>
      </w:r>
    </w:p>
    <w:p w14:paraId="69F6FD01" w14:textId="392303A6" w:rsidR="00D06FFF" w:rsidRDefault="00D06FFF" w:rsidP="00D06FFF">
      <w:pPr>
        <w:spacing w:line="360" w:lineRule="auto"/>
      </w:pPr>
      <w:r w:rsidRPr="00D06FFF">
        <w:t>Мандатное управление доступом (МУД)</w:t>
      </w:r>
      <w:r w:rsidR="00DB41A2" w:rsidRPr="00D06FFF">
        <w:t>: это</w:t>
      </w:r>
      <w:r w:rsidRPr="00D06FFF">
        <w:t xml:space="preserve"> основное отличие. Каждому субъекту (пользователю) и объекту (файлу) присваиваются метки безопасности (уровень классификации и неиерархические категории). Пользователь может получить доступ к файлу только если его уровень доверия не ниже уровня файла, а его категории полностью покрывают категории файла. Это предотвращает утечку данных "сверху вниз".</w:t>
      </w:r>
    </w:p>
    <w:p w14:paraId="79B09403" w14:textId="16FE711A" w:rsidR="00D06FFF" w:rsidRPr="00D06FFF" w:rsidRDefault="00D06FFF" w:rsidP="00D06FFF">
      <w:pPr>
        <w:spacing w:line="360" w:lineRule="auto"/>
      </w:pPr>
      <w:r w:rsidRPr="00D06FFF">
        <w:t>Дискреционное управление доступом (ДУД)</w:t>
      </w:r>
      <w:r w:rsidR="00DB41A2" w:rsidRPr="00D06FFF">
        <w:t>: это</w:t>
      </w:r>
      <w:r w:rsidRPr="00D06FFF">
        <w:t xml:space="preserve"> классическая модель прав доступа (rwx), описанная выше. Она работает совместно с МУД.</w:t>
      </w:r>
    </w:p>
    <w:p w14:paraId="112D7AE4" w14:textId="77777777" w:rsidR="006344F7" w:rsidRDefault="006344F7" w:rsidP="006344F7">
      <w:pPr>
        <w:spacing w:line="360" w:lineRule="auto"/>
      </w:pPr>
    </w:p>
    <w:p w14:paraId="21B1A05D" w14:textId="2CF33103" w:rsidR="006344F7" w:rsidRDefault="006344F7" w:rsidP="00D06FFF">
      <w:pPr>
        <w:spacing w:line="360" w:lineRule="auto"/>
      </w:pPr>
      <w:r>
        <w:t>2. Как изменить права доступа к файлу? Как сделать это с помощью</w:t>
      </w:r>
      <w:r w:rsidR="00D06FFF">
        <w:t xml:space="preserve"> </w:t>
      </w:r>
      <w:r>
        <w:t>битовой строки?</w:t>
      </w:r>
    </w:p>
    <w:p w14:paraId="11FF7986" w14:textId="6940D2D1" w:rsidR="004B64FC" w:rsidRPr="004B64FC" w:rsidRDefault="004B64FC" w:rsidP="004B64FC">
      <w:pPr>
        <w:spacing w:line="360" w:lineRule="auto"/>
      </w:pPr>
      <w:r w:rsidRPr="004B64FC">
        <w:t>Права изменяются командой chmod (change mode).</w:t>
      </w:r>
      <w:r>
        <w:t xml:space="preserve"> </w:t>
      </w:r>
      <w:r w:rsidRPr="004B64FC">
        <w:t xml:space="preserve">С помощью битовой </w:t>
      </w:r>
      <w:r w:rsidRPr="004B64FC">
        <w:lastRenderedPageBreak/>
        <w:t>(восьмеричной)</w:t>
      </w:r>
      <w:r w:rsidRPr="004B64FC">
        <w:rPr>
          <w:b/>
          <w:bCs/>
        </w:rPr>
        <w:t xml:space="preserve"> </w:t>
      </w:r>
      <w:r w:rsidRPr="004B64FC">
        <w:t>строки</w:t>
      </w:r>
      <w:r w:rsidRPr="004B64FC">
        <w:t>.</w:t>
      </w:r>
      <w:r>
        <w:rPr>
          <w:b/>
          <w:bCs/>
        </w:rPr>
        <w:t xml:space="preserve"> </w:t>
      </w:r>
      <w:r w:rsidRPr="004B64FC">
        <w:t>Это самый распространенный способ. Права кодируются тремя цифрами (от 0 до 7), где каждая цифра — сумма прав для одной категории:</w:t>
      </w:r>
    </w:p>
    <w:p w14:paraId="10E5D014" w14:textId="77777777" w:rsidR="004B64FC" w:rsidRPr="004B64FC" w:rsidRDefault="004B64FC" w:rsidP="004B64FC">
      <w:pPr>
        <w:numPr>
          <w:ilvl w:val="0"/>
          <w:numId w:val="8"/>
        </w:numPr>
        <w:spacing w:line="360" w:lineRule="auto"/>
      </w:pPr>
      <w:r w:rsidRPr="004B64FC">
        <w:t>4 — чтение (r)</w:t>
      </w:r>
    </w:p>
    <w:p w14:paraId="5B6C488C" w14:textId="77777777" w:rsidR="004B64FC" w:rsidRPr="004B64FC" w:rsidRDefault="004B64FC" w:rsidP="004B64FC">
      <w:pPr>
        <w:numPr>
          <w:ilvl w:val="0"/>
          <w:numId w:val="8"/>
        </w:numPr>
        <w:spacing w:line="360" w:lineRule="auto"/>
      </w:pPr>
      <w:r w:rsidRPr="004B64FC">
        <w:t>2 — запись (w)</w:t>
      </w:r>
    </w:p>
    <w:p w14:paraId="64280AAC" w14:textId="77777777" w:rsidR="004B64FC" w:rsidRPr="004B64FC" w:rsidRDefault="004B64FC" w:rsidP="004B64FC">
      <w:pPr>
        <w:numPr>
          <w:ilvl w:val="0"/>
          <w:numId w:val="8"/>
        </w:numPr>
        <w:spacing w:line="360" w:lineRule="auto"/>
      </w:pPr>
      <w:r w:rsidRPr="004B64FC">
        <w:t>1 — выполнение (x)</w:t>
      </w:r>
    </w:p>
    <w:p w14:paraId="3524E6E2" w14:textId="27065FB6" w:rsidR="004B64FC" w:rsidRDefault="004B64FC" w:rsidP="00EC7079">
      <w:pPr>
        <w:spacing w:line="360" w:lineRule="auto"/>
      </w:pPr>
      <w:r w:rsidRPr="004B64FC">
        <w:t>Первая цифра — права для владельца (user), вторая — для группы (group), третья — для остальных (others).</w:t>
      </w:r>
    </w:p>
    <w:p w14:paraId="5695372E" w14:textId="77777777" w:rsidR="006344F7" w:rsidRDefault="006344F7" w:rsidP="006344F7">
      <w:pPr>
        <w:spacing w:line="360" w:lineRule="auto"/>
      </w:pPr>
    </w:p>
    <w:p w14:paraId="2713007F" w14:textId="6EAE3BFB" w:rsidR="006344F7" w:rsidRDefault="006344F7" w:rsidP="006344F7">
      <w:pPr>
        <w:spacing w:line="360" w:lineRule="auto"/>
      </w:pPr>
      <w:r>
        <w:t>3. Что такое stisky-bit, SUID и SGID, для чего предназначены эти особые</w:t>
      </w:r>
      <w:r>
        <w:t xml:space="preserve"> </w:t>
      </w:r>
      <w:r>
        <w:t>признаки?</w:t>
      </w:r>
    </w:p>
    <w:p w14:paraId="4F397CDD" w14:textId="77777777" w:rsidR="00EC7079" w:rsidRPr="00EC7079" w:rsidRDefault="00EC7079" w:rsidP="00EC7079">
      <w:pPr>
        <w:spacing w:line="360" w:lineRule="auto"/>
      </w:pPr>
      <w:r w:rsidRPr="00EC7079">
        <w:t>Это специальные биты прав доступа, которые меняют стандартное поведение системы.</w:t>
      </w:r>
    </w:p>
    <w:p w14:paraId="6B7815CE" w14:textId="77777777" w:rsidR="00EC7079" w:rsidRPr="00EC7079" w:rsidRDefault="00EC7079" w:rsidP="00EC7079">
      <w:pPr>
        <w:numPr>
          <w:ilvl w:val="0"/>
          <w:numId w:val="9"/>
        </w:numPr>
        <w:spacing w:line="360" w:lineRule="auto"/>
      </w:pPr>
      <w:r w:rsidRPr="00EC7079">
        <w:t>Sticky Bit (t** на месте x у others)**:</w:t>
      </w:r>
    </w:p>
    <w:p w14:paraId="78E972C6" w14:textId="56E1236E" w:rsidR="00EC7079" w:rsidRPr="00EC7079" w:rsidRDefault="00EC7079" w:rsidP="00EC7079">
      <w:pPr>
        <w:numPr>
          <w:ilvl w:val="1"/>
          <w:numId w:val="9"/>
        </w:numPr>
        <w:spacing w:line="360" w:lineRule="auto"/>
      </w:pPr>
      <w:r w:rsidRPr="00EC7079">
        <w:t>Назначение</w:t>
      </w:r>
      <w:r w:rsidRPr="00EC7079">
        <w:rPr>
          <w:b/>
          <w:bCs/>
        </w:rPr>
        <w:t>:</w:t>
      </w:r>
      <w:r w:rsidRPr="00EC7079">
        <w:t xml:space="preserve"> применяется</w:t>
      </w:r>
      <w:r w:rsidRPr="00EC7079">
        <w:t xml:space="preserve"> к каталогу. Разрешает удаление или переименование файла в этом каталоге только его владельцу, владельцу каталога или root. Даже если у пользователя есть права на запись (w) в каталог, он не сможет удалить чужой файл.</w:t>
      </w:r>
    </w:p>
    <w:p w14:paraId="2EE50859" w14:textId="77777777" w:rsidR="00EC7079" w:rsidRPr="00EC7079" w:rsidRDefault="00EC7079" w:rsidP="00EC7079">
      <w:pPr>
        <w:numPr>
          <w:ilvl w:val="1"/>
          <w:numId w:val="9"/>
        </w:numPr>
        <w:spacing w:line="360" w:lineRule="auto"/>
      </w:pPr>
      <w:r w:rsidRPr="00EC7079">
        <w:t>Пример</w:t>
      </w:r>
      <w:r w:rsidRPr="00EC7079">
        <w:rPr>
          <w:b/>
          <w:bCs/>
        </w:rPr>
        <w:t>:</w:t>
      </w:r>
      <w:r w:rsidRPr="00EC7079">
        <w:t xml:space="preserve"> Каталог /tmp. Все пользователи могут создавать файлы, но не могут удалить файлы, созданные другими.</w:t>
      </w:r>
    </w:p>
    <w:p w14:paraId="237DFFE5" w14:textId="77777777" w:rsidR="00EC7079" w:rsidRPr="00EC7079" w:rsidRDefault="00EC7079" w:rsidP="00EC7079">
      <w:pPr>
        <w:numPr>
          <w:ilvl w:val="1"/>
          <w:numId w:val="9"/>
        </w:numPr>
        <w:spacing w:line="360" w:lineRule="auto"/>
        <w:rPr>
          <w:lang w:val="en-US"/>
        </w:rPr>
      </w:pPr>
      <w:r w:rsidRPr="00EC7079">
        <w:t>Установка</w:t>
      </w:r>
      <w:r w:rsidRPr="00EC7079">
        <w:rPr>
          <w:lang w:val="en-US"/>
        </w:rPr>
        <w:t xml:space="preserve">: chmod +t /directory </w:t>
      </w:r>
      <w:r w:rsidRPr="00EC7079">
        <w:t>или</w:t>
      </w:r>
      <w:r w:rsidRPr="00EC7079">
        <w:rPr>
          <w:lang w:val="en-US"/>
        </w:rPr>
        <w:t xml:space="preserve"> chmod 1755 /directory</w:t>
      </w:r>
    </w:p>
    <w:p w14:paraId="33CECB8F" w14:textId="77777777" w:rsidR="00EC7079" w:rsidRPr="00EC7079" w:rsidRDefault="00EC7079" w:rsidP="00EC7079">
      <w:pPr>
        <w:numPr>
          <w:ilvl w:val="0"/>
          <w:numId w:val="9"/>
        </w:numPr>
        <w:spacing w:line="360" w:lineRule="auto"/>
        <w:rPr>
          <w:lang w:val="en-US"/>
        </w:rPr>
      </w:pPr>
      <w:r w:rsidRPr="00EC7079">
        <w:rPr>
          <w:lang w:val="en-US"/>
        </w:rPr>
        <w:t xml:space="preserve">SUID (Set User ID, s </w:t>
      </w:r>
      <w:r w:rsidRPr="00EC7079">
        <w:t>на</w:t>
      </w:r>
      <w:r w:rsidRPr="00EC7079">
        <w:rPr>
          <w:lang w:val="en-US"/>
        </w:rPr>
        <w:t xml:space="preserve"> </w:t>
      </w:r>
      <w:r w:rsidRPr="00EC7079">
        <w:t>месте</w:t>
      </w:r>
      <w:r w:rsidRPr="00EC7079">
        <w:rPr>
          <w:lang w:val="en-US"/>
        </w:rPr>
        <w:t xml:space="preserve"> x </w:t>
      </w:r>
      <w:r w:rsidRPr="00EC7079">
        <w:t>у</w:t>
      </w:r>
      <w:r w:rsidRPr="00EC7079">
        <w:rPr>
          <w:lang w:val="en-US"/>
        </w:rPr>
        <w:t xml:space="preserve"> user):</w:t>
      </w:r>
    </w:p>
    <w:p w14:paraId="1F63FED9" w14:textId="5E165889" w:rsidR="00EC7079" w:rsidRPr="00EC7079" w:rsidRDefault="00EC7079" w:rsidP="00EC7079">
      <w:pPr>
        <w:numPr>
          <w:ilvl w:val="1"/>
          <w:numId w:val="9"/>
        </w:numPr>
        <w:spacing w:line="360" w:lineRule="auto"/>
      </w:pPr>
      <w:r w:rsidRPr="00EC7079">
        <w:t>Назначение</w:t>
      </w:r>
      <w:r w:rsidR="00697116" w:rsidRPr="00697116">
        <w:t>:</w:t>
      </w:r>
      <w:r w:rsidR="00697116" w:rsidRPr="00EC7079">
        <w:t xml:space="preserve"> применяется</w:t>
      </w:r>
      <w:r w:rsidRPr="00EC7079">
        <w:t xml:space="preserve"> к исполняемому файлу. Когда пользователь запускает такой файл, процесс выполняется с правами владельца файла, а не запустившего его пользователя.</w:t>
      </w:r>
    </w:p>
    <w:p w14:paraId="5A3492C3" w14:textId="77777777" w:rsidR="00EC7079" w:rsidRPr="00EC7079" w:rsidRDefault="00EC7079" w:rsidP="00EC7079">
      <w:pPr>
        <w:numPr>
          <w:ilvl w:val="1"/>
          <w:numId w:val="9"/>
        </w:numPr>
        <w:spacing w:line="360" w:lineRule="auto"/>
      </w:pPr>
      <w:r w:rsidRPr="00EC7079">
        <w:t>Пример: Утилита passwd (/usr/bin/passwd). Она имеет SUID-бит и принадлежит root. Это позволяет обычному пользователю изменять свой пароль, который записывается в защищённый файл /etc/shadow, доступный только root.</w:t>
      </w:r>
    </w:p>
    <w:p w14:paraId="2DEF2B11" w14:textId="77777777" w:rsidR="00EC7079" w:rsidRPr="00EC7079" w:rsidRDefault="00EC7079" w:rsidP="00EC7079">
      <w:pPr>
        <w:numPr>
          <w:ilvl w:val="1"/>
          <w:numId w:val="9"/>
        </w:numPr>
        <w:spacing w:line="360" w:lineRule="auto"/>
        <w:rPr>
          <w:lang w:val="en-US"/>
        </w:rPr>
      </w:pPr>
      <w:r w:rsidRPr="00EC7079">
        <w:t>Установка</w:t>
      </w:r>
      <w:r w:rsidRPr="00EC7079">
        <w:rPr>
          <w:lang w:val="en-US"/>
        </w:rPr>
        <w:t>: chmod u+s /path/to/binary</w:t>
      </w:r>
    </w:p>
    <w:p w14:paraId="4B53F80D" w14:textId="77777777" w:rsidR="00EC7079" w:rsidRPr="00EC7079" w:rsidRDefault="00EC7079" w:rsidP="00EC7079">
      <w:pPr>
        <w:numPr>
          <w:ilvl w:val="0"/>
          <w:numId w:val="9"/>
        </w:numPr>
        <w:spacing w:line="360" w:lineRule="auto"/>
        <w:rPr>
          <w:lang w:val="en-US"/>
        </w:rPr>
      </w:pPr>
      <w:r w:rsidRPr="00EC7079">
        <w:rPr>
          <w:lang w:val="en-US"/>
        </w:rPr>
        <w:t xml:space="preserve">SGID (Set Group ID, s </w:t>
      </w:r>
      <w:r w:rsidRPr="00EC7079">
        <w:t>на</w:t>
      </w:r>
      <w:r w:rsidRPr="00EC7079">
        <w:rPr>
          <w:lang w:val="en-US"/>
        </w:rPr>
        <w:t xml:space="preserve"> </w:t>
      </w:r>
      <w:r w:rsidRPr="00EC7079">
        <w:t>месте</w:t>
      </w:r>
      <w:r w:rsidRPr="00EC7079">
        <w:rPr>
          <w:lang w:val="en-US"/>
        </w:rPr>
        <w:t xml:space="preserve"> x </w:t>
      </w:r>
      <w:r w:rsidRPr="00EC7079">
        <w:t>у</w:t>
      </w:r>
      <w:r w:rsidRPr="00EC7079">
        <w:rPr>
          <w:lang w:val="en-US"/>
        </w:rPr>
        <w:t xml:space="preserve"> group):</w:t>
      </w:r>
    </w:p>
    <w:p w14:paraId="6F5FF27F" w14:textId="77777777" w:rsidR="00EC7079" w:rsidRPr="00EC7079" w:rsidRDefault="00EC7079" w:rsidP="00EC7079">
      <w:pPr>
        <w:numPr>
          <w:ilvl w:val="1"/>
          <w:numId w:val="9"/>
        </w:numPr>
        <w:spacing w:line="360" w:lineRule="auto"/>
      </w:pPr>
      <w:r w:rsidRPr="00EC7079">
        <w:lastRenderedPageBreak/>
        <w:t>Назначение:</w:t>
      </w:r>
    </w:p>
    <w:p w14:paraId="4EE6E1EE" w14:textId="4589E956" w:rsidR="00EC7079" w:rsidRPr="00EC7079" w:rsidRDefault="00EC7079" w:rsidP="00EC7079">
      <w:pPr>
        <w:numPr>
          <w:ilvl w:val="2"/>
          <w:numId w:val="9"/>
        </w:numPr>
        <w:spacing w:line="360" w:lineRule="auto"/>
      </w:pPr>
      <w:r w:rsidRPr="00EC7079">
        <w:t>На исполняемый файл</w:t>
      </w:r>
      <w:r w:rsidR="004F11FF" w:rsidRPr="004F11FF">
        <w:t>:</w:t>
      </w:r>
      <w:r w:rsidR="004F11FF" w:rsidRPr="00EC7079">
        <w:t xml:space="preserve"> аналогично</w:t>
      </w:r>
      <w:r w:rsidRPr="00EC7079">
        <w:t xml:space="preserve"> SUID, но процесс выполняется с правами группы файла.</w:t>
      </w:r>
    </w:p>
    <w:p w14:paraId="0A76419A" w14:textId="77777777" w:rsidR="00EC7079" w:rsidRPr="00EC7079" w:rsidRDefault="00EC7079" w:rsidP="00EC7079">
      <w:pPr>
        <w:numPr>
          <w:ilvl w:val="2"/>
          <w:numId w:val="9"/>
        </w:numPr>
        <w:spacing w:line="360" w:lineRule="auto"/>
      </w:pPr>
      <w:r w:rsidRPr="00EC7079">
        <w:t>На каталог: Все новые файлы и подкаталоги, созданные в этом каталоге, будут наследовать группу-владельца каталога, а не первичную группу пользователя, который их создал. Это полезно для общих папок.</w:t>
      </w:r>
    </w:p>
    <w:p w14:paraId="75BF7820" w14:textId="77777777" w:rsidR="00EC7079" w:rsidRPr="00EC7079" w:rsidRDefault="00EC7079" w:rsidP="00EC7079">
      <w:pPr>
        <w:numPr>
          <w:ilvl w:val="1"/>
          <w:numId w:val="9"/>
        </w:numPr>
        <w:spacing w:line="360" w:lineRule="auto"/>
      </w:pPr>
      <w:r w:rsidRPr="00EC7079">
        <w:t>Установка: chmod g+s /directory</w:t>
      </w:r>
    </w:p>
    <w:p w14:paraId="086AFA4A" w14:textId="77777777" w:rsidR="006344F7" w:rsidRDefault="006344F7" w:rsidP="00D24804">
      <w:pPr>
        <w:spacing w:line="360" w:lineRule="auto"/>
        <w:ind w:firstLine="0"/>
      </w:pPr>
    </w:p>
    <w:p w14:paraId="1F06C5CE" w14:textId="2D3FECC5" w:rsidR="006344F7" w:rsidRDefault="006344F7" w:rsidP="006344F7">
      <w:pPr>
        <w:spacing w:line="360" w:lineRule="auto"/>
      </w:pPr>
      <w:r>
        <w:t>4. Какие могут быть файловые системы в Linux?</w:t>
      </w:r>
    </w:p>
    <w:p w14:paraId="57B815CE" w14:textId="77777777" w:rsidR="00D24804" w:rsidRPr="00D24804" w:rsidRDefault="00D24804" w:rsidP="00D24804">
      <w:pPr>
        <w:spacing w:line="360" w:lineRule="auto"/>
      </w:pPr>
      <w:r w:rsidRPr="00D24804">
        <w:t>Linux поддерживает огромное количество файловых систем. Вот основные типы:</w:t>
      </w:r>
    </w:p>
    <w:p w14:paraId="4C295E52" w14:textId="77777777" w:rsidR="00D24804" w:rsidRPr="00D24804" w:rsidRDefault="00D24804" w:rsidP="00D24804">
      <w:pPr>
        <w:numPr>
          <w:ilvl w:val="0"/>
          <w:numId w:val="10"/>
        </w:numPr>
        <w:spacing w:line="360" w:lineRule="auto"/>
      </w:pPr>
      <w:r w:rsidRPr="00D24804">
        <w:t>Нативные (журналируемые) для дисков: ext4 (стандартная для многих дистрибутивов), XFS (высокая производительность с большими файлами), Btrfs (с поддержкой снапшотов, сжатия, избыточности), JFS.</w:t>
      </w:r>
    </w:p>
    <w:p w14:paraId="6A144B80" w14:textId="77777777" w:rsidR="00D24804" w:rsidRPr="00D24804" w:rsidRDefault="00D24804" w:rsidP="00D24804">
      <w:pPr>
        <w:numPr>
          <w:ilvl w:val="0"/>
          <w:numId w:val="10"/>
        </w:numPr>
        <w:spacing w:line="360" w:lineRule="auto"/>
      </w:pPr>
      <w:r w:rsidRPr="00D24804">
        <w:t>Специализированные: ZFS (продвинутые функции по управлению данными, но лицензионные сложности).</w:t>
      </w:r>
    </w:p>
    <w:p w14:paraId="27A153EE" w14:textId="77777777" w:rsidR="00D24804" w:rsidRPr="00D24804" w:rsidRDefault="00D24804" w:rsidP="00D24804">
      <w:pPr>
        <w:numPr>
          <w:ilvl w:val="0"/>
          <w:numId w:val="10"/>
        </w:numPr>
        <w:spacing w:line="360" w:lineRule="auto"/>
      </w:pPr>
      <w:r w:rsidRPr="00D24804">
        <w:t>Сетевые: NFS (сетевой файловый доступ от Sun), CIFS/SMB (для работы с shares Windows).</w:t>
      </w:r>
    </w:p>
    <w:p w14:paraId="731D908C" w14:textId="77777777" w:rsidR="00D24804" w:rsidRPr="00D24804" w:rsidRDefault="00D24804" w:rsidP="00D24804">
      <w:pPr>
        <w:numPr>
          <w:ilvl w:val="0"/>
          <w:numId w:val="10"/>
        </w:numPr>
        <w:spacing w:line="360" w:lineRule="auto"/>
      </w:pPr>
      <w:r w:rsidRPr="00D24804">
        <w:t>Виртуальные (в оперативной памяти):</w:t>
      </w:r>
    </w:p>
    <w:p w14:paraId="503F48D0" w14:textId="77777777" w:rsidR="00D24804" w:rsidRPr="00D24804" w:rsidRDefault="00D24804" w:rsidP="00D24804">
      <w:pPr>
        <w:numPr>
          <w:ilvl w:val="1"/>
          <w:numId w:val="10"/>
        </w:numPr>
        <w:spacing w:line="360" w:lineRule="auto"/>
      </w:pPr>
      <w:r w:rsidRPr="00D24804">
        <w:t>tmpfs — размещается в ОЗУ. Идеально для временных файлов (например, /tmp, /run). Быстрая, но данные стираются после перезагрузки.</w:t>
      </w:r>
    </w:p>
    <w:p w14:paraId="26D93A71" w14:textId="77777777" w:rsidR="00D24804" w:rsidRPr="00D24804" w:rsidRDefault="00D24804" w:rsidP="00D24804">
      <w:pPr>
        <w:numPr>
          <w:ilvl w:val="1"/>
          <w:numId w:val="10"/>
        </w:numPr>
        <w:spacing w:line="360" w:lineRule="auto"/>
      </w:pPr>
      <w:r w:rsidRPr="00D24804">
        <w:t>proc — виртуальная ФС, представляющая информацию о процессах и ядре в виде файлов (/proc).</w:t>
      </w:r>
    </w:p>
    <w:p w14:paraId="76A3C396" w14:textId="77777777" w:rsidR="00D24804" w:rsidRPr="00D24804" w:rsidRDefault="00D24804" w:rsidP="00D24804">
      <w:pPr>
        <w:numPr>
          <w:ilvl w:val="1"/>
          <w:numId w:val="10"/>
        </w:numPr>
        <w:spacing w:line="360" w:lineRule="auto"/>
      </w:pPr>
      <w:r w:rsidRPr="00D24804">
        <w:t>sysfs — предоставляет информацию об устройствах и драйверах (/sys).</w:t>
      </w:r>
    </w:p>
    <w:p w14:paraId="039336B9" w14:textId="77777777" w:rsidR="00D24804" w:rsidRPr="00D24804" w:rsidRDefault="00D24804" w:rsidP="00D24804">
      <w:pPr>
        <w:numPr>
          <w:ilvl w:val="0"/>
          <w:numId w:val="10"/>
        </w:numPr>
        <w:spacing w:line="360" w:lineRule="auto"/>
      </w:pPr>
      <w:r w:rsidRPr="00D24804">
        <w:t>Для совместимости: vfat/fat16/fat32 (флешки), ntfs (диски Windows, с поддержкой чтения/записи через драйвер ntfs-3g).</w:t>
      </w:r>
    </w:p>
    <w:p w14:paraId="41A719F8" w14:textId="77777777" w:rsidR="00D24804" w:rsidRPr="00D24804" w:rsidRDefault="00D24804" w:rsidP="00D24804">
      <w:pPr>
        <w:spacing w:line="360" w:lineRule="auto"/>
      </w:pPr>
      <w:r w:rsidRPr="00D24804">
        <w:t>В ОССН Astra Linux по умолчанию используется ext4.</w:t>
      </w:r>
    </w:p>
    <w:p w14:paraId="1A2E05DC" w14:textId="77777777" w:rsidR="006344F7" w:rsidRDefault="006344F7" w:rsidP="006344F7">
      <w:pPr>
        <w:spacing w:line="360" w:lineRule="auto"/>
      </w:pPr>
    </w:p>
    <w:p w14:paraId="61DF361E" w14:textId="0B10AF9E" w:rsidR="006344F7" w:rsidRDefault="006344F7" w:rsidP="006344F7">
      <w:pPr>
        <w:spacing w:line="360" w:lineRule="auto"/>
      </w:pPr>
      <w:r>
        <w:t>5. Какие типы файлов существуют в Linux?</w:t>
      </w:r>
    </w:p>
    <w:p w14:paraId="20A981CF" w14:textId="77777777" w:rsidR="00AF4BAC" w:rsidRPr="00AF4BAC" w:rsidRDefault="00AF4BAC" w:rsidP="00AF4BAC">
      <w:pPr>
        <w:spacing w:line="360" w:lineRule="auto"/>
      </w:pPr>
      <w:r w:rsidRPr="00AF4BAC">
        <w:lastRenderedPageBreak/>
        <w:t>Первый символ в выводе ls -l указывает на тип файла:</w:t>
      </w:r>
    </w:p>
    <w:p w14:paraId="21E59B26" w14:textId="77777777" w:rsidR="00AF4BAC" w:rsidRPr="00AF4BAC" w:rsidRDefault="00AF4BAC" w:rsidP="00AF4BAC">
      <w:pPr>
        <w:numPr>
          <w:ilvl w:val="0"/>
          <w:numId w:val="11"/>
        </w:numPr>
        <w:spacing w:line="360" w:lineRule="auto"/>
      </w:pPr>
      <w:r w:rsidRPr="00AF4BAC">
        <w:rPr>
          <w:b/>
          <w:bCs/>
        </w:rPr>
        <w:t>-</w:t>
      </w:r>
      <w:r w:rsidRPr="00AF4BAC">
        <w:t xml:space="preserve"> — Обычный файл (regular file). Текст, картинка, бинарник, архив и т.д.</w:t>
      </w:r>
    </w:p>
    <w:p w14:paraId="007DB615" w14:textId="77777777" w:rsidR="00AF4BAC" w:rsidRPr="00AF4BAC" w:rsidRDefault="00AF4BAC" w:rsidP="00AF4BAC">
      <w:pPr>
        <w:numPr>
          <w:ilvl w:val="0"/>
          <w:numId w:val="11"/>
        </w:numPr>
        <w:spacing w:line="360" w:lineRule="auto"/>
      </w:pPr>
      <w:r w:rsidRPr="00AF4BAC">
        <w:rPr>
          <w:b/>
          <w:bCs/>
        </w:rPr>
        <w:t>d</w:t>
      </w:r>
      <w:r w:rsidRPr="00AF4BAC">
        <w:t xml:space="preserve"> — Каталог (directory).</w:t>
      </w:r>
    </w:p>
    <w:p w14:paraId="71BEFCB9" w14:textId="77777777" w:rsidR="00AF4BAC" w:rsidRPr="00AF4BAC" w:rsidRDefault="00AF4BAC" w:rsidP="00AF4BAC">
      <w:pPr>
        <w:numPr>
          <w:ilvl w:val="0"/>
          <w:numId w:val="11"/>
        </w:numPr>
        <w:spacing w:line="360" w:lineRule="auto"/>
      </w:pPr>
      <w:r w:rsidRPr="00AF4BAC">
        <w:rPr>
          <w:b/>
          <w:bCs/>
        </w:rPr>
        <w:t>l</w:t>
      </w:r>
      <w:r w:rsidRPr="00AF4BAC">
        <w:t xml:space="preserve"> — Символическая ссылка (symbolic link). Файл-указатель на другой файл.</w:t>
      </w:r>
    </w:p>
    <w:p w14:paraId="46F22EC8" w14:textId="77777777" w:rsidR="00AF4BAC" w:rsidRPr="00AF4BAC" w:rsidRDefault="00AF4BAC" w:rsidP="00AF4BAC">
      <w:pPr>
        <w:numPr>
          <w:ilvl w:val="0"/>
          <w:numId w:val="11"/>
        </w:numPr>
        <w:spacing w:line="360" w:lineRule="auto"/>
      </w:pPr>
      <w:r w:rsidRPr="00AF4BAC">
        <w:rPr>
          <w:b/>
          <w:bCs/>
        </w:rPr>
        <w:t>c</w:t>
      </w:r>
      <w:r w:rsidRPr="00AF4BAC">
        <w:t xml:space="preserve"> — Символьное устройство (character device). Оперирует данными как потоком байтов (например, клавиатура, терминал).</w:t>
      </w:r>
    </w:p>
    <w:p w14:paraId="53F9917C" w14:textId="77777777" w:rsidR="00AF4BAC" w:rsidRPr="00AF4BAC" w:rsidRDefault="00AF4BAC" w:rsidP="00AF4BAC">
      <w:pPr>
        <w:numPr>
          <w:ilvl w:val="0"/>
          <w:numId w:val="11"/>
        </w:numPr>
        <w:spacing w:line="360" w:lineRule="auto"/>
      </w:pPr>
      <w:r w:rsidRPr="00AF4BAC">
        <w:rPr>
          <w:b/>
          <w:bCs/>
        </w:rPr>
        <w:t>b</w:t>
      </w:r>
      <w:r w:rsidRPr="00AF4BAC">
        <w:t xml:space="preserve"> — Блочное устройство (block device). Оперирует данными блоками (например, жёсткие диски, SSD, USB-флешки).</w:t>
      </w:r>
    </w:p>
    <w:p w14:paraId="284F324B" w14:textId="77777777" w:rsidR="00AF4BAC" w:rsidRPr="00AF4BAC" w:rsidRDefault="00AF4BAC" w:rsidP="00AF4BAC">
      <w:pPr>
        <w:numPr>
          <w:ilvl w:val="0"/>
          <w:numId w:val="11"/>
        </w:numPr>
        <w:spacing w:line="360" w:lineRule="auto"/>
      </w:pPr>
      <w:r w:rsidRPr="00AF4BAC">
        <w:rPr>
          <w:b/>
          <w:bCs/>
        </w:rPr>
        <w:t>s</w:t>
      </w:r>
      <w:r w:rsidRPr="00AF4BAC">
        <w:t xml:space="preserve"> — Сокет (socket). Файл для сетевого и межпроцессного взаимодействия (IPC).</w:t>
      </w:r>
    </w:p>
    <w:p w14:paraId="135502C3" w14:textId="269E6963" w:rsidR="00AF4BAC" w:rsidRDefault="00AF4BAC" w:rsidP="00AF4BAC">
      <w:pPr>
        <w:numPr>
          <w:ilvl w:val="0"/>
          <w:numId w:val="11"/>
        </w:numPr>
        <w:spacing w:line="360" w:lineRule="auto"/>
      </w:pPr>
      <w:r w:rsidRPr="00AF4BAC">
        <w:rPr>
          <w:b/>
          <w:bCs/>
          <w:lang w:val="en-US"/>
        </w:rPr>
        <w:t>p</w:t>
      </w:r>
      <w:r w:rsidRPr="00AF4BAC">
        <w:rPr>
          <w:lang w:val="en-US"/>
        </w:rPr>
        <w:t xml:space="preserve"> — </w:t>
      </w:r>
      <w:r w:rsidRPr="00AF4BAC">
        <w:t>Именованный</w:t>
      </w:r>
      <w:r w:rsidRPr="00AF4BAC">
        <w:rPr>
          <w:lang w:val="en-US"/>
        </w:rPr>
        <w:t xml:space="preserve"> </w:t>
      </w:r>
      <w:r w:rsidRPr="00AF4BAC">
        <w:t>канал</w:t>
      </w:r>
      <w:r w:rsidRPr="00AF4BAC">
        <w:rPr>
          <w:lang w:val="en-US"/>
        </w:rPr>
        <w:t xml:space="preserve"> (FIFO — First In, First Out). </w:t>
      </w:r>
      <w:r w:rsidRPr="00AF4BAC">
        <w:t>Также для IPC.</w:t>
      </w:r>
    </w:p>
    <w:p w14:paraId="0718AD83" w14:textId="77777777" w:rsidR="006344F7" w:rsidRDefault="006344F7" w:rsidP="006344F7">
      <w:pPr>
        <w:spacing w:line="360" w:lineRule="auto"/>
      </w:pPr>
    </w:p>
    <w:p w14:paraId="72D3293D" w14:textId="1FC45101" w:rsidR="006344F7" w:rsidRDefault="006344F7" w:rsidP="006344F7">
      <w:pPr>
        <w:spacing w:line="360" w:lineRule="auto"/>
      </w:pPr>
      <w:r>
        <w:t>6. Что такое символические и жесткие ссылки в Linux, приведите примеры</w:t>
      </w:r>
      <w:r>
        <w:t xml:space="preserve"> </w:t>
      </w:r>
      <w:r>
        <w:t>их использования.</w:t>
      </w:r>
    </w:p>
    <w:p w14:paraId="4FA93C53" w14:textId="77777777" w:rsidR="00AF4BAC" w:rsidRPr="00AF4BAC" w:rsidRDefault="00AF4BAC" w:rsidP="00AF4BAC">
      <w:pPr>
        <w:spacing w:line="360" w:lineRule="auto"/>
      </w:pPr>
      <w:r w:rsidRPr="00AF4BAC">
        <w:rPr>
          <w:b/>
          <w:bCs/>
        </w:rPr>
        <w:t>Жёсткая ссылка (hard link):</w:t>
      </w:r>
    </w:p>
    <w:p w14:paraId="2A7C2D4C" w14:textId="09B3EFD1" w:rsidR="00AF4BAC" w:rsidRPr="00AF4BAC" w:rsidRDefault="00AF4BAC" w:rsidP="00AF4BAC">
      <w:pPr>
        <w:numPr>
          <w:ilvl w:val="0"/>
          <w:numId w:val="12"/>
        </w:numPr>
        <w:tabs>
          <w:tab w:val="num" w:pos="720"/>
        </w:tabs>
        <w:spacing w:line="360" w:lineRule="auto"/>
      </w:pPr>
      <w:r w:rsidRPr="00AF4BAC">
        <w:rPr>
          <w:b/>
          <w:bCs/>
        </w:rPr>
        <w:t>Что это:</w:t>
      </w:r>
      <w:r w:rsidRPr="00AF4BAC">
        <w:t xml:space="preserve"> </w:t>
      </w:r>
      <w:r>
        <w:t>д</w:t>
      </w:r>
      <w:r w:rsidRPr="00AF4BAC">
        <w:t>ополнительное имя для существующих данных на диске (inode). Все жёсткие ссылки равнозначны. Данные удаляются только когда удалена последняя жёсткая ссылка на них.</w:t>
      </w:r>
    </w:p>
    <w:p w14:paraId="78E27AB9" w14:textId="6D2A6CE2" w:rsidR="00AF4BAC" w:rsidRPr="00AF4BAC" w:rsidRDefault="00AF4BAC" w:rsidP="00AF4BAC">
      <w:pPr>
        <w:numPr>
          <w:ilvl w:val="0"/>
          <w:numId w:val="12"/>
        </w:numPr>
        <w:tabs>
          <w:tab w:val="num" w:pos="720"/>
        </w:tabs>
        <w:spacing w:line="360" w:lineRule="auto"/>
      </w:pPr>
      <w:r w:rsidRPr="00AF4BAC">
        <w:rPr>
          <w:b/>
          <w:bCs/>
        </w:rPr>
        <w:t>Ограничения</w:t>
      </w:r>
      <w:r w:rsidRPr="00AF4BAC">
        <w:rPr>
          <w:b/>
          <w:bCs/>
        </w:rPr>
        <w:t>:</w:t>
      </w:r>
      <w:r w:rsidRPr="00AF4BAC">
        <w:t xml:space="preserve"> нельзя</w:t>
      </w:r>
      <w:r w:rsidRPr="00AF4BAC">
        <w:t xml:space="preserve"> ссылаться на каталоги и на файлы в других разделах/файловых системах.</w:t>
      </w:r>
    </w:p>
    <w:p w14:paraId="238AFB4D" w14:textId="77777777" w:rsidR="00AF4BAC" w:rsidRDefault="00AF4BAC" w:rsidP="00AF4BAC">
      <w:pPr>
        <w:numPr>
          <w:ilvl w:val="0"/>
          <w:numId w:val="12"/>
        </w:numPr>
        <w:tabs>
          <w:tab w:val="num" w:pos="720"/>
        </w:tabs>
        <w:spacing w:line="360" w:lineRule="auto"/>
      </w:pPr>
      <w:r w:rsidRPr="00AF4BAC">
        <w:rPr>
          <w:b/>
          <w:bCs/>
        </w:rPr>
        <w:t>Пример использования:</w:t>
      </w:r>
      <w:r w:rsidRPr="00AF4BAC">
        <w:t xml:space="preserve"> Создание "короткого" имени для длинного файла в той же файловой системе без копирования.</w:t>
      </w:r>
    </w:p>
    <w:p w14:paraId="5F14223E" w14:textId="77777777" w:rsidR="00AF4BAC" w:rsidRPr="00AF4BAC" w:rsidRDefault="00AF4BAC" w:rsidP="00AF4BAC">
      <w:pPr>
        <w:spacing w:line="360" w:lineRule="auto"/>
        <w:ind w:left="708" w:firstLine="0"/>
      </w:pPr>
      <w:r w:rsidRPr="00AF4BAC">
        <w:rPr>
          <w:b/>
          <w:bCs/>
        </w:rPr>
        <w:t>Символическая ссылка (symbolic link, symlink):</w:t>
      </w:r>
    </w:p>
    <w:p w14:paraId="22729930" w14:textId="4A0D5387" w:rsidR="00AF4BAC" w:rsidRPr="00AF4BAC" w:rsidRDefault="00AF4BAC" w:rsidP="00AF4BAC">
      <w:pPr>
        <w:numPr>
          <w:ilvl w:val="0"/>
          <w:numId w:val="13"/>
        </w:numPr>
        <w:tabs>
          <w:tab w:val="num" w:pos="720"/>
        </w:tabs>
        <w:spacing w:line="360" w:lineRule="auto"/>
      </w:pPr>
      <w:r w:rsidRPr="00AF4BAC">
        <w:rPr>
          <w:b/>
          <w:bCs/>
        </w:rPr>
        <w:t>Что это:</w:t>
      </w:r>
      <w:r w:rsidRPr="00AF4BAC">
        <w:t xml:space="preserve"> </w:t>
      </w:r>
      <w:r>
        <w:t>ф</w:t>
      </w:r>
      <w:r w:rsidRPr="00AF4BAC">
        <w:t>айл-ярлык, который содержит путь к целевому файлу. Если целевой файл удалён, ссылка становится "битой" (dangling).</w:t>
      </w:r>
    </w:p>
    <w:p w14:paraId="216B9929" w14:textId="7E5A652E" w:rsidR="00AF4BAC" w:rsidRPr="00AF4BAC" w:rsidRDefault="00AF4BAC" w:rsidP="00AF4BAC">
      <w:pPr>
        <w:numPr>
          <w:ilvl w:val="0"/>
          <w:numId w:val="13"/>
        </w:numPr>
        <w:tabs>
          <w:tab w:val="num" w:pos="720"/>
        </w:tabs>
        <w:spacing w:line="360" w:lineRule="auto"/>
      </w:pPr>
      <w:r w:rsidRPr="00AF4BAC">
        <w:rPr>
          <w:b/>
          <w:bCs/>
        </w:rPr>
        <w:t>Преимущества</w:t>
      </w:r>
      <w:r w:rsidRPr="00AF4BAC">
        <w:rPr>
          <w:b/>
          <w:bCs/>
        </w:rPr>
        <w:t>:</w:t>
      </w:r>
      <w:r w:rsidRPr="00AF4BAC">
        <w:t xml:space="preserve"> может</w:t>
      </w:r>
      <w:r w:rsidRPr="00AF4BAC">
        <w:t xml:space="preserve"> ссылаться на каталоги и файлы в других файловых системах.</w:t>
      </w:r>
    </w:p>
    <w:p w14:paraId="37DF81C0" w14:textId="77777777" w:rsidR="00AF4BAC" w:rsidRPr="00AF4BAC" w:rsidRDefault="00AF4BAC" w:rsidP="00AF4BAC">
      <w:pPr>
        <w:numPr>
          <w:ilvl w:val="0"/>
          <w:numId w:val="13"/>
        </w:numPr>
        <w:tabs>
          <w:tab w:val="num" w:pos="720"/>
        </w:tabs>
        <w:spacing w:line="360" w:lineRule="auto"/>
      </w:pPr>
      <w:r w:rsidRPr="00AF4BAC">
        <w:rPr>
          <w:b/>
          <w:bCs/>
        </w:rPr>
        <w:t>Пример использования:</w:t>
      </w:r>
    </w:p>
    <w:p w14:paraId="14818403" w14:textId="77777777" w:rsidR="00AF4BAC" w:rsidRPr="00AF4BAC" w:rsidRDefault="00AF4BAC" w:rsidP="00AF4BAC">
      <w:pPr>
        <w:numPr>
          <w:ilvl w:val="1"/>
          <w:numId w:val="13"/>
        </w:numPr>
        <w:tabs>
          <w:tab w:val="num" w:pos="1440"/>
        </w:tabs>
        <w:spacing w:line="360" w:lineRule="auto"/>
      </w:pPr>
      <w:r w:rsidRPr="00AF4BAC">
        <w:t>Организация программ: несколько версий ПО лежат в /opt/program-1.2/, а симлинк /opt/program всегда указывает на текущую версию.</w:t>
      </w:r>
    </w:p>
    <w:p w14:paraId="47B211B9" w14:textId="05CCDD23" w:rsidR="00AF4BAC" w:rsidRPr="00AF4BAC" w:rsidRDefault="00AF4BAC" w:rsidP="00AF4BAC">
      <w:pPr>
        <w:numPr>
          <w:ilvl w:val="1"/>
          <w:numId w:val="13"/>
        </w:numPr>
        <w:tabs>
          <w:tab w:val="num" w:pos="1440"/>
        </w:tabs>
        <w:spacing w:line="360" w:lineRule="auto"/>
      </w:pPr>
      <w:r w:rsidRPr="00AF4BAC">
        <w:t>Создание ярлыка в домашнем каталоге для быстрого доступа к</w:t>
      </w:r>
      <w:r>
        <w:t xml:space="preserve"> </w:t>
      </w:r>
      <w:r w:rsidRPr="00AF4BAC">
        <w:lastRenderedPageBreak/>
        <w:t>глубоко вложенной папке.</w:t>
      </w:r>
    </w:p>
    <w:p w14:paraId="2A964E65" w14:textId="77777777" w:rsidR="006344F7" w:rsidRDefault="006344F7" w:rsidP="00AF4BAC">
      <w:pPr>
        <w:spacing w:line="360" w:lineRule="auto"/>
        <w:ind w:firstLine="0"/>
      </w:pPr>
    </w:p>
    <w:p w14:paraId="60687CB4" w14:textId="3313D6B0" w:rsidR="006344F7" w:rsidRDefault="006344F7" w:rsidP="006344F7">
      <w:pPr>
        <w:spacing w:line="360" w:lineRule="auto"/>
      </w:pPr>
      <w:r>
        <w:t>7. Какие права могут быть назначены файлу? Назовите способы</w:t>
      </w:r>
      <w:r>
        <w:t xml:space="preserve"> </w:t>
      </w:r>
      <w:r>
        <w:t>конфигурирования прав доступа в ОССН.</w:t>
      </w:r>
    </w:p>
    <w:p w14:paraId="651080CF" w14:textId="77777777" w:rsidR="00AF4BAC" w:rsidRPr="00AF4BAC" w:rsidRDefault="00AF4BAC" w:rsidP="00AF4BAC">
      <w:pPr>
        <w:numPr>
          <w:ilvl w:val="0"/>
          <w:numId w:val="14"/>
        </w:numPr>
        <w:spacing w:line="360" w:lineRule="auto"/>
      </w:pPr>
      <w:r w:rsidRPr="00AF4BAC">
        <w:rPr>
          <w:b/>
          <w:bCs/>
        </w:rPr>
        <w:t>Базовые права:</w:t>
      </w:r>
      <w:r w:rsidRPr="00AF4BAC">
        <w:t xml:space="preserve"> Чтение (r), запись (w), выполнение (x) для трех категорий: владелец, группа, остальные.</w:t>
      </w:r>
    </w:p>
    <w:p w14:paraId="452A70B9" w14:textId="77777777" w:rsidR="00AF4BAC" w:rsidRPr="00AF4BAC" w:rsidRDefault="00AF4BAC" w:rsidP="00AF4BAC">
      <w:pPr>
        <w:numPr>
          <w:ilvl w:val="0"/>
          <w:numId w:val="14"/>
        </w:numPr>
        <w:spacing w:line="360" w:lineRule="auto"/>
      </w:pPr>
      <w:r w:rsidRPr="00AF4BAC">
        <w:rPr>
          <w:b/>
          <w:bCs/>
        </w:rPr>
        <w:t>Особые биты:</w:t>
      </w:r>
      <w:r w:rsidRPr="00AF4BAC">
        <w:t xml:space="preserve"> SUID, SGID, Sticky Bit (см. выше).</w:t>
      </w:r>
    </w:p>
    <w:p w14:paraId="083335CA" w14:textId="77777777" w:rsidR="00AF4BAC" w:rsidRPr="00AF4BAC" w:rsidRDefault="00AF4BAC" w:rsidP="00AF4BAC">
      <w:pPr>
        <w:spacing w:line="360" w:lineRule="auto"/>
      </w:pPr>
      <w:r w:rsidRPr="00AF4BAC">
        <w:rPr>
          <w:b/>
          <w:bCs/>
        </w:rPr>
        <w:t>Способы конфигурирования в ОССН Astra Linux:</w:t>
      </w:r>
    </w:p>
    <w:p w14:paraId="2FA32BEC" w14:textId="77777777" w:rsidR="00AF4BAC" w:rsidRPr="00AF4BAC" w:rsidRDefault="00AF4BAC" w:rsidP="00AF4BAC">
      <w:pPr>
        <w:numPr>
          <w:ilvl w:val="0"/>
          <w:numId w:val="15"/>
        </w:numPr>
        <w:tabs>
          <w:tab w:val="num" w:pos="720"/>
        </w:tabs>
        <w:spacing w:line="360" w:lineRule="auto"/>
      </w:pPr>
      <w:r w:rsidRPr="00AF4BAC">
        <w:rPr>
          <w:b/>
          <w:bCs/>
        </w:rPr>
        <w:t>Командная строка (терминал):</w:t>
      </w:r>
      <w:r w:rsidRPr="00AF4BAC">
        <w:t xml:space="preserve"> Стандартные команды chmod, chown, chgrp.</w:t>
      </w:r>
    </w:p>
    <w:p w14:paraId="21D8D6A7" w14:textId="7C425009" w:rsidR="00AF4BAC" w:rsidRPr="00AF4BAC" w:rsidRDefault="00AF4BAC" w:rsidP="00AF4BAC">
      <w:pPr>
        <w:numPr>
          <w:ilvl w:val="0"/>
          <w:numId w:val="15"/>
        </w:numPr>
        <w:tabs>
          <w:tab w:val="num" w:pos="720"/>
        </w:tabs>
        <w:spacing w:line="360" w:lineRule="auto"/>
      </w:pPr>
      <w:r w:rsidRPr="00AF4BAC">
        <w:rPr>
          <w:b/>
          <w:bCs/>
        </w:rPr>
        <w:t>Графический файловый менеджер</w:t>
      </w:r>
      <w:r w:rsidRPr="00AF4BAC">
        <w:rPr>
          <w:b/>
          <w:bCs/>
        </w:rPr>
        <w:t>:</w:t>
      </w:r>
      <w:r w:rsidRPr="00AF4BAC">
        <w:t xml:space="preserve"> обычно</w:t>
      </w:r>
      <w:r w:rsidRPr="00AF4BAC">
        <w:t xml:space="preserve"> в свойствах файла/папки есть вкладка "Права" или "Разрешения", где можно выставить права через выпадающие списки.</w:t>
      </w:r>
    </w:p>
    <w:p w14:paraId="16AF76F3" w14:textId="19CBFB35" w:rsidR="00AF4BAC" w:rsidRPr="00AF4BAC" w:rsidRDefault="00AF4BAC" w:rsidP="00AF4BAC">
      <w:pPr>
        <w:numPr>
          <w:ilvl w:val="0"/>
          <w:numId w:val="15"/>
        </w:numPr>
        <w:tabs>
          <w:tab w:val="num" w:pos="720"/>
        </w:tabs>
        <w:spacing w:line="360" w:lineRule="auto"/>
      </w:pPr>
      <w:r w:rsidRPr="00AF4BAC">
        <w:rPr>
          <w:b/>
          <w:bCs/>
        </w:rPr>
        <w:t>Центр управления Astra Linux</w:t>
      </w:r>
      <w:r w:rsidRPr="00AF4BAC">
        <w:rPr>
          <w:b/>
          <w:bCs/>
        </w:rPr>
        <w:t>:</w:t>
      </w:r>
      <w:r w:rsidRPr="00AF4BAC">
        <w:t xml:space="preserve"> позволяет</w:t>
      </w:r>
      <w:r w:rsidRPr="00AF4BAC">
        <w:t xml:space="preserve"> задавать </w:t>
      </w:r>
      <w:r w:rsidRPr="00AF4BAC">
        <w:rPr>
          <w:b/>
          <w:bCs/>
        </w:rPr>
        <w:t>политики безопасности</w:t>
      </w:r>
      <w:r w:rsidRPr="00AF4BAC">
        <w:t>, которые могут, среди прочего, регулировать правила назначения прав доступа для пользователей и групп в масштабах системы.</w:t>
      </w:r>
    </w:p>
    <w:p w14:paraId="4B39D074" w14:textId="77777777" w:rsidR="00AF4BAC" w:rsidRDefault="00AF4BAC" w:rsidP="00AF4BAC">
      <w:pPr>
        <w:spacing w:line="360" w:lineRule="auto"/>
        <w:ind w:firstLine="0"/>
      </w:pPr>
    </w:p>
    <w:p w14:paraId="20254E9E" w14:textId="7F1E7D6F" w:rsidR="006344F7" w:rsidRPr="00541D6D" w:rsidRDefault="006344F7" w:rsidP="006344F7">
      <w:pPr>
        <w:spacing w:line="360" w:lineRule="auto"/>
      </w:pPr>
      <w:r>
        <w:t>8. По отношению к каким категориям применяются права доступа к</w:t>
      </w:r>
      <w:r>
        <w:t xml:space="preserve"> </w:t>
      </w:r>
      <w:r>
        <w:t>файлу?</w:t>
      </w:r>
    </w:p>
    <w:p w14:paraId="4DAACAB6" w14:textId="77777777" w:rsidR="00AF4BAC" w:rsidRDefault="00AF4BAC" w:rsidP="00AF4BAC">
      <w:pPr>
        <w:spacing w:line="360" w:lineRule="auto"/>
      </w:pPr>
      <w:r w:rsidRPr="00AF4BAC">
        <w:rPr>
          <w:b/>
          <w:bCs/>
        </w:rPr>
        <w:t>Базовые права:</w:t>
      </w:r>
      <w:r w:rsidRPr="00AF4BAC">
        <w:t xml:space="preserve"> Чтение (r), запись (w), выполнение (x) для трех категорий: владелец, группа, остальные.</w:t>
      </w:r>
    </w:p>
    <w:p w14:paraId="40C76D74" w14:textId="74F09C58" w:rsidR="00AF4BAC" w:rsidRPr="00AF4BAC" w:rsidRDefault="00AF4BAC" w:rsidP="00AF4BAC">
      <w:pPr>
        <w:spacing w:line="360" w:lineRule="auto"/>
      </w:pPr>
      <w:r w:rsidRPr="00AF4BAC">
        <w:rPr>
          <w:b/>
          <w:bCs/>
        </w:rPr>
        <w:t>Особые биты:</w:t>
      </w:r>
      <w:r w:rsidRPr="00AF4BAC">
        <w:t xml:space="preserve"> SUID, SGID, Sticky Bit (см. выше).</w:t>
      </w:r>
    </w:p>
    <w:p w14:paraId="3DBEC34C" w14:textId="77777777" w:rsidR="00AF4BAC" w:rsidRPr="00AF4BAC" w:rsidRDefault="00AF4BAC" w:rsidP="00AF4BAC">
      <w:pPr>
        <w:spacing w:line="360" w:lineRule="auto"/>
      </w:pPr>
      <w:r w:rsidRPr="00AF4BAC">
        <w:rPr>
          <w:b/>
          <w:bCs/>
        </w:rPr>
        <w:t>Способы конфигурирования в ОССН Astra Linux:</w:t>
      </w:r>
    </w:p>
    <w:p w14:paraId="5A571160" w14:textId="5239DAAF" w:rsidR="00AF4BAC" w:rsidRPr="00AF4BAC" w:rsidRDefault="00AF4BAC" w:rsidP="00AF4BAC">
      <w:pPr>
        <w:numPr>
          <w:ilvl w:val="0"/>
          <w:numId w:val="17"/>
        </w:numPr>
        <w:tabs>
          <w:tab w:val="num" w:pos="720"/>
        </w:tabs>
        <w:spacing w:line="360" w:lineRule="auto"/>
      </w:pPr>
      <w:r w:rsidRPr="00AF4BAC">
        <w:rPr>
          <w:b/>
          <w:bCs/>
        </w:rPr>
        <w:t>Командная строка (терминал):</w:t>
      </w:r>
      <w:r w:rsidRPr="00AF4BAC">
        <w:t xml:space="preserve"> </w:t>
      </w:r>
      <w:r>
        <w:t>с</w:t>
      </w:r>
      <w:r w:rsidRPr="00AF4BAC">
        <w:t>тандартные команды chmod, chown, chgrp.</w:t>
      </w:r>
    </w:p>
    <w:p w14:paraId="594276C0" w14:textId="555CF22C" w:rsidR="00AF4BAC" w:rsidRPr="00AF4BAC" w:rsidRDefault="00AF4BAC" w:rsidP="00AF4BAC">
      <w:pPr>
        <w:numPr>
          <w:ilvl w:val="0"/>
          <w:numId w:val="17"/>
        </w:numPr>
        <w:tabs>
          <w:tab w:val="num" w:pos="720"/>
        </w:tabs>
        <w:spacing w:line="360" w:lineRule="auto"/>
      </w:pPr>
      <w:r w:rsidRPr="00AF4BAC">
        <w:rPr>
          <w:b/>
          <w:bCs/>
        </w:rPr>
        <w:t>Графический файловый менеджер</w:t>
      </w:r>
      <w:r w:rsidRPr="00AF4BAC">
        <w:rPr>
          <w:b/>
          <w:bCs/>
        </w:rPr>
        <w:t>:</w:t>
      </w:r>
      <w:r w:rsidRPr="00AF4BAC">
        <w:t xml:space="preserve"> обычно</w:t>
      </w:r>
      <w:r w:rsidRPr="00AF4BAC">
        <w:t xml:space="preserve"> в свойствах файла/папки есть вкладка "Права" или "Разрешения", где можно выставить права через выпадающие списки.</w:t>
      </w:r>
    </w:p>
    <w:p w14:paraId="65D28CA6" w14:textId="264C7CC6" w:rsidR="00AF4BAC" w:rsidRPr="00AF4BAC" w:rsidRDefault="00AF4BAC" w:rsidP="00AF4BAC">
      <w:pPr>
        <w:numPr>
          <w:ilvl w:val="0"/>
          <w:numId w:val="17"/>
        </w:numPr>
        <w:tabs>
          <w:tab w:val="num" w:pos="720"/>
        </w:tabs>
        <w:spacing w:line="360" w:lineRule="auto"/>
      </w:pPr>
      <w:r w:rsidRPr="00AF4BAC">
        <w:rPr>
          <w:b/>
          <w:bCs/>
        </w:rPr>
        <w:t>Центр управления Astra Linux</w:t>
      </w:r>
      <w:r w:rsidRPr="00AF4BAC">
        <w:rPr>
          <w:b/>
          <w:bCs/>
        </w:rPr>
        <w:t>:</w:t>
      </w:r>
      <w:r w:rsidRPr="00AF4BAC">
        <w:t xml:space="preserve"> позволяет</w:t>
      </w:r>
      <w:r w:rsidRPr="00AF4BAC">
        <w:t xml:space="preserve"> задавать </w:t>
      </w:r>
      <w:r w:rsidRPr="00AF4BAC">
        <w:rPr>
          <w:b/>
          <w:bCs/>
        </w:rPr>
        <w:t>политики безопасности</w:t>
      </w:r>
      <w:r w:rsidRPr="00AF4BAC">
        <w:t>, которые могут, среди прочего, регулировать правила назначения прав доступа для пользователей и групп в масштабах системы.</w:t>
      </w:r>
    </w:p>
    <w:p w14:paraId="3C69006B" w14:textId="0E730870" w:rsidR="00A0386A" w:rsidRPr="00716B53" w:rsidRDefault="00A0386A" w:rsidP="00541D6D">
      <w:pPr>
        <w:spacing w:line="360" w:lineRule="auto"/>
      </w:pPr>
    </w:p>
    <w:sectPr w:rsidR="00A0386A" w:rsidRPr="00716B53" w:rsidSect="0086551E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66C48" w14:textId="77777777" w:rsidR="00A74A56" w:rsidRDefault="00A74A56" w:rsidP="00791B52">
      <w:r>
        <w:separator/>
      </w:r>
    </w:p>
  </w:endnote>
  <w:endnote w:type="continuationSeparator" w:id="0">
    <w:p w14:paraId="04715F2C" w14:textId="77777777" w:rsidR="00A74A56" w:rsidRDefault="00A74A56" w:rsidP="007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9654358"/>
      <w:docPartObj>
        <w:docPartGallery w:val="Page Numbers (Bottom of Page)"/>
        <w:docPartUnique/>
      </w:docPartObj>
    </w:sdtPr>
    <w:sdtContent>
      <w:p w14:paraId="504E22A0" w14:textId="77777777" w:rsidR="00347FEF" w:rsidRDefault="00347F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933335" w14:textId="77777777" w:rsidR="00791B52" w:rsidRDefault="00791B52" w:rsidP="00FA77FD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61A2E" w14:textId="77777777" w:rsidR="00791B52" w:rsidRDefault="00791B52" w:rsidP="00791B52">
    <w:pPr>
      <w:pStyle w:val="a8"/>
      <w:ind w:firstLine="0"/>
      <w:jc w:val="center"/>
    </w:pPr>
    <w:r>
      <w:t>Ростов-на-Дону</w:t>
    </w:r>
  </w:p>
  <w:p w14:paraId="1C373220" w14:textId="78BEA29E" w:rsidR="00791B52" w:rsidRDefault="00791B52" w:rsidP="00791B52">
    <w:pPr>
      <w:pStyle w:val="a8"/>
      <w:ind w:firstLine="0"/>
      <w:jc w:val="center"/>
    </w:pPr>
    <w:r>
      <w:t>202</w:t>
    </w:r>
    <w:r w:rsidR="00591B84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56845" w14:textId="77777777" w:rsidR="00A74A56" w:rsidRDefault="00A74A56" w:rsidP="00791B52">
      <w:r>
        <w:separator/>
      </w:r>
    </w:p>
  </w:footnote>
  <w:footnote w:type="continuationSeparator" w:id="0">
    <w:p w14:paraId="6A9C8889" w14:textId="77777777" w:rsidR="00A74A56" w:rsidRDefault="00A74A56" w:rsidP="0079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41CAB" w14:textId="77777777" w:rsidR="00791B52" w:rsidRDefault="00791B52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CF328" w14:textId="77777777" w:rsidR="00791B52" w:rsidRDefault="00791B52" w:rsidP="00791B52">
    <w:pPr>
      <w:pStyle w:val="a6"/>
      <w:ind w:firstLine="0"/>
    </w:pPr>
    <w:r>
      <w:rPr>
        <w:noProof/>
      </w:rPr>
      <w:drawing>
        <wp:anchor distT="0" distB="0" distL="0" distR="0" simplePos="0" relativeHeight="251660288" behindDoc="0" locked="0" layoutInCell="1" allowOverlap="1" wp14:anchorId="66A8EA9C" wp14:editId="793D578F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2884"/>
    <w:multiLevelType w:val="multilevel"/>
    <w:tmpl w:val="105281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4785C"/>
    <w:multiLevelType w:val="multilevel"/>
    <w:tmpl w:val="4A6A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F3E81"/>
    <w:multiLevelType w:val="multilevel"/>
    <w:tmpl w:val="4C34FB2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1A02726E"/>
    <w:multiLevelType w:val="hybridMultilevel"/>
    <w:tmpl w:val="ABF212A0"/>
    <w:lvl w:ilvl="0" w:tplc="FDDA5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E11E4F"/>
    <w:multiLevelType w:val="multilevel"/>
    <w:tmpl w:val="C284B40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2647F"/>
    <w:multiLevelType w:val="multilevel"/>
    <w:tmpl w:val="2D90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07711"/>
    <w:multiLevelType w:val="multilevel"/>
    <w:tmpl w:val="416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A329F"/>
    <w:multiLevelType w:val="multilevel"/>
    <w:tmpl w:val="57BC61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B3DAE"/>
    <w:multiLevelType w:val="multilevel"/>
    <w:tmpl w:val="FD4A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C612F"/>
    <w:multiLevelType w:val="multilevel"/>
    <w:tmpl w:val="1B3C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C5895"/>
    <w:multiLevelType w:val="multilevel"/>
    <w:tmpl w:val="25A6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070E44"/>
    <w:multiLevelType w:val="multilevel"/>
    <w:tmpl w:val="F264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9725EA"/>
    <w:multiLevelType w:val="multilevel"/>
    <w:tmpl w:val="7644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542CE"/>
    <w:multiLevelType w:val="multilevel"/>
    <w:tmpl w:val="3CCA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61111"/>
    <w:multiLevelType w:val="hybridMultilevel"/>
    <w:tmpl w:val="0D806272"/>
    <w:lvl w:ilvl="0" w:tplc="314A46A2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16E48E9"/>
    <w:multiLevelType w:val="multilevel"/>
    <w:tmpl w:val="C890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513436">
    <w:abstractNumId w:val="5"/>
  </w:num>
  <w:num w:numId="2" w16cid:durableId="831137436">
    <w:abstractNumId w:val="3"/>
  </w:num>
  <w:num w:numId="3" w16cid:durableId="1750422593">
    <w:abstractNumId w:val="15"/>
  </w:num>
  <w:num w:numId="4" w16cid:durableId="331446135">
    <w:abstractNumId w:val="10"/>
  </w:num>
  <w:num w:numId="5" w16cid:durableId="649670385">
    <w:abstractNumId w:val="12"/>
  </w:num>
  <w:num w:numId="6" w16cid:durableId="1560479816">
    <w:abstractNumId w:val="6"/>
  </w:num>
  <w:num w:numId="7" w16cid:durableId="640427353">
    <w:abstractNumId w:val="16"/>
  </w:num>
  <w:num w:numId="8" w16cid:durableId="1136341582">
    <w:abstractNumId w:val="9"/>
  </w:num>
  <w:num w:numId="9" w16cid:durableId="2123458105">
    <w:abstractNumId w:val="14"/>
  </w:num>
  <w:num w:numId="10" w16cid:durableId="1273587240">
    <w:abstractNumId w:val="7"/>
  </w:num>
  <w:num w:numId="11" w16cid:durableId="159589704">
    <w:abstractNumId w:val="11"/>
  </w:num>
  <w:num w:numId="12" w16cid:durableId="2085296713">
    <w:abstractNumId w:val="8"/>
  </w:num>
  <w:num w:numId="13" w16cid:durableId="1949847040">
    <w:abstractNumId w:val="0"/>
  </w:num>
  <w:num w:numId="14" w16cid:durableId="1540970398">
    <w:abstractNumId w:val="1"/>
  </w:num>
  <w:num w:numId="15" w16cid:durableId="1118717275">
    <w:abstractNumId w:val="4"/>
  </w:num>
  <w:num w:numId="16" w16cid:durableId="1452894164">
    <w:abstractNumId w:val="13"/>
  </w:num>
  <w:num w:numId="17" w16cid:durableId="2117209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E2"/>
    <w:rsid w:val="0000266A"/>
    <w:rsid w:val="000074F0"/>
    <w:rsid w:val="00020393"/>
    <w:rsid w:val="00053F88"/>
    <w:rsid w:val="0005494C"/>
    <w:rsid w:val="000557A3"/>
    <w:rsid w:val="00060CA9"/>
    <w:rsid w:val="000A7332"/>
    <w:rsid w:val="000B3788"/>
    <w:rsid w:val="000B4B7F"/>
    <w:rsid w:val="000B4F43"/>
    <w:rsid w:val="000E04C5"/>
    <w:rsid w:val="00120B86"/>
    <w:rsid w:val="00126554"/>
    <w:rsid w:val="00142FD7"/>
    <w:rsid w:val="001448B0"/>
    <w:rsid w:val="00184ECF"/>
    <w:rsid w:val="001C249C"/>
    <w:rsid w:val="001E12F1"/>
    <w:rsid w:val="001E130E"/>
    <w:rsid w:val="001E7D8F"/>
    <w:rsid w:val="001F565D"/>
    <w:rsid w:val="002039AF"/>
    <w:rsid w:val="00224CD5"/>
    <w:rsid w:val="002557EA"/>
    <w:rsid w:val="002D7556"/>
    <w:rsid w:val="003337B3"/>
    <w:rsid w:val="00342B79"/>
    <w:rsid w:val="00346CA9"/>
    <w:rsid w:val="00347000"/>
    <w:rsid w:val="00347FEF"/>
    <w:rsid w:val="003665B1"/>
    <w:rsid w:val="003E22B9"/>
    <w:rsid w:val="0043311C"/>
    <w:rsid w:val="00437D02"/>
    <w:rsid w:val="00460F9B"/>
    <w:rsid w:val="004612E2"/>
    <w:rsid w:val="00461FBB"/>
    <w:rsid w:val="00462973"/>
    <w:rsid w:val="00493281"/>
    <w:rsid w:val="00497F2B"/>
    <w:rsid w:val="004B64FC"/>
    <w:rsid w:val="004D5CCF"/>
    <w:rsid w:val="004E18E7"/>
    <w:rsid w:val="004F11FF"/>
    <w:rsid w:val="00541D6D"/>
    <w:rsid w:val="005515C7"/>
    <w:rsid w:val="00561D39"/>
    <w:rsid w:val="005749DF"/>
    <w:rsid w:val="00580193"/>
    <w:rsid w:val="00585724"/>
    <w:rsid w:val="00591B84"/>
    <w:rsid w:val="005B029C"/>
    <w:rsid w:val="005C7199"/>
    <w:rsid w:val="005E6040"/>
    <w:rsid w:val="005F00D9"/>
    <w:rsid w:val="005F5D4B"/>
    <w:rsid w:val="00603D22"/>
    <w:rsid w:val="006222C3"/>
    <w:rsid w:val="006344F7"/>
    <w:rsid w:val="006658C1"/>
    <w:rsid w:val="00697116"/>
    <w:rsid w:val="006A4126"/>
    <w:rsid w:val="00705C82"/>
    <w:rsid w:val="00713AC1"/>
    <w:rsid w:val="00716B53"/>
    <w:rsid w:val="00765E72"/>
    <w:rsid w:val="00791B52"/>
    <w:rsid w:val="007B7FA6"/>
    <w:rsid w:val="007C49BA"/>
    <w:rsid w:val="007E2DC3"/>
    <w:rsid w:val="007F54A2"/>
    <w:rsid w:val="00851B42"/>
    <w:rsid w:val="0086551E"/>
    <w:rsid w:val="008818C0"/>
    <w:rsid w:val="008A4137"/>
    <w:rsid w:val="008B1486"/>
    <w:rsid w:val="008B317D"/>
    <w:rsid w:val="008C1A57"/>
    <w:rsid w:val="009007E7"/>
    <w:rsid w:val="0098351E"/>
    <w:rsid w:val="0099047F"/>
    <w:rsid w:val="009917F5"/>
    <w:rsid w:val="009D3625"/>
    <w:rsid w:val="00A0386A"/>
    <w:rsid w:val="00A06D81"/>
    <w:rsid w:val="00A30F27"/>
    <w:rsid w:val="00A53CE7"/>
    <w:rsid w:val="00A72E96"/>
    <w:rsid w:val="00A74A56"/>
    <w:rsid w:val="00A87159"/>
    <w:rsid w:val="00A96730"/>
    <w:rsid w:val="00AB2566"/>
    <w:rsid w:val="00AC3520"/>
    <w:rsid w:val="00AC5140"/>
    <w:rsid w:val="00AF4BAC"/>
    <w:rsid w:val="00B15148"/>
    <w:rsid w:val="00B41839"/>
    <w:rsid w:val="00B7080F"/>
    <w:rsid w:val="00B806BD"/>
    <w:rsid w:val="00B81D75"/>
    <w:rsid w:val="00B843A9"/>
    <w:rsid w:val="00B862C2"/>
    <w:rsid w:val="00B92170"/>
    <w:rsid w:val="00BB76D8"/>
    <w:rsid w:val="00BF0745"/>
    <w:rsid w:val="00C02B90"/>
    <w:rsid w:val="00C14062"/>
    <w:rsid w:val="00C23E12"/>
    <w:rsid w:val="00C27109"/>
    <w:rsid w:val="00C27517"/>
    <w:rsid w:val="00C27920"/>
    <w:rsid w:val="00C307CF"/>
    <w:rsid w:val="00C30AFC"/>
    <w:rsid w:val="00C427E9"/>
    <w:rsid w:val="00C8436D"/>
    <w:rsid w:val="00C86DD7"/>
    <w:rsid w:val="00C95A5D"/>
    <w:rsid w:val="00CA2B18"/>
    <w:rsid w:val="00CA7C18"/>
    <w:rsid w:val="00D06FFF"/>
    <w:rsid w:val="00D24804"/>
    <w:rsid w:val="00D30634"/>
    <w:rsid w:val="00D73C52"/>
    <w:rsid w:val="00D93CB5"/>
    <w:rsid w:val="00D9782E"/>
    <w:rsid w:val="00DA2A92"/>
    <w:rsid w:val="00DB41A2"/>
    <w:rsid w:val="00DB5519"/>
    <w:rsid w:val="00DD455E"/>
    <w:rsid w:val="00E0645A"/>
    <w:rsid w:val="00E22E35"/>
    <w:rsid w:val="00E27961"/>
    <w:rsid w:val="00EB7944"/>
    <w:rsid w:val="00EC07DF"/>
    <w:rsid w:val="00EC7079"/>
    <w:rsid w:val="00ED64F5"/>
    <w:rsid w:val="00EE647C"/>
    <w:rsid w:val="00F3009F"/>
    <w:rsid w:val="00F41924"/>
    <w:rsid w:val="00F5173F"/>
    <w:rsid w:val="00F65204"/>
    <w:rsid w:val="00F74535"/>
    <w:rsid w:val="00F83B52"/>
    <w:rsid w:val="00F912D5"/>
    <w:rsid w:val="00FA23D3"/>
    <w:rsid w:val="00FA77FD"/>
    <w:rsid w:val="00FC025B"/>
    <w:rsid w:val="00FD7A85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9E1955"/>
  <w15:chartTrackingRefBased/>
  <w15:docId w15:val="{1AFF1E10-7FD5-469E-9031-4C033BEF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51E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944"/>
    <w:pPr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5A5D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5A5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B7944"/>
    <w:rPr>
      <w:rFonts w:ascii="Times New Roman" w:eastAsia="Times New Roman" w:hAnsi="Times New Roman" w:cs="Times New Roman"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EB7944"/>
    <w:pPr>
      <w:spacing w:before="240" w:line="259" w:lineRule="auto"/>
      <w:jc w:val="center"/>
      <w:outlineLvl w:val="9"/>
    </w:pPr>
    <w:rPr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57E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7E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E04C5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eastAsiaTheme="minorHAnsi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1D75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5B029C"/>
    <w:pPr>
      <w:spacing w:after="200"/>
    </w:pPr>
    <w:rPr>
      <w:iCs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30AFC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0AFC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6E3A-620E-48BB-8C1B-EE559E33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работа.dotx</Template>
  <TotalTime>152</TotalTime>
  <Pages>14</Pages>
  <Words>2060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Данил Ковалёв</cp:lastModifiedBy>
  <cp:revision>90</cp:revision>
  <dcterms:created xsi:type="dcterms:W3CDTF">2024-11-08T13:45:00Z</dcterms:created>
  <dcterms:modified xsi:type="dcterms:W3CDTF">2025-09-16T14:07:00Z</dcterms:modified>
</cp:coreProperties>
</file>