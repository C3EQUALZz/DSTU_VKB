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C78BD" w14:textId="77777777" w:rsidR="00791B52" w:rsidRPr="00020393" w:rsidRDefault="00791B52" w:rsidP="00020393">
      <w:pPr>
        <w:jc w:val="center"/>
        <w:rPr>
          <w:b/>
          <w:bCs/>
        </w:rPr>
      </w:pPr>
      <w:r w:rsidRPr="00020393">
        <w:rPr>
          <w:b/>
          <w:bCs/>
        </w:rPr>
        <w:t>МИНИСТЕРСТВО НАУКИ И ВЫСШЕГО ОБРАЗОВАНИЯ</w:t>
      </w:r>
      <w:r w:rsidRPr="00020393">
        <w:rPr>
          <w:b/>
          <w:bCs/>
          <w:spacing w:val="-67"/>
        </w:rPr>
        <w:t xml:space="preserve"> </w:t>
      </w:r>
      <w:r w:rsidRPr="00020393">
        <w:rPr>
          <w:b/>
          <w:bCs/>
        </w:rPr>
        <w:t>РОССИЙСКОЙ</w:t>
      </w:r>
      <w:r w:rsidRPr="00020393">
        <w:rPr>
          <w:b/>
          <w:bCs/>
          <w:spacing w:val="-2"/>
        </w:rPr>
        <w:t xml:space="preserve"> </w:t>
      </w:r>
      <w:r w:rsidRPr="00020393">
        <w:rPr>
          <w:b/>
          <w:bCs/>
        </w:rPr>
        <w:t>ФЕДЕРАЦИИ</w:t>
      </w:r>
    </w:p>
    <w:p w14:paraId="22E0EC5D" w14:textId="77777777" w:rsidR="00FF0AB3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ФЕДЕРАЛЬНОЕ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ГОСУДАРСТВЕННОЕ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БЮДЖЕТНОЕ</w:t>
      </w:r>
    </w:p>
    <w:p w14:paraId="29D86F72" w14:textId="7777777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ОБРАЗОВАТЕЛЬНОЕ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УЧРЕЖДЕНИЕ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ВЫСШЕГО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ОБРАЗОВАНИЯ</w:t>
      </w:r>
    </w:p>
    <w:p w14:paraId="6F384313" w14:textId="77777777" w:rsidR="00791B52" w:rsidRPr="00142FD7" w:rsidRDefault="00791B52" w:rsidP="00FF0AB3">
      <w:pPr>
        <w:ind w:firstLine="0"/>
        <w:jc w:val="center"/>
      </w:pPr>
      <w:r w:rsidRPr="00142FD7">
        <w:t>«ДОНСКОЙ ГОСУДАРСТВЕННЫЙ ТЕХНИЧЕСКИЙ УНИВЕРСИТЕТ» (ДГТУ)</w:t>
      </w:r>
    </w:p>
    <w:p w14:paraId="5C7227DC" w14:textId="77777777" w:rsidR="00791B52" w:rsidRPr="0086551E" w:rsidRDefault="00791B52" w:rsidP="00791B52">
      <w:pPr>
        <w:pStyle w:val="a3"/>
        <w:spacing w:before="6"/>
        <w:ind w:left="0" w:right="566"/>
        <w:rPr>
          <w:b/>
        </w:rPr>
      </w:pPr>
    </w:p>
    <w:p w14:paraId="22701BC9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Факультет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«Информатика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вычислительная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техника»</w:t>
      </w:r>
    </w:p>
    <w:p w14:paraId="41E6A0F9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Кафедра</w:t>
      </w:r>
      <w:r w:rsidRPr="0086551E">
        <w:rPr>
          <w:spacing w:val="-4"/>
          <w:szCs w:val="28"/>
        </w:rPr>
        <w:t xml:space="preserve"> </w:t>
      </w:r>
      <w:r w:rsidRPr="0086551E">
        <w:rPr>
          <w:szCs w:val="28"/>
        </w:rPr>
        <w:t>«Кибербезопасность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информационных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систем»</w:t>
      </w:r>
    </w:p>
    <w:p w14:paraId="47BA37B7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DF8375A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67069A9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1925CCC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6FEE73C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BF9BC91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6C3E35C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3F634B6" w14:textId="77777777" w:rsidR="00791B52" w:rsidRPr="0086551E" w:rsidRDefault="00791B52" w:rsidP="00791B52">
      <w:pPr>
        <w:pStyle w:val="a3"/>
        <w:spacing w:before="4"/>
        <w:ind w:left="0" w:right="566"/>
        <w:rPr>
          <w:sz w:val="32"/>
          <w:szCs w:val="32"/>
        </w:rPr>
      </w:pPr>
    </w:p>
    <w:p w14:paraId="2751005D" w14:textId="79CBED17" w:rsidR="00791B52" w:rsidRPr="0086551E" w:rsidRDefault="00791B52" w:rsidP="004E18E7">
      <w:pPr>
        <w:ind w:firstLine="0"/>
        <w:jc w:val="center"/>
        <w:rPr>
          <w:bCs/>
          <w:sz w:val="32"/>
          <w:szCs w:val="32"/>
          <w:u w:val="single"/>
        </w:rPr>
      </w:pPr>
      <w:r w:rsidRPr="0086551E">
        <w:rPr>
          <w:b/>
          <w:bCs/>
          <w:sz w:val="32"/>
          <w:szCs w:val="32"/>
        </w:rPr>
        <w:t>Лабораторная</w:t>
      </w:r>
      <w:r w:rsidRPr="0086551E">
        <w:rPr>
          <w:b/>
          <w:bCs/>
          <w:spacing w:val="-5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работа</w:t>
      </w:r>
      <w:r w:rsidRPr="0086551E">
        <w:rPr>
          <w:b/>
          <w:bCs/>
          <w:spacing w:val="-6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№</w:t>
      </w:r>
      <w:r w:rsidR="00705C82">
        <w:rPr>
          <w:b/>
          <w:bCs/>
          <w:sz w:val="32"/>
          <w:szCs w:val="32"/>
        </w:rPr>
        <w:t xml:space="preserve"> </w:t>
      </w:r>
      <w:r w:rsidR="00582959">
        <w:rPr>
          <w:b/>
          <w:bCs/>
          <w:sz w:val="32"/>
          <w:szCs w:val="32"/>
        </w:rPr>
        <w:t>9</w:t>
      </w:r>
      <w:r w:rsidRPr="0086551E">
        <w:rPr>
          <w:bCs/>
          <w:spacing w:val="2"/>
          <w:sz w:val="32"/>
          <w:szCs w:val="32"/>
          <w:u w:val="single"/>
        </w:rPr>
        <w:t xml:space="preserve"> </w:t>
      </w:r>
      <w:r w:rsidRPr="0086551E">
        <w:rPr>
          <w:b/>
          <w:bCs/>
          <w:spacing w:val="2"/>
          <w:sz w:val="32"/>
          <w:szCs w:val="32"/>
          <w:u w:val="single"/>
        </w:rPr>
        <w:t xml:space="preserve"> </w:t>
      </w:r>
    </w:p>
    <w:p w14:paraId="6987A5E2" w14:textId="56F1ED42" w:rsidR="00791B52" w:rsidRPr="0086551E" w:rsidRDefault="00791B52" w:rsidP="004E18E7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  <w:rPr>
          <w:sz w:val="32"/>
          <w:szCs w:val="32"/>
        </w:rPr>
      </w:pPr>
      <w:r w:rsidRPr="0086551E">
        <w:rPr>
          <w:sz w:val="32"/>
          <w:szCs w:val="32"/>
        </w:rPr>
        <w:t>на тему</w:t>
      </w:r>
      <w:r w:rsidRPr="0086551E">
        <w:rPr>
          <w:spacing w:val="-4"/>
          <w:sz w:val="32"/>
          <w:szCs w:val="32"/>
        </w:rPr>
        <w:t xml:space="preserve"> </w:t>
      </w:r>
      <w:r w:rsidRPr="0086551E">
        <w:rPr>
          <w:sz w:val="32"/>
          <w:szCs w:val="32"/>
        </w:rPr>
        <w:t>«</w:t>
      </w:r>
      <w:r w:rsidR="00582959" w:rsidRPr="00582959">
        <w:rPr>
          <w:sz w:val="32"/>
          <w:szCs w:val="32"/>
        </w:rPr>
        <w:t>Использование механизма «Графический киоск» для расширения возможностей администрирования дискреционного управления доступом.</w:t>
      </w:r>
      <w:r w:rsidRPr="0086551E">
        <w:rPr>
          <w:sz w:val="32"/>
          <w:szCs w:val="32"/>
        </w:rPr>
        <w:t>»</w:t>
      </w:r>
    </w:p>
    <w:p w14:paraId="13F3AE7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679ADA8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507BB02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149DFF51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C5873C3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:rsidRPr="0086551E" w14:paraId="7D16E335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385DAF32" w14:textId="6B787F09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Выполнил: студент группы ВКБ4</w:t>
            </w:r>
            <w:r w:rsidR="00B964A5">
              <w:rPr>
                <w:szCs w:val="24"/>
              </w:rPr>
              <w:t>3</w:t>
            </w:r>
          </w:p>
        </w:tc>
      </w:tr>
      <w:tr w:rsidR="00791B52" w:rsidRPr="0086551E" w14:paraId="0676C92F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17647B" w14:textId="53FFC05C" w:rsidR="00791B52" w:rsidRPr="0086551E" w:rsidRDefault="00B964A5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Ковалев Данил Петрович</w:t>
            </w:r>
          </w:p>
        </w:tc>
      </w:tr>
      <w:tr w:rsidR="00791B52" w:rsidRPr="0086551E" w14:paraId="1C6FC6CB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10C55A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  <w:tr w:rsidR="00791B52" w:rsidRPr="0086551E" w14:paraId="75A5BA38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072A1CF6" w14:textId="77777777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 xml:space="preserve">Проверил: </w:t>
            </w:r>
          </w:p>
        </w:tc>
      </w:tr>
      <w:tr w:rsidR="00791B52" w:rsidRPr="0086551E" w14:paraId="1AE8D05F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E5E0AA" w14:textId="75426B9F" w:rsidR="00791B52" w:rsidRPr="00CA7C18" w:rsidRDefault="002F2B8D" w:rsidP="004E18E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Скляров Алексей Викторович</w:t>
            </w:r>
          </w:p>
        </w:tc>
      </w:tr>
      <w:tr w:rsidR="00791B52" w:rsidRPr="0086551E" w14:paraId="28EA3AE4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8E94AA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</w:tbl>
    <w:p w14:paraId="3CE1FD7E" w14:textId="77777777" w:rsidR="00791B52" w:rsidRDefault="00791B52" w:rsidP="00791B52"/>
    <w:p w14:paraId="1052B4C1" w14:textId="43EC4D0B" w:rsidR="00142FD7" w:rsidRDefault="00791B52" w:rsidP="00C0161F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p w14:paraId="45935B80" w14:textId="77777777" w:rsidR="00B964A5" w:rsidRPr="00B964A5" w:rsidRDefault="008C1A57" w:rsidP="00987C73">
      <w:pPr>
        <w:spacing w:line="360" w:lineRule="auto"/>
        <w:rPr>
          <w:b/>
          <w:bCs/>
          <w:lang w:val="en-US"/>
        </w:rPr>
      </w:pPr>
      <w:bookmarkStart w:id="0" w:name="_Toc179639729"/>
      <w:r w:rsidRPr="00B964A5">
        <w:rPr>
          <w:b/>
          <w:bCs/>
        </w:rPr>
        <w:lastRenderedPageBreak/>
        <w:t>Цель</w:t>
      </w:r>
      <w:bookmarkEnd w:id="0"/>
      <w:r w:rsidR="00C0161F" w:rsidRPr="00B964A5">
        <w:rPr>
          <w:b/>
          <w:bCs/>
        </w:rPr>
        <w:t xml:space="preserve"> работы</w:t>
      </w:r>
      <w:r w:rsidR="00B964A5" w:rsidRPr="00B964A5">
        <w:rPr>
          <w:b/>
          <w:bCs/>
          <w:lang w:val="en-US"/>
        </w:rPr>
        <w:t>:</w:t>
      </w:r>
    </w:p>
    <w:p w14:paraId="4FECFB0C" w14:textId="3E100645" w:rsidR="008C1A57" w:rsidRDefault="00B964A5" w:rsidP="00987C73">
      <w:pPr>
        <w:spacing w:line="360" w:lineRule="auto"/>
      </w:pPr>
      <w:r>
        <w:t>П</w:t>
      </w:r>
      <w:r w:rsidR="00C0161F" w:rsidRPr="00C0161F">
        <w:t>олучение навыков администрирования механизма «Графический киоск» для повышения эффективности управления полномочиями пользователей, заданными дискреционными правами доступа.</w:t>
      </w:r>
    </w:p>
    <w:p w14:paraId="19E768E1" w14:textId="16CD8A47" w:rsidR="008F45BF" w:rsidRDefault="00321ABD" w:rsidP="002466B4">
      <w:pPr>
        <w:spacing w:line="360" w:lineRule="auto"/>
      </w:pPr>
      <w:r w:rsidRPr="00987C73">
        <w:rPr>
          <w:b/>
          <w:bCs/>
        </w:rPr>
        <w:t>Задание</w:t>
      </w:r>
      <w:r w:rsidR="00987C73" w:rsidRPr="00987C73">
        <w:rPr>
          <w:b/>
          <w:bCs/>
        </w:rPr>
        <w:t xml:space="preserve"> 1.</w:t>
      </w:r>
      <w:r w:rsidR="00987C73">
        <w:t xml:space="preserve"> </w:t>
      </w:r>
      <w:r w:rsidRPr="00321ABD">
        <w:t>От имени привилегированного администратора безопасности ОССН на уровне целостности «Высокий» в разделе «Пользователи» графической утилиты «Управление политикой безопасности» (</w:t>
      </w:r>
      <w:proofErr w:type="spellStart"/>
      <w:r w:rsidRPr="00321ABD">
        <w:t>fly-admin-smc</w:t>
      </w:r>
      <w:proofErr w:type="spellEnd"/>
      <w:r w:rsidRPr="00321ABD">
        <w:t>)</w:t>
      </w:r>
      <w:r w:rsidR="002466B4">
        <w:t>. С</w:t>
      </w:r>
      <w:r w:rsidR="002466B4">
        <w:t xml:space="preserve">оздать учетную запись пользователя с именем </w:t>
      </w:r>
      <w:proofErr w:type="spellStart"/>
      <w:r w:rsidR="002466B4">
        <w:t>ukiosk</w:t>
      </w:r>
      <w:proofErr w:type="spellEnd"/>
      <w:r w:rsidR="002466B4">
        <w:t>. В</w:t>
      </w:r>
      <w:r w:rsidR="002466B4">
        <w:t xml:space="preserve"> разделе «Графический киоск </w:t>
      </w:r>
      <w:proofErr w:type="spellStart"/>
      <w:r w:rsidR="002466B4">
        <w:t>Fly</w:t>
      </w:r>
      <w:proofErr w:type="spellEnd"/>
      <w:r w:rsidR="002466B4">
        <w:t xml:space="preserve">» для учетной записи пользователя </w:t>
      </w:r>
      <w:proofErr w:type="spellStart"/>
      <w:r w:rsidR="002466B4">
        <w:t>ukiosk</w:t>
      </w:r>
      <w:proofErr w:type="spellEnd"/>
      <w:r w:rsidR="002466B4">
        <w:t xml:space="preserve"> </w:t>
      </w:r>
      <w:r w:rsidR="002466B4">
        <w:t>активировать «Режим графического киоска»</w:t>
      </w:r>
      <w:r w:rsidR="002466B4">
        <w:t>. Д</w:t>
      </w:r>
      <w:r w:rsidR="002466B4">
        <w:t>обавить в список размещенных на рабочем столе и доступных для запуска</w:t>
      </w:r>
      <w:r w:rsidR="002466B4">
        <w:t xml:space="preserve"> </w:t>
      </w:r>
      <w:r w:rsidR="002466B4">
        <w:t>приложений браузер Firefox, указав полный путь к соответствующему</w:t>
      </w:r>
      <w:r w:rsidR="002466B4">
        <w:t xml:space="preserve"> </w:t>
      </w:r>
      <w:r w:rsidR="002466B4">
        <w:t>исполняемому файлу</w:t>
      </w:r>
      <w:r w:rsidR="002466B4">
        <w:t>. С</w:t>
      </w:r>
      <w:r w:rsidRPr="00321ABD">
        <w:t xml:space="preserve">оздать учетную запись пользователя с именем </w:t>
      </w:r>
      <w:proofErr w:type="spellStart"/>
      <w:r w:rsidRPr="00321ABD">
        <w:t>ukiosk</w:t>
      </w:r>
      <w:proofErr w:type="spellEnd"/>
      <w:r w:rsidRPr="00321ABD">
        <w:t>;</w:t>
      </w:r>
    </w:p>
    <w:p w14:paraId="08516020" w14:textId="07D1658B" w:rsidR="002466B4" w:rsidRDefault="002466B4" w:rsidP="002466B4">
      <w:pPr>
        <w:spacing w:line="360" w:lineRule="auto"/>
      </w:pPr>
      <w:r>
        <w:t xml:space="preserve">Для начала создадим через графический интерфейс нового пользователя – </w:t>
      </w:r>
      <w:proofErr w:type="spellStart"/>
      <w:r>
        <w:rPr>
          <w:lang w:val="en-US"/>
        </w:rPr>
        <w:t>ukiosk</w:t>
      </w:r>
      <w:proofErr w:type="spellEnd"/>
      <w:r w:rsidRPr="002466B4">
        <w:t xml:space="preserve">. </w:t>
      </w:r>
      <w:r>
        <w:t xml:space="preserve">Результат создания пользователя представлен на рисунке 1. </w:t>
      </w:r>
    </w:p>
    <w:p w14:paraId="43AED4F7" w14:textId="77777777" w:rsidR="002466B4" w:rsidRPr="002466B4" w:rsidRDefault="002466B4" w:rsidP="002466B4">
      <w:pPr>
        <w:spacing w:line="360" w:lineRule="auto"/>
      </w:pPr>
    </w:p>
    <w:p w14:paraId="3ECD6A5A" w14:textId="1984EE0A" w:rsidR="00375413" w:rsidRDefault="002466B4" w:rsidP="00375413">
      <w:pPr>
        <w:jc w:val="center"/>
      </w:pPr>
      <w:r w:rsidRPr="002466B4">
        <w:drawing>
          <wp:inline distT="0" distB="0" distL="0" distR="0" wp14:anchorId="1BACBF37" wp14:editId="4D3062B1">
            <wp:extent cx="3820058" cy="990738"/>
            <wp:effectExtent l="0" t="0" r="9525" b="0"/>
            <wp:docPr id="362120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20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E0C6" w14:textId="34427A61" w:rsidR="002466B4" w:rsidRDefault="002466B4" w:rsidP="00375413">
      <w:pPr>
        <w:jc w:val="center"/>
        <w:rPr>
          <w:sz w:val="24"/>
          <w:szCs w:val="20"/>
        </w:rPr>
      </w:pPr>
      <w:r w:rsidRPr="002466B4">
        <w:rPr>
          <w:sz w:val="24"/>
          <w:szCs w:val="20"/>
        </w:rPr>
        <w:t>Рисунок 1 – новый пользователь для лабораторной работы</w:t>
      </w:r>
    </w:p>
    <w:p w14:paraId="18D22146" w14:textId="77777777" w:rsidR="00F34A30" w:rsidRPr="002466B4" w:rsidRDefault="00F34A30" w:rsidP="00375413">
      <w:pPr>
        <w:jc w:val="center"/>
        <w:rPr>
          <w:sz w:val="24"/>
          <w:szCs w:val="20"/>
        </w:rPr>
      </w:pPr>
    </w:p>
    <w:p w14:paraId="5560EED5" w14:textId="77777777" w:rsidR="002466B4" w:rsidRDefault="002466B4" w:rsidP="00375413">
      <w:pPr>
        <w:jc w:val="center"/>
      </w:pPr>
    </w:p>
    <w:p w14:paraId="4B786476" w14:textId="3274074C" w:rsidR="00F34A30" w:rsidRPr="00EC4472" w:rsidRDefault="00F34A30" w:rsidP="00F34A30">
      <w:pPr>
        <w:spacing w:line="360" w:lineRule="auto"/>
      </w:pPr>
      <w:r>
        <w:t xml:space="preserve">Теперь </w:t>
      </w:r>
      <w:r w:rsidR="00321ABD" w:rsidRPr="00321ABD">
        <w:t xml:space="preserve">в разделе «Графический киоск </w:t>
      </w:r>
      <w:proofErr w:type="spellStart"/>
      <w:r w:rsidR="00321ABD" w:rsidRPr="00321ABD">
        <w:t>Fly</w:t>
      </w:r>
      <w:proofErr w:type="spellEnd"/>
      <w:r w:rsidR="00321ABD" w:rsidRPr="00321ABD">
        <w:t xml:space="preserve">» для учетной записи пользователя </w:t>
      </w:r>
      <w:proofErr w:type="spellStart"/>
      <w:r w:rsidR="00321ABD" w:rsidRPr="00321ABD">
        <w:t>ukiosk</w:t>
      </w:r>
      <w:proofErr w:type="spellEnd"/>
      <w:r w:rsidR="00321ABD" w:rsidRPr="00321ABD">
        <w:t xml:space="preserve"> активировать «Режим графического киоска»</w:t>
      </w:r>
      <w:r>
        <w:t xml:space="preserve">. Для этого выбираем нашего пользователя </w:t>
      </w:r>
      <w:proofErr w:type="spellStart"/>
      <w:r>
        <w:rPr>
          <w:lang w:val="en-US"/>
        </w:rPr>
        <w:t>ukiosk</w:t>
      </w:r>
      <w:proofErr w:type="spellEnd"/>
      <w:r>
        <w:t xml:space="preserve"> и выбираем пункт, который говорит нам о том, что графический киоск будет включен. Результат представлен на рисунке 2. </w:t>
      </w:r>
      <w:r w:rsidR="00EC4472">
        <w:t xml:space="preserve">Сразу было добавлено в список киоска – приложение </w:t>
      </w:r>
      <w:r w:rsidR="00EC4472">
        <w:rPr>
          <w:lang w:val="en-US"/>
        </w:rPr>
        <w:t xml:space="preserve">Firefox. </w:t>
      </w:r>
    </w:p>
    <w:p w14:paraId="2444228D" w14:textId="56FB3C05" w:rsidR="008F45BF" w:rsidRDefault="00F34A30" w:rsidP="00141FCE">
      <w:pPr>
        <w:spacing w:line="360" w:lineRule="auto"/>
        <w:jc w:val="center"/>
      </w:pPr>
      <w:r w:rsidRPr="00F34A30">
        <w:lastRenderedPageBreak/>
        <w:drawing>
          <wp:inline distT="0" distB="0" distL="0" distR="0" wp14:anchorId="441DB2B3" wp14:editId="1E0AC28F">
            <wp:extent cx="4352544" cy="2883446"/>
            <wp:effectExtent l="0" t="0" r="0" b="0"/>
            <wp:docPr id="773969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69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711" cy="290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4C4C" w14:textId="5BBD181F" w:rsidR="00F34A30" w:rsidRPr="00F34A30" w:rsidRDefault="00F34A30" w:rsidP="00F34A30">
      <w:pPr>
        <w:spacing w:line="360" w:lineRule="auto"/>
        <w:jc w:val="center"/>
        <w:rPr>
          <w:sz w:val="24"/>
          <w:szCs w:val="20"/>
        </w:rPr>
      </w:pPr>
      <w:r w:rsidRPr="00F34A30">
        <w:rPr>
          <w:sz w:val="24"/>
          <w:szCs w:val="20"/>
        </w:rPr>
        <w:t>Рисунок 2 – графический киоск для пользователя</w:t>
      </w:r>
    </w:p>
    <w:p w14:paraId="1C931AD1" w14:textId="13566F73" w:rsidR="002B1D82" w:rsidRDefault="002B1D82" w:rsidP="004E121D">
      <w:pPr>
        <w:jc w:val="center"/>
      </w:pPr>
    </w:p>
    <w:p w14:paraId="678AADFC" w14:textId="2848BA97" w:rsidR="00F50F1C" w:rsidRDefault="00F50F1C" w:rsidP="00F50F1C">
      <w:pPr>
        <w:jc w:val="center"/>
      </w:pPr>
    </w:p>
    <w:p w14:paraId="03CCB789" w14:textId="3AA87151" w:rsidR="008F45BF" w:rsidRDefault="00EC4472" w:rsidP="00EC4472">
      <w:pPr>
        <w:spacing w:line="360" w:lineRule="auto"/>
      </w:pPr>
      <w:r w:rsidRPr="00EC4472">
        <w:rPr>
          <w:b/>
          <w:bCs/>
        </w:rPr>
        <w:t>Задание 2.</w:t>
      </w:r>
      <w:r>
        <w:t xml:space="preserve"> </w:t>
      </w:r>
      <w:r w:rsidR="00321ABD" w:rsidRPr="00321ABD">
        <w:t xml:space="preserve">Выполнить вход в систему от имени учетной записи пользователя </w:t>
      </w:r>
      <w:proofErr w:type="spellStart"/>
      <w:r w:rsidR="00321ABD" w:rsidRPr="00321ABD">
        <w:t>ukiosk</w:t>
      </w:r>
      <w:proofErr w:type="spellEnd"/>
      <w:r w:rsidR="00321ABD" w:rsidRPr="00321ABD">
        <w:t xml:space="preserve"> и убедиться, что ему доступно для запуска только одно приложение – браузер Firefox. </w:t>
      </w:r>
    </w:p>
    <w:p w14:paraId="3DAF4AB4" w14:textId="2E1C3950" w:rsidR="00141FCE" w:rsidRDefault="00141FCE" w:rsidP="00EC4472">
      <w:pPr>
        <w:spacing w:line="360" w:lineRule="auto"/>
      </w:pPr>
      <w:r>
        <w:t xml:space="preserve">Теперь просто откроем пользователя </w:t>
      </w:r>
      <w:proofErr w:type="spellStart"/>
      <w:r>
        <w:rPr>
          <w:lang w:val="en-US"/>
        </w:rPr>
        <w:t>ukiosk</w:t>
      </w:r>
      <w:proofErr w:type="spellEnd"/>
      <w:r>
        <w:t xml:space="preserve">. На рисунке 3 показано, что на рабочем столе ему доступен только </w:t>
      </w:r>
      <w:proofErr w:type="spellStart"/>
      <w:r>
        <w:rPr>
          <w:lang w:val="en-US"/>
        </w:rPr>
        <w:t>firefox</w:t>
      </w:r>
      <w:proofErr w:type="spellEnd"/>
      <w:r>
        <w:t xml:space="preserve"> для запуска. </w:t>
      </w:r>
    </w:p>
    <w:p w14:paraId="4DCD6DFE" w14:textId="77777777" w:rsidR="00141FCE" w:rsidRPr="00141FCE" w:rsidRDefault="00141FCE" w:rsidP="00EC4472">
      <w:pPr>
        <w:spacing w:line="360" w:lineRule="auto"/>
      </w:pPr>
    </w:p>
    <w:p w14:paraId="2341E85D" w14:textId="6EB976F2" w:rsidR="002C341A" w:rsidRDefault="002C341A" w:rsidP="002A63BB">
      <w:pPr>
        <w:jc w:val="center"/>
      </w:pPr>
      <w:r>
        <w:rPr>
          <w:noProof/>
        </w:rPr>
        <w:drawing>
          <wp:inline distT="0" distB="0" distL="0" distR="0" wp14:anchorId="5C152137" wp14:editId="7B28E4AE">
            <wp:extent cx="3438911" cy="2876093"/>
            <wp:effectExtent l="152400" t="152400" r="371475" b="362585"/>
            <wp:docPr id="85279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9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95" cy="2907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807575" w14:textId="6AD9E7DC" w:rsidR="00141FCE" w:rsidRPr="0003168E" w:rsidRDefault="00141FCE" w:rsidP="0003168E">
      <w:pPr>
        <w:jc w:val="center"/>
        <w:rPr>
          <w:sz w:val="24"/>
          <w:szCs w:val="20"/>
        </w:rPr>
      </w:pPr>
      <w:r w:rsidRPr="00141FCE">
        <w:rPr>
          <w:sz w:val="24"/>
          <w:szCs w:val="20"/>
        </w:rPr>
        <w:t xml:space="preserve">Рисунок 3 – рабочий стол </w:t>
      </w:r>
      <w:proofErr w:type="spellStart"/>
      <w:r w:rsidRPr="00141FCE">
        <w:rPr>
          <w:sz w:val="24"/>
          <w:szCs w:val="20"/>
          <w:lang w:val="en-US"/>
        </w:rPr>
        <w:t>ukiosk</w:t>
      </w:r>
      <w:proofErr w:type="spellEnd"/>
    </w:p>
    <w:p w14:paraId="0AFB34FF" w14:textId="2CEA49D3" w:rsidR="008F45BF" w:rsidRDefault="0003168E" w:rsidP="00D30B29">
      <w:pPr>
        <w:spacing w:line="360" w:lineRule="auto"/>
      </w:pPr>
      <w:r w:rsidRPr="00D30B29">
        <w:rPr>
          <w:b/>
          <w:bCs/>
        </w:rPr>
        <w:lastRenderedPageBreak/>
        <w:t>Задание 3.</w:t>
      </w:r>
      <w:r>
        <w:t xml:space="preserve"> </w:t>
      </w:r>
      <w:r w:rsidR="00321ABD" w:rsidRPr="00321ABD">
        <w:t xml:space="preserve">По аналогии с пунктами </w:t>
      </w:r>
      <w:r w:rsidR="00D30B29" w:rsidRPr="00321ABD">
        <w:t>1–</w:t>
      </w:r>
      <w:r w:rsidR="000B47DA" w:rsidRPr="00321ABD">
        <w:t>2 задать</w:t>
      </w:r>
      <w:r w:rsidR="00321ABD" w:rsidRPr="00321ABD">
        <w:t xml:space="preserve"> перечень доступных приложений для запуска из панели задач (или в режиме автозапуска, или в режиме одного приложения) и указать особенности их применения. </w:t>
      </w:r>
    </w:p>
    <w:p w14:paraId="4212F472" w14:textId="1F5A18C7" w:rsidR="000B47DA" w:rsidRDefault="000B47DA" w:rsidP="00D30B29">
      <w:pPr>
        <w:spacing w:line="360" w:lineRule="auto"/>
      </w:pPr>
      <w:r>
        <w:t xml:space="preserve">Зададим возможность запуск приложения </w:t>
      </w:r>
      <w:r w:rsidRPr="000B47DA">
        <w:t>“</w:t>
      </w:r>
      <w:r>
        <w:t>Пуск</w:t>
      </w:r>
      <w:r w:rsidRPr="000B47DA">
        <w:t>”</w:t>
      </w:r>
      <w:r>
        <w:t xml:space="preserve"> для пользователя </w:t>
      </w:r>
      <w:proofErr w:type="spellStart"/>
      <w:r>
        <w:rPr>
          <w:lang w:val="en-US"/>
        </w:rPr>
        <w:t>ukiosk</w:t>
      </w:r>
      <w:proofErr w:type="spellEnd"/>
      <w:r w:rsidRPr="000B47DA">
        <w:t xml:space="preserve">. </w:t>
      </w:r>
      <w:r>
        <w:t xml:space="preserve">Конфигурация представлена на рисунке 4. </w:t>
      </w:r>
    </w:p>
    <w:p w14:paraId="566A36B9" w14:textId="77777777" w:rsidR="000B47DA" w:rsidRPr="000B47DA" w:rsidRDefault="000B47DA" w:rsidP="00D30B29">
      <w:pPr>
        <w:spacing w:line="360" w:lineRule="auto"/>
      </w:pPr>
    </w:p>
    <w:p w14:paraId="5658D814" w14:textId="57A9D6AA" w:rsidR="00F418BF" w:rsidRDefault="00F418BF" w:rsidP="00F418BF">
      <w:pPr>
        <w:jc w:val="center"/>
      </w:pPr>
      <w:r>
        <w:rPr>
          <w:noProof/>
        </w:rPr>
        <w:drawing>
          <wp:inline distT="0" distB="0" distL="0" distR="0" wp14:anchorId="299D1DD0" wp14:editId="1BCE7ACC">
            <wp:extent cx="5608057" cy="4069743"/>
            <wp:effectExtent l="152400" t="152400" r="354965" b="368935"/>
            <wp:docPr id="166793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3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676" cy="410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0574E3" w14:textId="045FAC32" w:rsidR="000B47DA" w:rsidRDefault="000B47DA" w:rsidP="00F418BF">
      <w:pPr>
        <w:jc w:val="center"/>
        <w:rPr>
          <w:sz w:val="24"/>
          <w:szCs w:val="20"/>
          <w:lang w:val="en-US"/>
        </w:rPr>
      </w:pPr>
      <w:r w:rsidRPr="000B47DA">
        <w:rPr>
          <w:sz w:val="24"/>
          <w:szCs w:val="20"/>
        </w:rPr>
        <w:t xml:space="preserve">Рисунок 4 – возможность запуска приложения “Пуск” для пользователя </w:t>
      </w:r>
      <w:proofErr w:type="spellStart"/>
      <w:r w:rsidRPr="000B47DA">
        <w:rPr>
          <w:sz w:val="24"/>
          <w:szCs w:val="20"/>
          <w:lang w:val="en-US"/>
        </w:rPr>
        <w:t>ukiosk</w:t>
      </w:r>
      <w:proofErr w:type="spellEnd"/>
    </w:p>
    <w:p w14:paraId="471430C8" w14:textId="77777777" w:rsidR="00736040" w:rsidRDefault="00736040" w:rsidP="00F418BF">
      <w:pPr>
        <w:jc w:val="center"/>
        <w:rPr>
          <w:sz w:val="24"/>
          <w:szCs w:val="20"/>
          <w:lang w:val="en-US"/>
        </w:rPr>
      </w:pPr>
    </w:p>
    <w:p w14:paraId="35E59E3F" w14:textId="75C3F16B" w:rsidR="00736040" w:rsidRPr="00736040" w:rsidRDefault="00736040" w:rsidP="00736040">
      <w:r>
        <w:t xml:space="preserve">В итоге получилось то, что представлено на рисунке 5. </w:t>
      </w:r>
    </w:p>
    <w:p w14:paraId="2DA370F3" w14:textId="77777777" w:rsidR="00E71F5C" w:rsidRPr="00736040" w:rsidRDefault="00E71F5C" w:rsidP="00F418BF">
      <w:pPr>
        <w:jc w:val="center"/>
        <w:rPr>
          <w:sz w:val="24"/>
          <w:szCs w:val="20"/>
        </w:rPr>
      </w:pPr>
    </w:p>
    <w:p w14:paraId="5B906EE1" w14:textId="77777777" w:rsidR="00E71F5C" w:rsidRPr="00E71F5C" w:rsidRDefault="00E71F5C" w:rsidP="00E71F5C"/>
    <w:p w14:paraId="6533A916" w14:textId="46631FEF" w:rsidR="00F177FD" w:rsidRPr="00736040" w:rsidRDefault="00F177FD" w:rsidP="00F177FD">
      <w:pPr>
        <w:jc w:val="center"/>
      </w:pPr>
    </w:p>
    <w:p w14:paraId="0901C8E3" w14:textId="63CCDBAE" w:rsidR="00521758" w:rsidRPr="00736040" w:rsidRDefault="00521758" w:rsidP="002414F7">
      <w:pPr>
        <w:jc w:val="center"/>
      </w:pPr>
    </w:p>
    <w:p w14:paraId="5167D845" w14:textId="449209F6" w:rsidR="00EB7944" w:rsidRDefault="008E3C73" w:rsidP="00736040">
      <w:pPr>
        <w:jc w:val="center"/>
      </w:pPr>
      <w:r>
        <w:rPr>
          <w:noProof/>
        </w:rPr>
        <w:lastRenderedPageBreak/>
        <w:drawing>
          <wp:inline distT="0" distB="0" distL="0" distR="0" wp14:anchorId="0D2209EA" wp14:editId="5C3679F5">
            <wp:extent cx="4009468" cy="3449541"/>
            <wp:effectExtent l="152400" t="152400" r="353060" b="360680"/>
            <wp:docPr id="1899102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026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976" cy="3467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715C60" w14:textId="61A145D3" w:rsidR="00736040" w:rsidRPr="00736040" w:rsidRDefault="00736040" w:rsidP="00736040">
      <w:pPr>
        <w:jc w:val="center"/>
        <w:rPr>
          <w:sz w:val="24"/>
          <w:szCs w:val="20"/>
        </w:rPr>
      </w:pPr>
      <w:r w:rsidRPr="00736040">
        <w:rPr>
          <w:sz w:val="24"/>
          <w:szCs w:val="20"/>
        </w:rPr>
        <w:t xml:space="preserve">Рисунок 5 – проверка новой конфигурации </w:t>
      </w:r>
    </w:p>
    <w:p w14:paraId="17E0B1E6" w14:textId="6333419D" w:rsidR="00045367" w:rsidRDefault="00045367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1D0E4AA" w14:textId="65E100B5" w:rsidR="00045367" w:rsidRDefault="00045367" w:rsidP="00045367">
      <w:pPr>
        <w:jc w:val="center"/>
        <w:rPr>
          <w:b/>
          <w:bCs/>
        </w:rPr>
      </w:pPr>
      <w:r w:rsidRPr="00F72D6B">
        <w:rPr>
          <w:b/>
          <w:bCs/>
        </w:rPr>
        <w:lastRenderedPageBreak/>
        <w:t>Контрольные вопросы</w:t>
      </w:r>
    </w:p>
    <w:p w14:paraId="5C44FAD8" w14:textId="77777777" w:rsidR="00F72D6B" w:rsidRPr="00F72D6B" w:rsidRDefault="00F72D6B" w:rsidP="00045367">
      <w:pPr>
        <w:jc w:val="center"/>
        <w:rPr>
          <w:b/>
          <w:bCs/>
        </w:rPr>
      </w:pPr>
    </w:p>
    <w:p w14:paraId="053EEBC1" w14:textId="77777777" w:rsidR="00045367" w:rsidRDefault="00045367" w:rsidP="00F72D6B">
      <w:pPr>
        <w:spacing w:line="360" w:lineRule="auto"/>
      </w:pPr>
      <w:r w:rsidRPr="00045367">
        <w:t xml:space="preserve">1. Какие режимы «Киоск» реализованы в ОССН Astra Linux SE? </w:t>
      </w:r>
    </w:p>
    <w:p w14:paraId="6513B2FF" w14:textId="77777777" w:rsidR="00F72D6B" w:rsidRPr="00F72D6B" w:rsidRDefault="00F72D6B" w:rsidP="00F72D6B">
      <w:pPr>
        <w:spacing w:line="360" w:lineRule="auto"/>
      </w:pPr>
      <w:r w:rsidRPr="00F72D6B">
        <w:t>В ОССН Astra Linux SE реализованы два основных режима киоска:</w:t>
      </w:r>
    </w:p>
    <w:p w14:paraId="3FC6BC33" w14:textId="77777777" w:rsidR="00F72D6B" w:rsidRPr="00F72D6B" w:rsidRDefault="00F72D6B" w:rsidP="00F72D6B">
      <w:pPr>
        <w:numPr>
          <w:ilvl w:val="0"/>
          <w:numId w:val="3"/>
        </w:numPr>
        <w:tabs>
          <w:tab w:val="num" w:pos="720"/>
        </w:tabs>
        <w:spacing w:line="360" w:lineRule="auto"/>
      </w:pPr>
      <w:r w:rsidRPr="00F72D6B">
        <w:t>«Графический киоск» (на основе графической оболочки)</w:t>
      </w:r>
    </w:p>
    <w:p w14:paraId="462EC905" w14:textId="77777777" w:rsidR="00F72D6B" w:rsidRPr="00F72D6B" w:rsidRDefault="00F72D6B" w:rsidP="00F72D6B">
      <w:pPr>
        <w:numPr>
          <w:ilvl w:val="0"/>
          <w:numId w:val="3"/>
        </w:numPr>
        <w:tabs>
          <w:tab w:val="num" w:pos="720"/>
        </w:tabs>
        <w:spacing w:line="360" w:lineRule="auto"/>
      </w:pPr>
      <w:r w:rsidRPr="00F72D6B">
        <w:t>«Киоск-2» (режим одного приложения)</w:t>
      </w:r>
    </w:p>
    <w:p w14:paraId="49104AD8" w14:textId="480253A3" w:rsidR="00F72D6B" w:rsidRDefault="00F72D6B" w:rsidP="00F72D6B">
      <w:pPr>
        <w:spacing w:line="360" w:lineRule="auto"/>
        <w:rPr>
          <w:lang w:val="en-US"/>
        </w:rPr>
      </w:pPr>
      <w:r w:rsidRPr="00F72D6B">
        <w:t>Эти режимы обеспечивают различные уровни ограничения пользовательского сеанса.</w:t>
      </w:r>
    </w:p>
    <w:p w14:paraId="303AA9DE" w14:textId="77777777" w:rsidR="00F72D6B" w:rsidRPr="00F72D6B" w:rsidRDefault="00F72D6B" w:rsidP="00F72D6B">
      <w:pPr>
        <w:spacing w:line="360" w:lineRule="auto"/>
        <w:rPr>
          <w:lang w:val="en-US"/>
        </w:rPr>
      </w:pPr>
    </w:p>
    <w:p w14:paraId="0B9F911A" w14:textId="77777777" w:rsidR="00045367" w:rsidRDefault="00045367" w:rsidP="00F72D6B">
      <w:pPr>
        <w:spacing w:line="360" w:lineRule="auto"/>
        <w:rPr>
          <w:lang w:val="en-US"/>
        </w:rPr>
      </w:pPr>
      <w:r w:rsidRPr="00045367">
        <w:t xml:space="preserve">2. Для чего предназначен режим «Графический киоск»? </w:t>
      </w:r>
    </w:p>
    <w:p w14:paraId="30E8F1ED" w14:textId="77777777" w:rsidR="00F72D6B" w:rsidRPr="00F72D6B" w:rsidRDefault="00F72D6B" w:rsidP="00F72D6B">
      <w:pPr>
        <w:spacing w:line="360" w:lineRule="auto"/>
      </w:pPr>
      <w:r w:rsidRPr="00F72D6B">
        <w:t>Режим «Графический киоск» предназначен для создания ограниченной рабочей среды, где пользователь имеет доступ только к заранее определенному набору приложений и функций. Основные применения:</w:t>
      </w:r>
    </w:p>
    <w:p w14:paraId="7395ECCF" w14:textId="77777777" w:rsidR="00F72D6B" w:rsidRPr="00F72D6B" w:rsidRDefault="00F72D6B" w:rsidP="00F72D6B">
      <w:pPr>
        <w:numPr>
          <w:ilvl w:val="0"/>
          <w:numId w:val="4"/>
        </w:numPr>
        <w:tabs>
          <w:tab w:val="num" w:pos="720"/>
        </w:tabs>
        <w:spacing w:line="360" w:lineRule="auto"/>
      </w:pPr>
      <w:r w:rsidRPr="00F72D6B">
        <w:t>Публичные информационные терминалы</w:t>
      </w:r>
    </w:p>
    <w:p w14:paraId="59AAA7A0" w14:textId="77777777" w:rsidR="00F72D6B" w:rsidRPr="00F72D6B" w:rsidRDefault="00F72D6B" w:rsidP="00F72D6B">
      <w:pPr>
        <w:numPr>
          <w:ilvl w:val="0"/>
          <w:numId w:val="4"/>
        </w:numPr>
        <w:tabs>
          <w:tab w:val="num" w:pos="720"/>
        </w:tabs>
        <w:spacing w:line="360" w:lineRule="auto"/>
      </w:pPr>
      <w:r w:rsidRPr="00F72D6B">
        <w:t>Справочные системы</w:t>
      </w:r>
    </w:p>
    <w:p w14:paraId="02ED8AA8" w14:textId="77777777" w:rsidR="00F72D6B" w:rsidRPr="00F72D6B" w:rsidRDefault="00F72D6B" w:rsidP="00F72D6B">
      <w:pPr>
        <w:numPr>
          <w:ilvl w:val="0"/>
          <w:numId w:val="4"/>
        </w:numPr>
        <w:tabs>
          <w:tab w:val="num" w:pos="720"/>
        </w:tabs>
        <w:spacing w:line="360" w:lineRule="auto"/>
      </w:pPr>
      <w:r w:rsidRPr="00F72D6B">
        <w:t>Учебные классы</w:t>
      </w:r>
    </w:p>
    <w:p w14:paraId="6DED073A" w14:textId="77777777" w:rsidR="00F72D6B" w:rsidRPr="00F72D6B" w:rsidRDefault="00F72D6B" w:rsidP="00F72D6B">
      <w:pPr>
        <w:numPr>
          <w:ilvl w:val="0"/>
          <w:numId w:val="4"/>
        </w:numPr>
        <w:tabs>
          <w:tab w:val="num" w:pos="720"/>
        </w:tabs>
        <w:spacing w:line="360" w:lineRule="auto"/>
      </w:pPr>
      <w:r w:rsidRPr="00F72D6B">
        <w:t>Рабочие места для выполнения конкретных задач</w:t>
      </w:r>
    </w:p>
    <w:p w14:paraId="395C699C" w14:textId="715B2F34" w:rsidR="00F72D6B" w:rsidRPr="00F72D6B" w:rsidRDefault="00F72D6B" w:rsidP="00F72D6B">
      <w:pPr>
        <w:numPr>
          <w:ilvl w:val="0"/>
          <w:numId w:val="4"/>
        </w:numPr>
        <w:tabs>
          <w:tab w:val="num" w:pos="720"/>
        </w:tabs>
        <w:spacing w:line="360" w:lineRule="auto"/>
      </w:pPr>
      <w:r w:rsidRPr="00F72D6B">
        <w:t>Системы, где требуется ограничить возможности пользователя</w:t>
      </w:r>
    </w:p>
    <w:p w14:paraId="69F15D23" w14:textId="77777777" w:rsidR="00F72D6B" w:rsidRPr="00F72D6B" w:rsidRDefault="00F72D6B" w:rsidP="00F72D6B">
      <w:pPr>
        <w:spacing w:line="360" w:lineRule="auto"/>
        <w:ind w:left="1068" w:firstLine="0"/>
      </w:pPr>
    </w:p>
    <w:p w14:paraId="0667A607" w14:textId="77777777" w:rsidR="00045367" w:rsidRDefault="00045367" w:rsidP="00F72D6B">
      <w:pPr>
        <w:spacing w:line="360" w:lineRule="auto"/>
        <w:rPr>
          <w:lang w:val="en-US"/>
        </w:rPr>
      </w:pPr>
      <w:r w:rsidRPr="00045367">
        <w:t xml:space="preserve">3. Чем режим «Графический киоск» отличается от режима «Киоск-2»? </w:t>
      </w:r>
    </w:p>
    <w:p w14:paraId="5F153B57" w14:textId="77777777" w:rsidR="00F72D6B" w:rsidRDefault="00F72D6B" w:rsidP="00F72D6B">
      <w:pPr>
        <w:spacing w:line="360" w:lineRule="auto"/>
        <w:rPr>
          <w:lang w:val="en-US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F72D6B" w14:paraId="1A04ABD6" w14:textId="77777777" w:rsidTr="00F72D6B">
        <w:tc>
          <w:tcPr>
            <w:tcW w:w="3398" w:type="dxa"/>
          </w:tcPr>
          <w:p w14:paraId="63F2DAF3" w14:textId="42FB6EAC" w:rsidR="00F72D6B" w:rsidRDefault="00F72D6B" w:rsidP="00F72D6B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72D6B">
              <w:rPr>
                <w:b/>
                <w:bCs/>
              </w:rPr>
              <w:t>Параметр</w:t>
            </w:r>
          </w:p>
        </w:tc>
        <w:tc>
          <w:tcPr>
            <w:tcW w:w="3398" w:type="dxa"/>
          </w:tcPr>
          <w:p w14:paraId="76C67AAF" w14:textId="3C591897" w:rsidR="00F72D6B" w:rsidRDefault="00F72D6B" w:rsidP="00F72D6B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72D6B">
              <w:rPr>
                <w:b/>
                <w:bCs/>
              </w:rPr>
              <w:t>«Графический киоск»</w:t>
            </w:r>
          </w:p>
        </w:tc>
        <w:tc>
          <w:tcPr>
            <w:tcW w:w="3398" w:type="dxa"/>
          </w:tcPr>
          <w:p w14:paraId="375D86AF" w14:textId="0B33F5BB" w:rsidR="00F72D6B" w:rsidRDefault="00F72D6B" w:rsidP="00F72D6B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72D6B">
              <w:rPr>
                <w:b/>
                <w:bCs/>
              </w:rPr>
              <w:t>«Киоск-2»</w:t>
            </w:r>
          </w:p>
        </w:tc>
      </w:tr>
      <w:tr w:rsidR="00F72D6B" w:rsidRPr="00F72D6B" w14:paraId="255591F8" w14:textId="77777777" w:rsidTr="00F72D6B">
        <w:tc>
          <w:tcPr>
            <w:tcW w:w="3398" w:type="dxa"/>
          </w:tcPr>
          <w:p w14:paraId="4040F66D" w14:textId="4689688B" w:rsidR="00F72D6B" w:rsidRDefault="00F72D6B" w:rsidP="00F72D6B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F72D6B">
              <w:rPr>
                <w:b/>
                <w:bCs/>
              </w:rPr>
              <w:t>Интерфейс</w:t>
            </w:r>
          </w:p>
        </w:tc>
        <w:tc>
          <w:tcPr>
            <w:tcW w:w="3398" w:type="dxa"/>
          </w:tcPr>
          <w:p w14:paraId="173A8A98" w14:textId="5D10F6E6" w:rsidR="00F72D6B" w:rsidRPr="00F72D6B" w:rsidRDefault="00F72D6B" w:rsidP="00F72D6B">
            <w:pPr>
              <w:spacing w:line="360" w:lineRule="auto"/>
              <w:ind w:firstLine="0"/>
              <w:jc w:val="center"/>
            </w:pPr>
            <w:r w:rsidRPr="00F72D6B">
              <w:t>Полноценный графический интерфейс (рабочий стол, панель задач)</w:t>
            </w:r>
          </w:p>
        </w:tc>
        <w:tc>
          <w:tcPr>
            <w:tcW w:w="3398" w:type="dxa"/>
          </w:tcPr>
          <w:p w14:paraId="3BE39846" w14:textId="63B88F69" w:rsidR="00F72D6B" w:rsidRPr="00F72D6B" w:rsidRDefault="00F72D6B" w:rsidP="00F72D6B">
            <w:pPr>
              <w:spacing w:line="360" w:lineRule="auto"/>
              <w:ind w:firstLine="0"/>
              <w:jc w:val="center"/>
            </w:pPr>
            <w:r w:rsidRPr="00F72D6B">
              <w:t>Полноценный графический интерфейс (рабочий стол, панель задач)</w:t>
            </w:r>
          </w:p>
        </w:tc>
      </w:tr>
      <w:tr w:rsidR="00F72D6B" w:rsidRPr="00F72D6B" w14:paraId="7991524F" w14:textId="77777777" w:rsidTr="00F72D6B">
        <w:tc>
          <w:tcPr>
            <w:tcW w:w="3398" w:type="dxa"/>
          </w:tcPr>
          <w:p w14:paraId="5ECD9715" w14:textId="094D8F4A" w:rsidR="00F72D6B" w:rsidRPr="00F72D6B" w:rsidRDefault="00CC1CD0" w:rsidP="00CC1CD0">
            <w:pPr>
              <w:spacing w:line="360" w:lineRule="auto"/>
              <w:ind w:firstLine="0"/>
              <w:jc w:val="center"/>
            </w:pPr>
            <w:r w:rsidRPr="00CC1CD0">
              <w:rPr>
                <w:b/>
                <w:bCs/>
              </w:rPr>
              <w:t>Доступ к приложениям</w:t>
            </w:r>
          </w:p>
        </w:tc>
        <w:tc>
          <w:tcPr>
            <w:tcW w:w="3398" w:type="dxa"/>
          </w:tcPr>
          <w:p w14:paraId="1029DF1E" w14:textId="5FF12FFB" w:rsidR="00F72D6B" w:rsidRPr="00F72D6B" w:rsidRDefault="00CC1CD0" w:rsidP="00CC1CD0">
            <w:pPr>
              <w:spacing w:line="360" w:lineRule="auto"/>
              <w:ind w:firstLine="0"/>
              <w:jc w:val="center"/>
            </w:pPr>
            <w:r w:rsidRPr="00CC1CD0">
              <w:t>Несколько разрешенных приложений</w:t>
            </w:r>
          </w:p>
        </w:tc>
        <w:tc>
          <w:tcPr>
            <w:tcW w:w="3398" w:type="dxa"/>
          </w:tcPr>
          <w:p w14:paraId="31613740" w14:textId="61C277AE" w:rsidR="00F72D6B" w:rsidRPr="00F72D6B" w:rsidRDefault="00CC1CD0" w:rsidP="00CC1CD0">
            <w:pPr>
              <w:spacing w:line="360" w:lineRule="auto"/>
              <w:ind w:firstLine="0"/>
              <w:jc w:val="center"/>
            </w:pPr>
            <w:r w:rsidRPr="00CC1CD0">
              <w:t>Только одно приложение</w:t>
            </w:r>
          </w:p>
        </w:tc>
      </w:tr>
      <w:tr w:rsidR="00F72D6B" w:rsidRPr="00F72D6B" w14:paraId="0D563B53" w14:textId="77777777" w:rsidTr="00F72D6B">
        <w:tc>
          <w:tcPr>
            <w:tcW w:w="3398" w:type="dxa"/>
          </w:tcPr>
          <w:p w14:paraId="570FAC84" w14:textId="5E402399" w:rsidR="00F72D6B" w:rsidRPr="00F72D6B" w:rsidRDefault="00CC1CD0" w:rsidP="00CC1CD0">
            <w:pPr>
              <w:spacing w:line="360" w:lineRule="auto"/>
              <w:ind w:firstLine="0"/>
              <w:jc w:val="center"/>
            </w:pPr>
            <w:r w:rsidRPr="00CC1CD0">
              <w:rPr>
                <w:b/>
                <w:bCs/>
              </w:rPr>
              <w:t>Гибкость</w:t>
            </w:r>
          </w:p>
        </w:tc>
        <w:tc>
          <w:tcPr>
            <w:tcW w:w="3398" w:type="dxa"/>
          </w:tcPr>
          <w:p w14:paraId="0F5A1BB3" w14:textId="7D74AFD3" w:rsidR="00F72D6B" w:rsidRPr="00F72D6B" w:rsidRDefault="00CC1CD0" w:rsidP="00CC1CD0">
            <w:pPr>
              <w:spacing w:line="360" w:lineRule="auto"/>
              <w:ind w:firstLine="0"/>
              <w:jc w:val="center"/>
            </w:pPr>
            <w:r w:rsidRPr="00CC1CD0">
              <w:t xml:space="preserve">Возможность настройки рабочего стола, меню, </w:t>
            </w:r>
            <w:r w:rsidRPr="00CC1CD0">
              <w:lastRenderedPageBreak/>
              <w:t>панелей</w:t>
            </w:r>
          </w:p>
        </w:tc>
        <w:tc>
          <w:tcPr>
            <w:tcW w:w="3398" w:type="dxa"/>
          </w:tcPr>
          <w:p w14:paraId="0EE54A0B" w14:textId="09AA3E4B" w:rsidR="00F72D6B" w:rsidRPr="00F72D6B" w:rsidRDefault="00CC1CD0" w:rsidP="00CC1CD0">
            <w:pPr>
              <w:spacing w:line="360" w:lineRule="auto"/>
              <w:ind w:firstLine="0"/>
              <w:jc w:val="center"/>
            </w:pPr>
            <w:r w:rsidRPr="00CC1CD0">
              <w:lastRenderedPageBreak/>
              <w:t xml:space="preserve">Минимальная настройка, только запуск одного </w:t>
            </w:r>
            <w:r w:rsidRPr="00CC1CD0">
              <w:lastRenderedPageBreak/>
              <w:t>приложения</w:t>
            </w:r>
          </w:p>
        </w:tc>
      </w:tr>
      <w:tr w:rsidR="00F72D6B" w:rsidRPr="00F72D6B" w14:paraId="2C06DCBF" w14:textId="77777777" w:rsidTr="00F72D6B">
        <w:tc>
          <w:tcPr>
            <w:tcW w:w="3398" w:type="dxa"/>
          </w:tcPr>
          <w:p w14:paraId="402EA2E3" w14:textId="3B1CEC84" w:rsidR="00F72D6B" w:rsidRPr="00F72D6B" w:rsidRDefault="00CC1CD0" w:rsidP="00CC1CD0">
            <w:pPr>
              <w:spacing w:line="360" w:lineRule="auto"/>
              <w:ind w:firstLine="0"/>
              <w:jc w:val="center"/>
            </w:pPr>
            <w:r w:rsidRPr="00CC1CD0">
              <w:rPr>
                <w:b/>
                <w:bCs/>
              </w:rPr>
              <w:lastRenderedPageBreak/>
              <w:t>Управление</w:t>
            </w:r>
          </w:p>
        </w:tc>
        <w:tc>
          <w:tcPr>
            <w:tcW w:w="3398" w:type="dxa"/>
          </w:tcPr>
          <w:p w14:paraId="582BC018" w14:textId="5A087EE4" w:rsidR="00F72D6B" w:rsidRPr="00F72D6B" w:rsidRDefault="00CC1CD0" w:rsidP="00CC1CD0">
            <w:pPr>
              <w:spacing w:line="360" w:lineRule="auto"/>
              <w:ind w:firstLine="0"/>
              <w:jc w:val="center"/>
            </w:pPr>
            <w:r w:rsidRPr="00CC1CD0">
              <w:t>Через настройки графической оболочки и конфигурационные файлы</w:t>
            </w:r>
          </w:p>
        </w:tc>
        <w:tc>
          <w:tcPr>
            <w:tcW w:w="3398" w:type="dxa"/>
          </w:tcPr>
          <w:p w14:paraId="21754C8F" w14:textId="7CB3A34B" w:rsidR="00F72D6B" w:rsidRPr="00F72D6B" w:rsidRDefault="00CC1CD0" w:rsidP="00CC1CD0">
            <w:pPr>
              <w:spacing w:line="360" w:lineRule="auto"/>
              <w:ind w:firstLine="0"/>
              <w:jc w:val="center"/>
            </w:pPr>
            <w:r w:rsidRPr="00CC1CD0">
              <w:t>Через указание исполняемого файла приложения</w:t>
            </w:r>
          </w:p>
        </w:tc>
      </w:tr>
    </w:tbl>
    <w:p w14:paraId="274050C2" w14:textId="77777777" w:rsidR="00F72D6B" w:rsidRPr="00F72D6B" w:rsidRDefault="00F72D6B" w:rsidP="00F72D6B">
      <w:pPr>
        <w:spacing w:line="36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F72D6B" w:rsidRPr="00F72D6B" w14:paraId="1A140A4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95989" w14:textId="780A6CC3" w:rsidR="00F72D6B" w:rsidRPr="00F72D6B" w:rsidRDefault="00F72D6B" w:rsidP="00F72D6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CECC25E" w14:textId="66FABE08" w:rsidR="00F72D6B" w:rsidRPr="00F72D6B" w:rsidRDefault="00F72D6B" w:rsidP="00F72D6B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1E99C0B" w14:textId="3AF95B65" w:rsidR="00F72D6B" w:rsidRPr="00F72D6B" w:rsidRDefault="00F72D6B" w:rsidP="00F72D6B">
            <w:pPr>
              <w:spacing w:line="360" w:lineRule="auto"/>
              <w:rPr>
                <w:b/>
                <w:bCs/>
              </w:rPr>
            </w:pPr>
          </w:p>
        </w:tc>
      </w:tr>
    </w:tbl>
    <w:p w14:paraId="67720816" w14:textId="77777777" w:rsidR="00F72D6B" w:rsidRPr="00CC1CD0" w:rsidRDefault="00F72D6B" w:rsidP="00CC1CD0">
      <w:pPr>
        <w:spacing w:line="360" w:lineRule="auto"/>
        <w:ind w:firstLine="0"/>
        <w:rPr>
          <w:lang w:val="en-US"/>
        </w:rPr>
      </w:pPr>
    </w:p>
    <w:p w14:paraId="60E8E292" w14:textId="77777777" w:rsidR="00045367" w:rsidRDefault="00045367" w:rsidP="00F72D6B">
      <w:pPr>
        <w:spacing w:line="360" w:lineRule="auto"/>
      </w:pPr>
      <w:r w:rsidRPr="00045367">
        <w:t xml:space="preserve">4. Как настроить приложения на рабочем столе в режиме «Графический киоск»? </w:t>
      </w:r>
    </w:p>
    <w:p w14:paraId="4D7AD688" w14:textId="77777777" w:rsidR="00CC1CD0" w:rsidRPr="00CC1CD0" w:rsidRDefault="00CC1CD0" w:rsidP="00CC1CD0">
      <w:pPr>
        <w:spacing w:line="360" w:lineRule="auto"/>
      </w:pPr>
      <w:r w:rsidRPr="00CC1CD0">
        <w:t xml:space="preserve">Настройка осуществляется через </w:t>
      </w:r>
      <w:r w:rsidRPr="00CC1CD0">
        <w:rPr>
          <w:b/>
          <w:bCs/>
        </w:rPr>
        <w:t>«Центр управления Astra Linux»</w:t>
      </w:r>
      <w:r w:rsidRPr="00CC1CD0">
        <w:t>:</w:t>
      </w:r>
    </w:p>
    <w:p w14:paraId="7C84ED8E" w14:textId="77777777" w:rsidR="00CC1CD0" w:rsidRPr="00CC1CD0" w:rsidRDefault="00CC1CD0" w:rsidP="00CC1CD0">
      <w:pPr>
        <w:numPr>
          <w:ilvl w:val="0"/>
          <w:numId w:val="5"/>
        </w:numPr>
        <w:tabs>
          <w:tab w:val="num" w:pos="720"/>
        </w:tabs>
        <w:spacing w:line="360" w:lineRule="auto"/>
      </w:pPr>
      <w:r w:rsidRPr="00CC1CD0">
        <w:t>Откройте «Центр управления Astra Linux»</w:t>
      </w:r>
    </w:p>
    <w:p w14:paraId="129A4BBD" w14:textId="77777777" w:rsidR="00CC1CD0" w:rsidRPr="00CC1CD0" w:rsidRDefault="00CC1CD0" w:rsidP="00CC1CD0">
      <w:pPr>
        <w:numPr>
          <w:ilvl w:val="0"/>
          <w:numId w:val="5"/>
        </w:numPr>
        <w:tabs>
          <w:tab w:val="num" w:pos="720"/>
        </w:tabs>
        <w:spacing w:line="360" w:lineRule="auto"/>
      </w:pPr>
      <w:r w:rsidRPr="00CC1CD0">
        <w:t xml:space="preserve">Перейдите в раздел </w:t>
      </w:r>
      <w:r w:rsidRPr="00CC1CD0">
        <w:rPr>
          <w:b/>
          <w:bCs/>
        </w:rPr>
        <w:t>«Киоск» → «Графический киоск»</w:t>
      </w:r>
    </w:p>
    <w:p w14:paraId="44583B8C" w14:textId="77777777" w:rsidR="00CC1CD0" w:rsidRPr="00CC1CD0" w:rsidRDefault="00CC1CD0" w:rsidP="00CC1CD0">
      <w:pPr>
        <w:numPr>
          <w:ilvl w:val="0"/>
          <w:numId w:val="5"/>
        </w:numPr>
        <w:tabs>
          <w:tab w:val="num" w:pos="720"/>
        </w:tabs>
        <w:spacing w:line="360" w:lineRule="auto"/>
      </w:pPr>
      <w:r w:rsidRPr="00CC1CD0">
        <w:t>Включите режим графического киоска</w:t>
      </w:r>
    </w:p>
    <w:p w14:paraId="07F131F2" w14:textId="77777777" w:rsidR="00CC1CD0" w:rsidRPr="00CC1CD0" w:rsidRDefault="00CC1CD0" w:rsidP="00CC1CD0">
      <w:pPr>
        <w:numPr>
          <w:ilvl w:val="0"/>
          <w:numId w:val="5"/>
        </w:numPr>
        <w:tabs>
          <w:tab w:val="num" w:pos="720"/>
        </w:tabs>
        <w:spacing w:line="360" w:lineRule="auto"/>
      </w:pPr>
      <w:r w:rsidRPr="00CC1CD0">
        <w:t xml:space="preserve">В разделе </w:t>
      </w:r>
      <w:r w:rsidRPr="00CC1CD0">
        <w:rPr>
          <w:b/>
          <w:bCs/>
        </w:rPr>
        <w:t>«Разрешенные приложения»</w:t>
      </w:r>
      <w:r w:rsidRPr="00CC1CD0">
        <w:t xml:space="preserve"> укажите программы, которые будут доступны пользователю</w:t>
      </w:r>
    </w:p>
    <w:p w14:paraId="4B15BA59" w14:textId="77777777" w:rsidR="00CC1CD0" w:rsidRPr="00CC1CD0" w:rsidRDefault="00CC1CD0" w:rsidP="00CC1CD0">
      <w:pPr>
        <w:numPr>
          <w:ilvl w:val="0"/>
          <w:numId w:val="5"/>
        </w:numPr>
        <w:tabs>
          <w:tab w:val="num" w:pos="720"/>
        </w:tabs>
        <w:spacing w:line="360" w:lineRule="auto"/>
      </w:pPr>
      <w:r w:rsidRPr="00CC1CD0">
        <w:t>Для настройки ярлыков на рабочем столе:</w:t>
      </w:r>
    </w:p>
    <w:p w14:paraId="1B9AD355" w14:textId="77777777" w:rsidR="00CC1CD0" w:rsidRPr="00CC1CD0" w:rsidRDefault="00CC1CD0" w:rsidP="00CC1CD0">
      <w:pPr>
        <w:numPr>
          <w:ilvl w:val="1"/>
          <w:numId w:val="5"/>
        </w:numPr>
        <w:tabs>
          <w:tab w:val="num" w:pos="1440"/>
        </w:tabs>
        <w:spacing w:line="360" w:lineRule="auto"/>
      </w:pPr>
      <w:r w:rsidRPr="00CC1CD0">
        <w:t>Создайте .</w:t>
      </w:r>
      <w:proofErr w:type="spellStart"/>
      <w:r w:rsidRPr="00CC1CD0">
        <w:t>desktop</w:t>
      </w:r>
      <w:proofErr w:type="spellEnd"/>
      <w:r w:rsidRPr="00CC1CD0">
        <w:t>-файлы для нужных приложений в директории ~/Desktop/</w:t>
      </w:r>
    </w:p>
    <w:p w14:paraId="37930A3F" w14:textId="4C8E36A0" w:rsidR="00F72D6B" w:rsidRPr="00CC1CD0" w:rsidRDefault="00CC1CD0" w:rsidP="00CC1CD0">
      <w:pPr>
        <w:numPr>
          <w:ilvl w:val="1"/>
          <w:numId w:val="5"/>
        </w:numPr>
        <w:tabs>
          <w:tab w:val="num" w:pos="1440"/>
        </w:tabs>
        <w:spacing w:line="360" w:lineRule="auto"/>
      </w:pPr>
      <w:r w:rsidRPr="00CC1CD0">
        <w:t>Или используйте графический интерфейс для настройки элементов рабочего стола</w:t>
      </w:r>
    </w:p>
    <w:p w14:paraId="1E42B483" w14:textId="77777777" w:rsidR="00CC1CD0" w:rsidRPr="00CC1CD0" w:rsidRDefault="00CC1CD0" w:rsidP="00F72D6B">
      <w:pPr>
        <w:spacing w:line="360" w:lineRule="auto"/>
      </w:pPr>
    </w:p>
    <w:p w14:paraId="47515167" w14:textId="77777777" w:rsidR="00045367" w:rsidRPr="00CC1CD0" w:rsidRDefault="00045367" w:rsidP="00F72D6B">
      <w:pPr>
        <w:spacing w:line="360" w:lineRule="auto"/>
      </w:pPr>
      <w:r w:rsidRPr="00045367">
        <w:t xml:space="preserve">5. Как настроить автозапуск приложений при входе пользователя в режиме «Графический киоск»? </w:t>
      </w:r>
    </w:p>
    <w:p w14:paraId="47AC9712" w14:textId="77777777" w:rsidR="00CC1CD0" w:rsidRPr="00CC1CD0" w:rsidRDefault="00CC1CD0" w:rsidP="00CC1CD0">
      <w:pPr>
        <w:spacing w:line="360" w:lineRule="auto"/>
      </w:pPr>
      <w:r w:rsidRPr="00CC1CD0">
        <w:t>Настройка автозапуска осуществляется несколькими способами:</w:t>
      </w:r>
    </w:p>
    <w:p w14:paraId="432C5EEA" w14:textId="77777777" w:rsidR="00CC1CD0" w:rsidRPr="00CC1CD0" w:rsidRDefault="00CC1CD0" w:rsidP="00CC1CD0">
      <w:pPr>
        <w:spacing w:line="360" w:lineRule="auto"/>
      </w:pPr>
      <w:r w:rsidRPr="00CC1CD0">
        <w:rPr>
          <w:b/>
          <w:bCs/>
        </w:rPr>
        <w:t>Через «Центр управления Astra Linux»:</w:t>
      </w:r>
    </w:p>
    <w:p w14:paraId="1841FFFE" w14:textId="77777777" w:rsidR="00CC1CD0" w:rsidRPr="00CC1CD0" w:rsidRDefault="00CC1CD0" w:rsidP="00CC1CD0">
      <w:pPr>
        <w:numPr>
          <w:ilvl w:val="0"/>
          <w:numId w:val="6"/>
        </w:numPr>
        <w:tabs>
          <w:tab w:val="clear" w:pos="720"/>
          <w:tab w:val="num" w:pos="1068"/>
        </w:tabs>
        <w:spacing w:line="360" w:lineRule="auto"/>
        <w:ind w:left="1068"/>
      </w:pPr>
      <w:r w:rsidRPr="00CC1CD0">
        <w:t xml:space="preserve">Перейдите в </w:t>
      </w:r>
      <w:r w:rsidRPr="00CC1CD0">
        <w:rPr>
          <w:b/>
          <w:bCs/>
        </w:rPr>
        <w:t>«Киоск» → «Графический киоск»</w:t>
      </w:r>
    </w:p>
    <w:p w14:paraId="3706639A" w14:textId="77777777" w:rsidR="00CC1CD0" w:rsidRPr="00CC1CD0" w:rsidRDefault="00CC1CD0" w:rsidP="00CC1CD0">
      <w:pPr>
        <w:numPr>
          <w:ilvl w:val="0"/>
          <w:numId w:val="6"/>
        </w:numPr>
        <w:tabs>
          <w:tab w:val="clear" w:pos="720"/>
          <w:tab w:val="num" w:pos="1068"/>
        </w:tabs>
        <w:spacing w:line="360" w:lineRule="auto"/>
        <w:ind w:left="1068"/>
      </w:pPr>
      <w:r w:rsidRPr="00CC1CD0">
        <w:t xml:space="preserve">В разделе </w:t>
      </w:r>
      <w:r w:rsidRPr="00CC1CD0">
        <w:rPr>
          <w:b/>
          <w:bCs/>
        </w:rPr>
        <w:t>«Автозапуск приложений»</w:t>
      </w:r>
      <w:r w:rsidRPr="00CC1CD0">
        <w:t xml:space="preserve"> добавьте нужные программы</w:t>
      </w:r>
    </w:p>
    <w:p w14:paraId="0B27EADB" w14:textId="77777777" w:rsidR="00CC1CD0" w:rsidRPr="00CC1CD0" w:rsidRDefault="00CC1CD0" w:rsidP="00CC1CD0">
      <w:pPr>
        <w:spacing w:line="360" w:lineRule="auto"/>
        <w:ind w:left="348"/>
      </w:pPr>
      <w:r w:rsidRPr="00CC1CD0">
        <w:rPr>
          <w:b/>
          <w:bCs/>
        </w:rPr>
        <w:t>Через конфигурационные файлы:</w:t>
      </w:r>
    </w:p>
    <w:p w14:paraId="15699A38" w14:textId="77777777" w:rsidR="00CC1CD0" w:rsidRPr="00CC1CD0" w:rsidRDefault="00CC1CD0" w:rsidP="00CC1CD0">
      <w:pPr>
        <w:numPr>
          <w:ilvl w:val="0"/>
          <w:numId w:val="7"/>
        </w:numPr>
        <w:tabs>
          <w:tab w:val="clear" w:pos="720"/>
          <w:tab w:val="num" w:pos="1068"/>
        </w:tabs>
        <w:spacing w:line="360" w:lineRule="auto"/>
        <w:ind w:left="1068"/>
      </w:pPr>
      <w:r w:rsidRPr="00CC1CD0">
        <w:t>Добавьте .</w:t>
      </w:r>
      <w:proofErr w:type="spellStart"/>
      <w:r w:rsidRPr="00CC1CD0">
        <w:t>desktop</w:t>
      </w:r>
      <w:proofErr w:type="spellEnd"/>
      <w:r w:rsidRPr="00CC1CD0">
        <w:t>-файлы приложений в директорию ~/.</w:t>
      </w:r>
      <w:proofErr w:type="spellStart"/>
      <w:r w:rsidRPr="00CC1CD0">
        <w:t>config</w:t>
      </w:r>
      <w:proofErr w:type="spellEnd"/>
      <w:r w:rsidRPr="00CC1CD0">
        <w:t>/</w:t>
      </w:r>
      <w:proofErr w:type="spellStart"/>
      <w:r w:rsidRPr="00CC1CD0">
        <w:t>autostart</w:t>
      </w:r>
      <w:proofErr w:type="spellEnd"/>
      <w:r w:rsidRPr="00CC1CD0">
        <w:t>/</w:t>
      </w:r>
    </w:p>
    <w:p w14:paraId="0F4E14D6" w14:textId="77777777" w:rsidR="00CC1CD0" w:rsidRPr="00CC1CD0" w:rsidRDefault="00CC1CD0" w:rsidP="00CC1CD0">
      <w:pPr>
        <w:numPr>
          <w:ilvl w:val="0"/>
          <w:numId w:val="7"/>
        </w:numPr>
        <w:tabs>
          <w:tab w:val="clear" w:pos="720"/>
          <w:tab w:val="num" w:pos="1068"/>
        </w:tabs>
        <w:spacing w:line="360" w:lineRule="auto"/>
        <w:ind w:left="1068"/>
      </w:pPr>
      <w:r w:rsidRPr="00CC1CD0">
        <w:t>Или отредактируйте файл ~</w:t>
      </w:r>
      <w:proofErr w:type="gramStart"/>
      <w:r w:rsidRPr="00CC1CD0">
        <w:t>/.</w:t>
      </w:r>
      <w:proofErr w:type="spellStart"/>
      <w:r w:rsidRPr="00CC1CD0">
        <w:t>fly</w:t>
      </w:r>
      <w:proofErr w:type="spellEnd"/>
      <w:proofErr w:type="gramEnd"/>
      <w:r w:rsidRPr="00CC1CD0">
        <w:t>/</w:t>
      </w:r>
      <w:proofErr w:type="spellStart"/>
      <w:r w:rsidRPr="00CC1CD0">
        <w:t>startup</w:t>
      </w:r>
      <w:proofErr w:type="spellEnd"/>
      <w:r w:rsidRPr="00CC1CD0">
        <w:t xml:space="preserve"> для добавления команд запуска</w:t>
      </w:r>
    </w:p>
    <w:p w14:paraId="681B0CDA" w14:textId="77777777" w:rsidR="00F72D6B" w:rsidRPr="00CC1CD0" w:rsidRDefault="00F72D6B" w:rsidP="00CC1CD0">
      <w:pPr>
        <w:spacing w:line="360" w:lineRule="auto"/>
        <w:ind w:firstLine="0"/>
        <w:rPr>
          <w:lang w:val="en-US"/>
        </w:rPr>
      </w:pPr>
    </w:p>
    <w:p w14:paraId="40690631" w14:textId="6148F7A5" w:rsidR="00B843A9" w:rsidRPr="00CC1CD0" w:rsidRDefault="00045367" w:rsidP="00F72D6B">
      <w:pPr>
        <w:spacing w:line="360" w:lineRule="auto"/>
      </w:pPr>
      <w:r w:rsidRPr="00045367">
        <w:lastRenderedPageBreak/>
        <w:t>6. Для чего предназначен режим одного приложения в режиме «Графический киоск»?</w:t>
      </w:r>
    </w:p>
    <w:p w14:paraId="131B4D33" w14:textId="77777777" w:rsidR="00CC1CD0" w:rsidRPr="00CC1CD0" w:rsidRDefault="00CC1CD0" w:rsidP="00CC1CD0">
      <w:pPr>
        <w:spacing w:line="360" w:lineRule="auto"/>
      </w:pPr>
      <w:r w:rsidRPr="00CC1CD0">
        <w:t>Режим одного приложения предназначен для создания максимально ограниченной среды, где пользователь может работать только с одной конкретной программой. Основные применения:</w:t>
      </w:r>
    </w:p>
    <w:p w14:paraId="196D616A" w14:textId="77777777" w:rsidR="00CC1CD0" w:rsidRPr="00CC1CD0" w:rsidRDefault="00CC1CD0" w:rsidP="00CC1CD0">
      <w:pPr>
        <w:numPr>
          <w:ilvl w:val="0"/>
          <w:numId w:val="8"/>
        </w:numPr>
        <w:tabs>
          <w:tab w:val="clear" w:pos="720"/>
          <w:tab w:val="num" w:pos="1068"/>
        </w:tabs>
        <w:spacing w:line="360" w:lineRule="auto"/>
        <w:ind w:left="1068"/>
      </w:pPr>
      <w:r w:rsidRPr="00CC1CD0">
        <w:t>Информационные киоски</w:t>
      </w:r>
    </w:p>
    <w:p w14:paraId="143EE8B7" w14:textId="77777777" w:rsidR="00CC1CD0" w:rsidRPr="00CC1CD0" w:rsidRDefault="00CC1CD0" w:rsidP="00CC1CD0">
      <w:pPr>
        <w:numPr>
          <w:ilvl w:val="0"/>
          <w:numId w:val="8"/>
        </w:numPr>
        <w:tabs>
          <w:tab w:val="clear" w:pos="720"/>
          <w:tab w:val="num" w:pos="1068"/>
        </w:tabs>
        <w:spacing w:line="360" w:lineRule="auto"/>
        <w:ind w:left="1068"/>
      </w:pPr>
      <w:r w:rsidRPr="00CC1CD0">
        <w:t>Терминалы для ввода данных</w:t>
      </w:r>
    </w:p>
    <w:p w14:paraId="4C7279B7" w14:textId="77777777" w:rsidR="00CC1CD0" w:rsidRPr="00CC1CD0" w:rsidRDefault="00CC1CD0" w:rsidP="00CC1CD0">
      <w:pPr>
        <w:numPr>
          <w:ilvl w:val="0"/>
          <w:numId w:val="8"/>
        </w:numPr>
        <w:tabs>
          <w:tab w:val="clear" w:pos="720"/>
          <w:tab w:val="num" w:pos="1068"/>
        </w:tabs>
        <w:spacing w:line="360" w:lineRule="auto"/>
        <w:ind w:left="1068"/>
      </w:pPr>
      <w:r w:rsidRPr="00CC1CD0">
        <w:t>Специализированное оборудование с одним интерфейсом</w:t>
      </w:r>
    </w:p>
    <w:p w14:paraId="5EB43506" w14:textId="77777777" w:rsidR="00CC1CD0" w:rsidRPr="00CC1CD0" w:rsidRDefault="00CC1CD0" w:rsidP="00CC1CD0">
      <w:pPr>
        <w:numPr>
          <w:ilvl w:val="0"/>
          <w:numId w:val="8"/>
        </w:numPr>
        <w:tabs>
          <w:tab w:val="clear" w:pos="720"/>
          <w:tab w:val="num" w:pos="1068"/>
        </w:tabs>
        <w:spacing w:line="360" w:lineRule="auto"/>
        <w:ind w:left="1068"/>
      </w:pPr>
      <w:r w:rsidRPr="00CC1CD0">
        <w:t>Системы, где требуется полностью исключить доступ к ОС</w:t>
      </w:r>
    </w:p>
    <w:p w14:paraId="42631553" w14:textId="77777777" w:rsidR="00CC1CD0" w:rsidRPr="00CC1CD0" w:rsidRDefault="00CC1CD0" w:rsidP="00CC1CD0">
      <w:pPr>
        <w:numPr>
          <w:ilvl w:val="0"/>
          <w:numId w:val="8"/>
        </w:numPr>
        <w:tabs>
          <w:tab w:val="clear" w:pos="720"/>
          <w:tab w:val="num" w:pos="1068"/>
        </w:tabs>
        <w:spacing w:line="360" w:lineRule="auto"/>
        <w:ind w:left="1068"/>
      </w:pPr>
      <w:r w:rsidRPr="00CC1CD0">
        <w:t>Публичные терминалы (банкоматы, платежные системы)</w:t>
      </w:r>
    </w:p>
    <w:p w14:paraId="6E35EB70" w14:textId="77777777" w:rsidR="00CC1CD0" w:rsidRPr="00CC1CD0" w:rsidRDefault="00CC1CD0" w:rsidP="00CC1CD0">
      <w:pPr>
        <w:spacing w:line="360" w:lineRule="auto"/>
        <w:ind w:left="348"/>
      </w:pPr>
      <w:r w:rsidRPr="00CC1CD0">
        <w:t>В этом режиме:</w:t>
      </w:r>
    </w:p>
    <w:p w14:paraId="2596232C" w14:textId="77777777" w:rsidR="00CC1CD0" w:rsidRPr="00CC1CD0" w:rsidRDefault="00CC1CD0" w:rsidP="00CC1CD0">
      <w:pPr>
        <w:numPr>
          <w:ilvl w:val="0"/>
          <w:numId w:val="9"/>
        </w:numPr>
        <w:tabs>
          <w:tab w:val="clear" w:pos="720"/>
          <w:tab w:val="num" w:pos="1068"/>
        </w:tabs>
        <w:spacing w:line="360" w:lineRule="auto"/>
        <w:ind w:left="1068"/>
      </w:pPr>
      <w:r w:rsidRPr="00CC1CD0">
        <w:t>Приложение запускается в полноэкранном режиме</w:t>
      </w:r>
    </w:p>
    <w:p w14:paraId="0BD00FA7" w14:textId="77777777" w:rsidR="00CC1CD0" w:rsidRPr="00CC1CD0" w:rsidRDefault="00CC1CD0" w:rsidP="00CC1CD0">
      <w:pPr>
        <w:numPr>
          <w:ilvl w:val="0"/>
          <w:numId w:val="9"/>
        </w:numPr>
        <w:tabs>
          <w:tab w:val="clear" w:pos="720"/>
          <w:tab w:val="num" w:pos="1068"/>
        </w:tabs>
        <w:spacing w:line="360" w:lineRule="auto"/>
        <w:ind w:left="1068"/>
      </w:pPr>
      <w:r w:rsidRPr="00CC1CD0">
        <w:t>Скрываются все элементы интерфейса ОС</w:t>
      </w:r>
    </w:p>
    <w:p w14:paraId="47F523C7" w14:textId="77777777" w:rsidR="00CC1CD0" w:rsidRPr="00CC1CD0" w:rsidRDefault="00CC1CD0" w:rsidP="00CC1CD0">
      <w:pPr>
        <w:numPr>
          <w:ilvl w:val="0"/>
          <w:numId w:val="9"/>
        </w:numPr>
        <w:tabs>
          <w:tab w:val="clear" w:pos="720"/>
          <w:tab w:val="num" w:pos="1068"/>
        </w:tabs>
        <w:spacing w:line="360" w:lineRule="auto"/>
        <w:ind w:left="1068"/>
      </w:pPr>
      <w:r w:rsidRPr="00CC1CD0">
        <w:t>Блокируются системные сочетания клавиш</w:t>
      </w:r>
    </w:p>
    <w:p w14:paraId="226A6648" w14:textId="77777777" w:rsidR="00CC1CD0" w:rsidRPr="00CC1CD0" w:rsidRDefault="00CC1CD0" w:rsidP="00CC1CD0">
      <w:pPr>
        <w:numPr>
          <w:ilvl w:val="0"/>
          <w:numId w:val="9"/>
        </w:numPr>
        <w:tabs>
          <w:tab w:val="clear" w:pos="720"/>
          <w:tab w:val="num" w:pos="1068"/>
        </w:tabs>
        <w:spacing w:line="360" w:lineRule="auto"/>
        <w:ind w:left="1068"/>
      </w:pPr>
      <w:r w:rsidRPr="00CC1CD0">
        <w:t>Пользователь не может выйти из приложения без специальных прав</w:t>
      </w:r>
    </w:p>
    <w:p w14:paraId="66E29B97" w14:textId="77777777" w:rsidR="00CC1CD0" w:rsidRPr="00CC1CD0" w:rsidRDefault="00CC1CD0" w:rsidP="00CC1CD0">
      <w:pPr>
        <w:spacing w:line="360" w:lineRule="auto"/>
      </w:pPr>
      <w:r w:rsidRPr="00CC1CD0">
        <w:t xml:space="preserve">Настройка осуществляется через </w:t>
      </w:r>
      <w:r w:rsidRPr="00CC1CD0">
        <w:rPr>
          <w:b/>
          <w:bCs/>
        </w:rPr>
        <w:t>«Центр управления Astra Linux»</w:t>
      </w:r>
      <w:r w:rsidRPr="00CC1CD0">
        <w:t xml:space="preserve"> в разделе </w:t>
      </w:r>
      <w:r w:rsidRPr="00CC1CD0">
        <w:rPr>
          <w:b/>
          <w:bCs/>
        </w:rPr>
        <w:t>«Киоск» → «Киоск-2»</w:t>
      </w:r>
      <w:r w:rsidRPr="00CC1CD0">
        <w:t>, где указывается путь к исполняемому файлу приложения.</w:t>
      </w:r>
    </w:p>
    <w:p w14:paraId="654F4095" w14:textId="77777777" w:rsidR="00CC1CD0" w:rsidRPr="00CC1CD0" w:rsidRDefault="00CC1CD0" w:rsidP="00F72D6B">
      <w:pPr>
        <w:spacing w:line="360" w:lineRule="auto"/>
      </w:pPr>
    </w:p>
    <w:p w14:paraId="22158E70" w14:textId="77777777" w:rsidR="00FA77FD" w:rsidRPr="00B843A9" w:rsidRDefault="00FA77FD" w:rsidP="00B843A9"/>
    <w:sectPr w:rsidR="00FA77FD" w:rsidRPr="00B843A9" w:rsidSect="0086551E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A188E" w14:textId="77777777" w:rsidR="00911ECE" w:rsidRDefault="00911ECE" w:rsidP="00791B52">
      <w:r>
        <w:separator/>
      </w:r>
    </w:p>
  </w:endnote>
  <w:endnote w:type="continuationSeparator" w:id="0">
    <w:p w14:paraId="4EE8C976" w14:textId="77777777" w:rsidR="00911ECE" w:rsidRDefault="00911ECE" w:rsidP="007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9654358"/>
      <w:docPartObj>
        <w:docPartGallery w:val="Page Numbers (Bottom of Page)"/>
        <w:docPartUnique/>
      </w:docPartObj>
    </w:sdtPr>
    <w:sdtContent>
      <w:p w14:paraId="6678E601" w14:textId="77777777" w:rsidR="00347FEF" w:rsidRDefault="00347F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C9C4A" w14:textId="77777777" w:rsidR="00791B52" w:rsidRDefault="00791B52" w:rsidP="00FA77FD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97C86" w14:textId="77777777" w:rsidR="00791B52" w:rsidRDefault="00791B52" w:rsidP="00791B52">
    <w:pPr>
      <w:pStyle w:val="a8"/>
      <w:ind w:firstLine="0"/>
      <w:jc w:val="center"/>
    </w:pPr>
    <w:r>
      <w:t>Ростов-на-Дону</w:t>
    </w:r>
  </w:p>
  <w:p w14:paraId="31AAED8F" w14:textId="77777777" w:rsidR="00791B52" w:rsidRDefault="00791B52" w:rsidP="00791B52">
    <w:pPr>
      <w:pStyle w:val="a8"/>
      <w:ind w:firstLine="0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4F794" w14:textId="77777777" w:rsidR="00911ECE" w:rsidRDefault="00911ECE" w:rsidP="00791B52">
      <w:r>
        <w:separator/>
      </w:r>
    </w:p>
  </w:footnote>
  <w:footnote w:type="continuationSeparator" w:id="0">
    <w:p w14:paraId="235BB6B9" w14:textId="77777777" w:rsidR="00911ECE" w:rsidRDefault="00911ECE" w:rsidP="0079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51604" w14:textId="77777777" w:rsidR="00791B52" w:rsidRDefault="00791B52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E5B25" w14:textId="77777777" w:rsidR="00791B52" w:rsidRDefault="00791B52" w:rsidP="00791B52">
    <w:pPr>
      <w:pStyle w:val="a6"/>
      <w:ind w:firstLine="0"/>
    </w:pPr>
    <w:r>
      <w:rPr>
        <w:noProof/>
      </w:rPr>
      <w:drawing>
        <wp:anchor distT="0" distB="0" distL="0" distR="0" simplePos="0" relativeHeight="251660288" behindDoc="0" locked="0" layoutInCell="1" allowOverlap="1" wp14:anchorId="5F48D51E" wp14:editId="0824CD73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2726E"/>
    <w:multiLevelType w:val="hybridMultilevel"/>
    <w:tmpl w:val="ABF212A0"/>
    <w:lvl w:ilvl="0" w:tplc="FDDA5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AA32B1"/>
    <w:multiLevelType w:val="multilevel"/>
    <w:tmpl w:val="C8C8506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E6194"/>
    <w:multiLevelType w:val="multilevel"/>
    <w:tmpl w:val="8F121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60024F"/>
    <w:multiLevelType w:val="multilevel"/>
    <w:tmpl w:val="7FF42C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34A71"/>
    <w:multiLevelType w:val="multilevel"/>
    <w:tmpl w:val="216CB84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602B1CB1"/>
    <w:multiLevelType w:val="multilevel"/>
    <w:tmpl w:val="E86E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04208"/>
    <w:multiLevelType w:val="multilevel"/>
    <w:tmpl w:val="D40C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4716D"/>
    <w:multiLevelType w:val="multilevel"/>
    <w:tmpl w:val="5296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513436">
    <w:abstractNumId w:val="2"/>
  </w:num>
  <w:num w:numId="2" w16cid:durableId="831137436">
    <w:abstractNumId w:val="0"/>
  </w:num>
  <w:num w:numId="3" w16cid:durableId="1309045717">
    <w:abstractNumId w:val="4"/>
  </w:num>
  <w:num w:numId="4" w16cid:durableId="876889891">
    <w:abstractNumId w:val="1"/>
  </w:num>
  <w:num w:numId="5" w16cid:durableId="141820875">
    <w:abstractNumId w:val="5"/>
  </w:num>
  <w:num w:numId="6" w16cid:durableId="96873637">
    <w:abstractNumId w:val="3"/>
  </w:num>
  <w:num w:numId="7" w16cid:durableId="627515738">
    <w:abstractNumId w:val="8"/>
  </w:num>
  <w:num w:numId="8" w16cid:durableId="1895892870">
    <w:abstractNumId w:val="7"/>
  </w:num>
  <w:num w:numId="9" w16cid:durableId="12422523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59"/>
    <w:rsid w:val="00020393"/>
    <w:rsid w:val="0003168E"/>
    <w:rsid w:val="00045367"/>
    <w:rsid w:val="00053F88"/>
    <w:rsid w:val="0005494C"/>
    <w:rsid w:val="000B47DA"/>
    <w:rsid w:val="000B4F43"/>
    <w:rsid w:val="000E04C5"/>
    <w:rsid w:val="00141FCE"/>
    <w:rsid w:val="00142FD7"/>
    <w:rsid w:val="001448B0"/>
    <w:rsid w:val="001E7D8F"/>
    <w:rsid w:val="001F7AB5"/>
    <w:rsid w:val="002414F7"/>
    <w:rsid w:val="002466B4"/>
    <w:rsid w:val="002557EA"/>
    <w:rsid w:val="002A63BB"/>
    <w:rsid w:val="002B1D82"/>
    <w:rsid w:val="002C341A"/>
    <w:rsid w:val="002F2B8D"/>
    <w:rsid w:val="00321ABD"/>
    <w:rsid w:val="003337B3"/>
    <w:rsid w:val="00346CA9"/>
    <w:rsid w:val="00347FEF"/>
    <w:rsid w:val="003665B1"/>
    <w:rsid w:val="00375413"/>
    <w:rsid w:val="003D1B4A"/>
    <w:rsid w:val="0044588A"/>
    <w:rsid w:val="00462973"/>
    <w:rsid w:val="00490F09"/>
    <w:rsid w:val="00497F2B"/>
    <w:rsid w:val="004C25DB"/>
    <w:rsid w:val="004D5CCF"/>
    <w:rsid w:val="004E121D"/>
    <w:rsid w:val="004E18E7"/>
    <w:rsid w:val="00521758"/>
    <w:rsid w:val="00582959"/>
    <w:rsid w:val="00585724"/>
    <w:rsid w:val="005B029C"/>
    <w:rsid w:val="005E6040"/>
    <w:rsid w:val="00603D22"/>
    <w:rsid w:val="006222C3"/>
    <w:rsid w:val="00675483"/>
    <w:rsid w:val="006A2E83"/>
    <w:rsid w:val="006E2E76"/>
    <w:rsid w:val="0070595A"/>
    <w:rsid w:val="00705C82"/>
    <w:rsid w:val="00706854"/>
    <w:rsid w:val="00736040"/>
    <w:rsid w:val="0076477C"/>
    <w:rsid w:val="00791B52"/>
    <w:rsid w:val="007E2DC3"/>
    <w:rsid w:val="00851B42"/>
    <w:rsid w:val="0086551E"/>
    <w:rsid w:val="008818C0"/>
    <w:rsid w:val="008852F6"/>
    <w:rsid w:val="008A4137"/>
    <w:rsid w:val="008C1A57"/>
    <w:rsid w:val="008E3C73"/>
    <w:rsid w:val="008F45BF"/>
    <w:rsid w:val="00911ECE"/>
    <w:rsid w:val="00987C73"/>
    <w:rsid w:val="009D3625"/>
    <w:rsid w:val="00A53CE7"/>
    <w:rsid w:val="00B41839"/>
    <w:rsid w:val="00B806BD"/>
    <w:rsid w:val="00B81D75"/>
    <w:rsid w:val="00B843A9"/>
    <w:rsid w:val="00B911B8"/>
    <w:rsid w:val="00B964A5"/>
    <w:rsid w:val="00C0161F"/>
    <w:rsid w:val="00C02B90"/>
    <w:rsid w:val="00C14062"/>
    <w:rsid w:val="00C22EFF"/>
    <w:rsid w:val="00C23E12"/>
    <w:rsid w:val="00C420DD"/>
    <w:rsid w:val="00C95A5D"/>
    <w:rsid w:val="00CA7C18"/>
    <w:rsid w:val="00CC1CD0"/>
    <w:rsid w:val="00D30B29"/>
    <w:rsid w:val="00D73C52"/>
    <w:rsid w:val="00D9782E"/>
    <w:rsid w:val="00DA2A92"/>
    <w:rsid w:val="00E0645A"/>
    <w:rsid w:val="00E71F5C"/>
    <w:rsid w:val="00EB7944"/>
    <w:rsid w:val="00EC4472"/>
    <w:rsid w:val="00ED64F5"/>
    <w:rsid w:val="00ED6EA1"/>
    <w:rsid w:val="00F177FD"/>
    <w:rsid w:val="00F34A30"/>
    <w:rsid w:val="00F418BF"/>
    <w:rsid w:val="00F50F1C"/>
    <w:rsid w:val="00F72D6B"/>
    <w:rsid w:val="00FA23D3"/>
    <w:rsid w:val="00FA77FD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4B483"/>
  <w15:chartTrackingRefBased/>
  <w15:docId w15:val="{74E5BE78-BEF9-4670-9708-A0E23292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51E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944"/>
    <w:pPr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5A5D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5A5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B7944"/>
    <w:rPr>
      <w:rFonts w:ascii="Times New Roman" w:eastAsia="Times New Roman" w:hAnsi="Times New Roman" w:cs="Times New Roman"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EB7944"/>
    <w:pPr>
      <w:spacing w:before="240" w:line="259" w:lineRule="auto"/>
      <w:jc w:val="center"/>
      <w:outlineLvl w:val="9"/>
    </w:pPr>
    <w:rPr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57E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7E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E04C5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eastAsiaTheme="minorHAnsi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1D75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5B029C"/>
    <w:pPr>
      <w:spacing w:after="200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6E3A-620E-48BB-8C1B-EE559E33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работа.dotx</Template>
  <TotalTime>64</TotalTime>
  <Pages>8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Данил Ковалёв</cp:lastModifiedBy>
  <cp:revision>38</cp:revision>
  <dcterms:created xsi:type="dcterms:W3CDTF">2024-11-08T13:46:00Z</dcterms:created>
  <dcterms:modified xsi:type="dcterms:W3CDTF">2025-09-18T13:49:00Z</dcterms:modified>
</cp:coreProperties>
</file>