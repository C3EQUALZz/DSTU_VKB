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4D92" w14:textId="69100EE8" w:rsidR="00C043B3" w:rsidRDefault="00C043B3" w:rsidP="00DA4F48">
      <w:pPr>
        <w:pStyle w:val="1"/>
        <w:spacing w:before="69"/>
        <w:ind w:right="56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7E77B5BF" w14:textId="77777777" w:rsidR="00C043B3" w:rsidRDefault="00C043B3" w:rsidP="00C043B3">
      <w:pPr>
        <w:pStyle w:val="a3"/>
        <w:spacing w:before="4"/>
        <w:ind w:left="0"/>
        <w:rPr>
          <w:sz w:val="25"/>
        </w:rPr>
      </w:pPr>
    </w:p>
    <w:p w14:paraId="51846D2D" w14:textId="77777777" w:rsidR="00C043B3" w:rsidRDefault="00C043B3" w:rsidP="00C043B3">
      <w:pPr>
        <w:pStyle w:val="1"/>
        <w:spacing w:line="322" w:lineRule="exact"/>
        <w:ind w:left="612" w:right="1062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</w:p>
    <w:p w14:paraId="605D3CE0" w14:textId="77777777" w:rsidR="00C043B3" w:rsidRDefault="00C043B3" w:rsidP="00C043B3">
      <w:pPr>
        <w:ind w:left="612" w:right="1063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3F53BEF" w14:textId="77777777" w:rsidR="00C043B3" w:rsidRDefault="00C043B3" w:rsidP="00C043B3">
      <w:pPr>
        <w:pStyle w:val="1"/>
        <w:spacing w:before="2"/>
        <w:ind w:right="449"/>
        <w:jc w:val="center"/>
      </w:pPr>
      <w:r>
        <w:t>«ДОНСКОЙ ГОСУДАРСТВЕННЫЙ ТЕХНИЧЕСКИЙ УНИВЕРСИТЕТ»</w:t>
      </w:r>
      <w:r>
        <w:rPr>
          <w:spacing w:val="-67"/>
        </w:rPr>
        <w:t xml:space="preserve"> </w:t>
      </w:r>
      <w:r>
        <w:t>(ДГТУ)</w:t>
      </w:r>
    </w:p>
    <w:p w14:paraId="22092282" w14:textId="77777777" w:rsidR="00C043B3" w:rsidRDefault="00C043B3" w:rsidP="00C043B3">
      <w:pPr>
        <w:pStyle w:val="a3"/>
        <w:spacing w:before="6"/>
        <w:ind w:left="0"/>
        <w:rPr>
          <w:b/>
          <w:sz w:val="23"/>
        </w:rPr>
      </w:pPr>
    </w:p>
    <w:p w14:paraId="537D913E" w14:textId="77777777" w:rsidR="00C043B3" w:rsidRDefault="00C043B3" w:rsidP="00C043B3">
      <w:pPr>
        <w:pStyle w:val="a3"/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1339E453" w14:textId="77777777" w:rsidR="00C043B3" w:rsidRDefault="00C043B3" w:rsidP="00C043B3">
      <w:pPr>
        <w:pStyle w:val="a3"/>
        <w:spacing w:before="161"/>
      </w:pPr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2EF8EDBD" w14:textId="77777777" w:rsidR="00C043B3" w:rsidRDefault="00C043B3" w:rsidP="00C043B3">
      <w:pPr>
        <w:pStyle w:val="a3"/>
        <w:ind w:left="0"/>
        <w:rPr>
          <w:sz w:val="30"/>
        </w:rPr>
      </w:pPr>
    </w:p>
    <w:p w14:paraId="1EC53E3C" w14:textId="77777777" w:rsidR="00C043B3" w:rsidRDefault="00C043B3" w:rsidP="00C043B3">
      <w:pPr>
        <w:pStyle w:val="a3"/>
        <w:ind w:left="0"/>
        <w:rPr>
          <w:sz w:val="30"/>
        </w:rPr>
      </w:pPr>
    </w:p>
    <w:p w14:paraId="0FF13DB8" w14:textId="77777777" w:rsidR="00C043B3" w:rsidRDefault="00C043B3" w:rsidP="00C043B3">
      <w:pPr>
        <w:pStyle w:val="a3"/>
        <w:ind w:left="0"/>
        <w:rPr>
          <w:sz w:val="30"/>
        </w:rPr>
      </w:pPr>
    </w:p>
    <w:p w14:paraId="34D97EFB" w14:textId="77777777" w:rsidR="00C043B3" w:rsidRDefault="00C043B3" w:rsidP="00C043B3">
      <w:pPr>
        <w:pStyle w:val="a3"/>
        <w:ind w:left="0"/>
        <w:rPr>
          <w:sz w:val="30"/>
        </w:rPr>
      </w:pPr>
    </w:p>
    <w:p w14:paraId="16E9336F" w14:textId="77777777" w:rsidR="00C043B3" w:rsidRDefault="00C043B3" w:rsidP="00C043B3">
      <w:pPr>
        <w:pStyle w:val="a3"/>
        <w:ind w:left="0"/>
        <w:rPr>
          <w:sz w:val="30"/>
        </w:rPr>
      </w:pPr>
    </w:p>
    <w:p w14:paraId="0B66F169" w14:textId="77777777" w:rsidR="00C043B3" w:rsidRDefault="00C043B3" w:rsidP="00C043B3">
      <w:pPr>
        <w:pStyle w:val="a3"/>
        <w:ind w:left="0"/>
        <w:rPr>
          <w:sz w:val="30"/>
        </w:rPr>
      </w:pPr>
    </w:p>
    <w:p w14:paraId="0747F295" w14:textId="77777777" w:rsidR="00C043B3" w:rsidRDefault="00C043B3" w:rsidP="00C043B3">
      <w:pPr>
        <w:pStyle w:val="a3"/>
        <w:ind w:left="0"/>
        <w:rPr>
          <w:sz w:val="30"/>
        </w:rPr>
      </w:pPr>
    </w:p>
    <w:p w14:paraId="6E3202C3" w14:textId="77777777" w:rsidR="00C043B3" w:rsidRDefault="00C043B3" w:rsidP="00C043B3">
      <w:pPr>
        <w:pStyle w:val="a3"/>
        <w:spacing w:before="4"/>
        <w:ind w:left="0"/>
        <w:rPr>
          <w:sz w:val="44"/>
        </w:rPr>
      </w:pPr>
    </w:p>
    <w:p w14:paraId="0FA0DB5E" w14:textId="60139EDE" w:rsidR="00C043B3" w:rsidRDefault="00C043B3" w:rsidP="00C043B3">
      <w:pPr>
        <w:pStyle w:val="1"/>
        <w:tabs>
          <w:tab w:val="left" w:pos="3781"/>
        </w:tabs>
        <w:spacing w:before="1" w:line="319" w:lineRule="exact"/>
        <w:ind w:right="388"/>
        <w:jc w:val="center"/>
        <w:rPr>
          <w:b w:val="0"/>
        </w:rPr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2"/>
        </w:rPr>
        <w:t xml:space="preserve"> </w:t>
      </w:r>
      <w:r w:rsidR="00952C4A">
        <w:rPr>
          <w:b w:val="0"/>
          <w:u w:val="single"/>
        </w:rPr>
        <w:t>2</w:t>
      </w:r>
    </w:p>
    <w:p w14:paraId="290C679D" w14:textId="50A09BCB" w:rsidR="00C043B3" w:rsidRPr="006D6FEE" w:rsidRDefault="006D6FEE" w:rsidP="00C043B3">
      <w:pPr>
        <w:pStyle w:val="a3"/>
        <w:tabs>
          <w:tab w:val="left" w:pos="5043"/>
        </w:tabs>
        <w:spacing w:line="319" w:lineRule="exact"/>
        <w:ind w:left="0" w:right="451"/>
        <w:jc w:val="center"/>
      </w:pPr>
      <w:r w:rsidRPr="006D6FEE">
        <w:t>на тему</w:t>
      </w:r>
      <w:r w:rsidRPr="006D6FEE">
        <w:rPr>
          <w:spacing w:val="-4"/>
        </w:rPr>
        <w:t xml:space="preserve"> </w:t>
      </w:r>
      <w:r w:rsidRPr="006D6FEE">
        <w:t>«</w:t>
      </w:r>
      <w:r w:rsidR="00350A2D" w:rsidRPr="002905DC">
        <w:rPr>
          <w:u w:val="single"/>
        </w:rPr>
        <w:t>Оценка характеристик программ на основе лексического анализа с использованием метрики Джилба</w:t>
      </w:r>
      <w:r w:rsidRPr="006D6FEE">
        <w:t>»</w:t>
      </w:r>
    </w:p>
    <w:p w14:paraId="5BEFA9EE" w14:textId="77777777" w:rsidR="00C043B3" w:rsidRDefault="00C043B3" w:rsidP="00C043B3">
      <w:pPr>
        <w:pStyle w:val="a3"/>
        <w:ind w:left="0"/>
        <w:rPr>
          <w:sz w:val="30"/>
        </w:rPr>
      </w:pPr>
    </w:p>
    <w:p w14:paraId="1456FCA2" w14:textId="77777777" w:rsidR="00C043B3" w:rsidRDefault="00C043B3" w:rsidP="00C043B3">
      <w:pPr>
        <w:pStyle w:val="a3"/>
        <w:ind w:left="0"/>
        <w:rPr>
          <w:sz w:val="30"/>
        </w:rPr>
      </w:pPr>
    </w:p>
    <w:p w14:paraId="68269F47" w14:textId="77777777" w:rsidR="00C043B3" w:rsidRDefault="00C043B3" w:rsidP="00C043B3">
      <w:pPr>
        <w:pStyle w:val="a3"/>
        <w:ind w:left="0"/>
        <w:rPr>
          <w:sz w:val="30"/>
        </w:rPr>
      </w:pPr>
    </w:p>
    <w:p w14:paraId="2CB94B20" w14:textId="77777777" w:rsidR="00C043B3" w:rsidRDefault="00C043B3" w:rsidP="00C043B3">
      <w:pPr>
        <w:pStyle w:val="a3"/>
        <w:ind w:left="0"/>
        <w:rPr>
          <w:sz w:val="30"/>
        </w:rPr>
      </w:pPr>
    </w:p>
    <w:p w14:paraId="5B83C66B" w14:textId="77777777" w:rsidR="00C043B3" w:rsidRDefault="00C043B3" w:rsidP="00C043B3">
      <w:pPr>
        <w:pStyle w:val="a3"/>
        <w:ind w:left="0"/>
        <w:rPr>
          <w:sz w:val="30"/>
        </w:rPr>
      </w:pPr>
    </w:p>
    <w:tbl>
      <w:tblPr>
        <w:tblStyle w:val="a5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5"/>
      </w:tblGrid>
      <w:tr w:rsidR="006D6FEE" w14:paraId="1B8BEB27" w14:textId="77777777" w:rsidTr="006D6FEE">
        <w:trPr>
          <w:trHeight w:val="432"/>
        </w:trPr>
        <w:tc>
          <w:tcPr>
            <w:tcW w:w="4935" w:type="dxa"/>
          </w:tcPr>
          <w:p w14:paraId="695FCEC3" w14:textId="2A6D3E3C" w:rsidR="006D6FEE" w:rsidRPr="00AA4EC7" w:rsidRDefault="006D6FEE" w:rsidP="00C043B3">
            <w:pPr>
              <w:pStyle w:val="a3"/>
              <w:ind w:left="0"/>
              <w:rPr>
                <w:szCs w:val="36"/>
                <w:lang w:val="en-US"/>
              </w:rPr>
            </w:pPr>
            <w:r w:rsidRPr="006D6FEE">
              <w:rPr>
                <w:szCs w:val="36"/>
              </w:rPr>
              <w:t>Выполнил: студент группы ВКБ4</w:t>
            </w:r>
            <w:r w:rsidR="00AA4EC7">
              <w:rPr>
                <w:szCs w:val="36"/>
                <w:lang w:val="en-US"/>
              </w:rPr>
              <w:t>3</w:t>
            </w:r>
          </w:p>
        </w:tc>
      </w:tr>
      <w:tr w:rsidR="006D6FEE" w14:paraId="785C59E1" w14:textId="77777777" w:rsidTr="006D6FEE">
        <w:trPr>
          <w:trHeight w:val="170"/>
        </w:trPr>
        <w:tc>
          <w:tcPr>
            <w:tcW w:w="4935" w:type="dxa"/>
            <w:tcBorders>
              <w:bottom w:val="single" w:sz="4" w:space="0" w:color="auto"/>
            </w:tcBorders>
          </w:tcPr>
          <w:p w14:paraId="61C9089D" w14:textId="0D6C0B60" w:rsidR="006D6FEE" w:rsidRPr="006D6FEE" w:rsidRDefault="00AA4EC7" w:rsidP="00D5134B">
            <w:pPr>
              <w:pStyle w:val="a3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Ковалев</w:t>
            </w:r>
            <w:r w:rsidR="006D6FEE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Данил</w:t>
            </w:r>
            <w:r w:rsidR="006D6FEE" w:rsidRPr="006D6FEE">
              <w:rPr>
                <w:szCs w:val="36"/>
              </w:rPr>
              <w:t xml:space="preserve"> </w:t>
            </w:r>
            <w:r>
              <w:rPr>
                <w:szCs w:val="36"/>
              </w:rPr>
              <w:t>Петрович</w:t>
            </w:r>
          </w:p>
        </w:tc>
      </w:tr>
      <w:tr w:rsidR="006D6FEE" w14:paraId="7FA70A00" w14:textId="77777777" w:rsidTr="006D6FEE">
        <w:trPr>
          <w:trHeight w:val="422"/>
        </w:trPr>
        <w:tc>
          <w:tcPr>
            <w:tcW w:w="4935" w:type="dxa"/>
            <w:tcBorders>
              <w:top w:val="single" w:sz="4" w:space="0" w:color="auto"/>
            </w:tcBorders>
          </w:tcPr>
          <w:p w14:paraId="09F10DB2" w14:textId="77777777" w:rsidR="006D6FEE" w:rsidRPr="006D6FEE" w:rsidRDefault="006D6FEE" w:rsidP="006D6FEE">
            <w:pPr>
              <w:pStyle w:val="a3"/>
              <w:ind w:left="0"/>
              <w:jc w:val="center"/>
              <w:rPr>
                <w:szCs w:val="36"/>
              </w:rPr>
            </w:pPr>
            <w:r w:rsidRPr="006D6FEE">
              <w:rPr>
                <w:sz w:val="22"/>
              </w:rPr>
              <w:t>(Фамилия, имя, отчество)</w:t>
            </w:r>
          </w:p>
        </w:tc>
      </w:tr>
      <w:tr w:rsidR="006D6FEE" w14:paraId="5FE35039" w14:textId="77777777" w:rsidTr="006D6FEE">
        <w:trPr>
          <w:trHeight w:val="440"/>
        </w:trPr>
        <w:tc>
          <w:tcPr>
            <w:tcW w:w="4935" w:type="dxa"/>
          </w:tcPr>
          <w:p w14:paraId="4637A5E0" w14:textId="77777777" w:rsidR="006D6FEE" w:rsidRPr="006D6FEE" w:rsidRDefault="006D6FEE" w:rsidP="00C043B3">
            <w:pPr>
              <w:pStyle w:val="a3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Проверил:</w:t>
            </w:r>
            <w:r>
              <w:rPr>
                <w:szCs w:val="36"/>
              </w:rPr>
              <w:t xml:space="preserve"> </w:t>
            </w:r>
          </w:p>
        </w:tc>
      </w:tr>
      <w:tr w:rsidR="006D6FEE" w14:paraId="6E73608C" w14:textId="77777777" w:rsidTr="006D6FEE">
        <w:trPr>
          <w:trHeight w:hRule="exact" w:val="398"/>
        </w:trPr>
        <w:tc>
          <w:tcPr>
            <w:tcW w:w="4935" w:type="dxa"/>
            <w:tcBorders>
              <w:bottom w:val="single" w:sz="4" w:space="0" w:color="auto"/>
            </w:tcBorders>
          </w:tcPr>
          <w:p w14:paraId="2E899059" w14:textId="04EA1C23" w:rsidR="006D6FEE" w:rsidRPr="006D6FEE" w:rsidRDefault="00765513" w:rsidP="00D5134B">
            <w:pPr>
              <w:pStyle w:val="a3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Куликов Ольга Витальевна</w:t>
            </w:r>
          </w:p>
        </w:tc>
      </w:tr>
      <w:tr w:rsidR="006D6FEE" w14:paraId="08E61D91" w14:textId="77777777" w:rsidTr="006D6FEE">
        <w:trPr>
          <w:trHeight w:val="336"/>
        </w:trPr>
        <w:tc>
          <w:tcPr>
            <w:tcW w:w="4935" w:type="dxa"/>
            <w:tcBorders>
              <w:top w:val="single" w:sz="4" w:space="0" w:color="auto"/>
            </w:tcBorders>
          </w:tcPr>
          <w:p w14:paraId="5B4BE03B" w14:textId="1347DF0A" w:rsidR="006D6FEE" w:rsidRPr="006D6FEE" w:rsidRDefault="006D6FEE" w:rsidP="006D6FEE">
            <w:pPr>
              <w:pStyle w:val="a3"/>
              <w:ind w:left="0"/>
              <w:jc w:val="center"/>
              <w:rPr>
                <w:sz w:val="20"/>
                <w:szCs w:val="24"/>
              </w:rPr>
            </w:pPr>
            <w:r w:rsidRPr="006D6FEE">
              <w:rPr>
                <w:sz w:val="20"/>
                <w:szCs w:val="24"/>
              </w:rPr>
              <w:t>(Фамилия, имя, отче</w:t>
            </w:r>
            <w:r w:rsidR="00523920">
              <w:rPr>
                <w:sz w:val="20"/>
                <w:szCs w:val="24"/>
              </w:rPr>
              <w:t>ст</w:t>
            </w:r>
            <w:r w:rsidRPr="006D6FEE">
              <w:rPr>
                <w:sz w:val="20"/>
                <w:szCs w:val="24"/>
              </w:rPr>
              <w:t>во)</w:t>
            </w:r>
          </w:p>
        </w:tc>
      </w:tr>
    </w:tbl>
    <w:p w14:paraId="7F08E6E3" w14:textId="77777777" w:rsidR="00C043B3" w:rsidRDefault="00C043B3" w:rsidP="00C043B3">
      <w:pPr>
        <w:pStyle w:val="a3"/>
        <w:ind w:left="0"/>
        <w:rPr>
          <w:sz w:val="22"/>
        </w:rPr>
      </w:pPr>
    </w:p>
    <w:p w14:paraId="138EA0E8" w14:textId="77777777" w:rsidR="00C043B3" w:rsidRDefault="00C043B3" w:rsidP="00C043B3">
      <w:pPr>
        <w:pStyle w:val="a3"/>
        <w:ind w:left="0"/>
        <w:rPr>
          <w:sz w:val="22"/>
        </w:rPr>
      </w:pPr>
    </w:p>
    <w:p w14:paraId="61BFA34B" w14:textId="77777777" w:rsidR="00E774EB" w:rsidRDefault="00E774EB" w:rsidP="00C043B3">
      <w:pPr>
        <w:pStyle w:val="a3"/>
        <w:ind w:left="0"/>
        <w:rPr>
          <w:sz w:val="22"/>
        </w:rPr>
      </w:pPr>
    </w:p>
    <w:p w14:paraId="0FE86B3C" w14:textId="77777777" w:rsidR="00E774EB" w:rsidRDefault="00E774EB" w:rsidP="00C043B3">
      <w:pPr>
        <w:pStyle w:val="a3"/>
        <w:ind w:left="0"/>
        <w:rPr>
          <w:sz w:val="22"/>
        </w:rPr>
      </w:pPr>
    </w:p>
    <w:p w14:paraId="6266A15B" w14:textId="77777777" w:rsidR="00E774EB" w:rsidRDefault="00E774EB" w:rsidP="00C043B3">
      <w:pPr>
        <w:pStyle w:val="a3"/>
        <w:ind w:left="0"/>
        <w:rPr>
          <w:sz w:val="22"/>
        </w:rPr>
      </w:pPr>
    </w:p>
    <w:p w14:paraId="1649019E" w14:textId="77777777" w:rsidR="00E774EB" w:rsidRDefault="00E774EB" w:rsidP="00C043B3">
      <w:pPr>
        <w:pStyle w:val="a3"/>
        <w:ind w:left="0"/>
        <w:rPr>
          <w:sz w:val="22"/>
        </w:rPr>
      </w:pPr>
    </w:p>
    <w:p w14:paraId="5D1C11FA" w14:textId="77777777" w:rsidR="00C043B3" w:rsidRDefault="00C043B3" w:rsidP="00C043B3">
      <w:pPr>
        <w:pStyle w:val="a3"/>
        <w:ind w:left="0"/>
        <w:rPr>
          <w:sz w:val="19"/>
        </w:rPr>
      </w:pPr>
    </w:p>
    <w:p w14:paraId="64AD4DF3" w14:textId="77777777" w:rsidR="00752E60" w:rsidRDefault="00752E60">
      <w:pPr>
        <w:pStyle w:val="1"/>
        <w:sectPr w:rsidR="00752E60" w:rsidSect="00287DA9">
          <w:headerReference w:type="default" r:id="rId8"/>
          <w:headerReference w:type="first" r:id="rId9"/>
          <w:footerReference w:type="first" r:id="rId10"/>
          <w:pgSz w:w="11910" w:h="16840"/>
          <w:pgMar w:top="760" w:right="280" w:bottom="1180" w:left="1020" w:header="0" w:footer="979" w:gutter="0"/>
          <w:cols w:space="720"/>
          <w:titlePg/>
          <w:docGrid w:linePitch="299"/>
        </w:sectPr>
      </w:pPr>
    </w:p>
    <w:p w14:paraId="6F3565AA" w14:textId="77777777" w:rsidR="00916FA9" w:rsidRDefault="00916FA9" w:rsidP="00E07AEB">
      <w:pPr>
        <w:ind w:right="545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изучить методику оценки характеристик программ с использованием метрики Джилба.</w:t>
      </w:r>
    </w:p>
    <w:p w14:paraId="37EDFFA7" w14:textId="54DBE954" w:rsidR="007E595A" w:rsidRDefault="007E595A" w:rsidP="00E07AEB">
      <w:pPr>
        <w:tabs>
          <w:tab w:val="left" w:pos="9781"/>
          <w:tab w:val="left" w:pos="10065"/>
        </w:tabs>
        <w:ind w:right="545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7BD4BACA" w14:textId="77777777" w:rsidR="00E07AEB" w:rsidRDefault="00E07AEB" w:rsidP="00E07AEB">
      <w:pPr>
        <w:pStyle w:val="aa"/>
        <w:tabs>
          <w:tab w:val="left" w:pos="9781"/>
          <w:tab w:val="left" w:pos="10065"/>
        </w:tabs>
        <w:ind w:right="54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оценке характеристик программ на основе лексического анализа с использованием метрики Джилба необходимо выполнить следующее:</w:t>
      </w:r>
    </w:p>
    <w:p w14:paraId="2B0ED018" w14:textId="33FDD131" w:rsidR="00E07AEB" w:rsidRDefault="00E07AEB" w:rsidP="00E07AEB">
      <w:pPr>
        <w:pStyle w:val="aa"/>
        <w:numPr>
          <w:ilvl w:val="1"/>
          <w:numId w:val="1"/>
        </w:numPr>
        <w:tabs>
          <w:tab w:val="left" w:pos="1134"/>
          <w:tab w:val="left" w:pos="9781"/>
          <w:tab w:val="left" w:pos="10065"/>
        </w:tabs>
        <w:ind w:left="0" w:right="54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заданный, в соответствии с вариантом, </w:t>
      </w:r>
      <w:r w:rsidR="00EC6C7C">
        <w:rPr>
          <w:rFonts w:ascii="Times New Roman" w:hAnsi="Times New Roman" w:cs="Times New Roman"/>
          <w:sz w:val="28"/>
          <w:szCs w:val="28"/>
        </w:rPr>
        <w:t>алгоритм)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930CAA" w14:textId="613DD61C" w:rsidR="00E07AEB" w:rsidRDefault="00E07AEB" w:rsidP="00E07AEB">
      <w:pPr>
        <w:pStyle w:val="aa"/>
        <w:numPr>
          <w:ilvl w:val="1"/>
          <w:numId w:val="1"/>
        </w:numPr>
        <w:tabs>
          <w:tab w:val="left" w:pos="1134"/>
          <w:tab w:val="left" w:pos="9781"/>
          <w:tab w:val="left" w:pos="10065"/>
        </w:tabs>
        <w:ind w:left="0" w:right="54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</w:t>
      </w:r>
      <w:r w:rsidR="00EC6C7C">
        <w:rPr>
          <w:rFonts w:ascii="Times New Roman" w:hAnsi="Times New Roman" w:cs="Times New Roman"/>
          <w:sz w:val="28"/>
          <w:szCs w:val="28"/>
        </w:rPr>
        <w:t>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основе лексического анализа текста и применения метрик Джилба.</w:t>
      </w:r>
    </w:p>
    <w:p w14:paraId="1C4BE896" w14:textId="77777777" w:rsidR="00EC6C7C" w:rsidRPr="00E07AEB" w:rsidRDefault="00EC6C7C" w:rsidP="00EC6C7C">
      <w:pPr>
        <w:pStyle w:val="aa"/>
        <w:tabs>
          <w:tab w:val="left" w:pos="1134"/>
          <w:tab w:val="left" w:pos="9781"/>
          <w:tab w:val="left" w:pos="10065"/>
        </w:tabs>
        <w:ind w:left="851" w:right="545"/>
        <w:jc w:val="both"/>
        <w:rPr>
          <w:rFonts w:ascii="Times New Roman" w:hAnsi="Times New Roman" w:cs="Times New Roman"/>
          <w:sz w:val="28"/>
          <w:szCs w:val="28"/>
        </w:rPr>
      </w:pPr>
    </w:p>
    <w:p w14:paraId="0400516F" w14:textId="77777777" w:rsidR="00EC6C7C" w:rsidRPr="000B122F" w:rsidRDefault="007E595A" w:rsidP="00EC6C7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C6C7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C6C7C" w:rsidRPr="000B122F">
        <w:rPr>
          <w:rFonts w:ascii="Times New Roman" w:hAnsi="Times New Roman" w:cs="Times New Roman"/>
          <w:sz w:val="28"/>
          <w:szCs w:val="28"/>
        </w:rPr>
        <w:t>Вычислить переменную S, которая задана следующим образом:</w:t>
      </w:r>
    </w:p>
    <w:p w14:paraId="354646F8" w14:textId="1B40AF2C" w:rsidR="007E595A" w:rsidRDefault="007E595A" w:rsidP="00EC6C7C">
      <w:pPr>
        <w:pStyle w:val="aa"/>
        <w:tabs>
          <w:tab w:val="left" w:pos="9781"/>
          <w:tab w:val="left" w:pos="10065"/>
        </w:tabs>
        <w:ind w:right="545"/>
        <w:jc w:val="both"/>
        <w:rPr>
          <w:rFonts w:ascii="Times New Roman" w:hAnsi="Times New Roman" w:cs="Times New Roman"/>
          <w:sz w:val="28"/>
          <w:szCs w:val="28"/>
        </w:rPr>
      </w:pPr>
    </w:p>
    <w:p w14:paraId="10479F09" w14:textId="77777777" w:rsidR="00EC6C7C" w:rsidRPr="000B122F" w:rsidRDefault="00EC6C7C" w:rsidP="00EC6C7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e>
          </m:nary>
        </m:oMath>
      </m:oMathPara>
    </w:p>
    <w:p w14:paraId="586E25D5" w14:textId="77777777" w:rsidR="00EC6C7C" w:rsidRPr="00CE0938" w:rsidRDefault="00EC6C7C" w:rsidP="00EC6C7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122F">
        <w:rPr>
          <w:rFonts w:ascii="Times New Roman" w:hAnsi="Times New Roman" w:cs="Times New Roman"/>
          <w:sz w:val="28"/>
          <w:szCs w:val="28"/>
        </w:rPr>
        <w:t xml:space="preserve">Натуральное число </w:t>
      </w:r>
      <w:r w:rsidRPr="000B122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0B122F">
        <w:rPr>
          <w:rFonts w:ascii="Times New Roman" w:hAnsi="Times New Roman" w:cs="Times New Roman"/>
          <w:sz w:val="28"/>
          <w:szCs w:val="28"/>
        </w:rPr>
        <w:t xml:space="preserve"> вводится с клавиатуры. Результат вывести на экран.</w:t>
      </w:r>
    </w:p>
    <w:p w14:paraId="28982FA6" w14:textId="77777777" w:rsidR="00EC6C7C" w:rsidRDefault="00EC6C7C" w:rsidP="00E07AEB">
      <w:pPr>
        <w:pStyle w:val="aa"/>
        <w:tabs>
          <w:tab w:val="left" w:pos="9781"/>
          <w:tab w:val="left" w:pos="10065"/>
        </w:tabs>
        <w:ind w:right="545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78854B" w14:textId="77777777" w:rsidR="00EC6C7C" w:rsidRDefault="00EC6C7C" w:rsidP="00E07AEB">
      <w:pPr>
        <w:tabs>
          <w:tab w:val="left" w:pos="9781"/>
          <w:tab w:val="left" w:pos="10065"/>
        </w:tabs>
        <w:ind w:right="545" w:firstLine="709"/>
        <w:jc w:val="center"/>
        <w:rPr>
          <w:b/>
          <w:bCs/>
          <w:sz w:val="28"/>
          <w:szCs w:val="28"/>
          <w:lang w:val="en-US"/>
        </w:rPr>
      </w:pPr>
    </w:p>
    <w:p w14:paraId="49FACAC0" w14:textId="632923EA" w:rsidR="00E07AEB" w:rsidRPr="00EC6C7C" w:rsidRDefault="00EC6C7C" w:rsidP="00E07AEB">
      <w:pPr>
        <w:tabs>
          <w:tab w:val="left" w:pos="9781"/>
          <w:tab w:val="left" w:pos="10065"/>
        </w:tabs>
        <w:ind w:right="545" w:firstLine="709"/>
        <w:jc w:val="center"/>
        <w:rPr>
          <w:b/>
          <w:bCs/>
          <w:sz w:val="24"/>
          <w:szCs w:val="24"/>
          <w:lang w:val="en-US"/>
        </w:rPr>
      </w:pPr>
      <w:r w:rsidRPr="00EC6C7C">
        <w:rPr>
          <w:b/>
          <w:bCs/>
          <w:sz w:val="24"/>
          <w:szCs w:val="24"/>
          <w:lang w:val="en-US"/>
        </w:rPr>
        <w:drawing>
          <wp:inline distT="0" distB="0" distL="0" distR="0" wp14:anchorId="3C53B794" wp14:editId="299E747C">
            <wp:extent cx="5053330" cy="3926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428" cy="39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B56" w14:textId="3EE77690" w:rsidR="00E07AEB" w:rsidRPr="00EC6C7C" w:rsidRDefault="00E07AEB" w:rsidP="00E07AEB">
      <w:pPr>
        <w:tabs>
          <w:tab w:val="left" w:pos="9781"/>
          <w:tab w:val="left" w:pos="10065"/>
        </w:tabs>
        <w:ind w:right="545" w:firstLine="709"/>
        <w:jc w:val="center"/>
        <w:rPr>
          <w:sz w:val="24"/>
          <w:szCs w:val="24"/>
        </w:rPr>
      </w:pPr>
      <w:r w:rsidRPr="00EC6C7C">
        <w:rPr>
          <w:sz w:val="24"/>
          <w:szCs w:val="24"/>
        </w:rPr>
        <w:t>Рисунок 1 – программная реализация задания</w:t>
      </w:r>
    </w:p>
    <w:p w14:paraId="50BC5105" w14:textId="77777777" w:rsidR="00EC6C7C" w:rsidRDefault="00EC6C7C" w:rsidP="00E07AEB">
      <w:pPr>
        <w:tabs>
          <w:tab w:val="left" w:pos="9781"/>
          <w:tab w:val="left" w:pos="10065"/>
        </w:tabs>
        <w:ind w:right="545" w:firstLine="709"/>
        <w:jc w:val="center"/>
        <w:rPr>
          <w:sz w:val="28"/>
          <w:szCs w:val="28"/>
        </w:rPr>
      </w:pPr>
    </w:p>
    <w:p w14:paraId="56CE3896" w14:textId="6E60D8D9" w:rsidR="00E07AEB" w:rsidRDefault="005F53AB" w:rsidP="00E07AEB">
      <w:pPr>
        <w:tabs>
          <w:tab w:val="left" w:pos="9781"/>
          <w:tab w:val="left" w:pos="10065"/>
        </w:tabs>
        <w:ind w:right="545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Словарь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3"/>
        <w:gridCol w:w="3441"/>
        <w:gridCol w:w="3466"/>
      </w:tblGrid>
      <w:tr w:rsidR="005F53AB" w14:paraId="225701D0" w14:textId="77777777" w:rsidTr="00DB5E6C">
        <w:tc>
          <w:tcPr>
            <w:tcW w:w="3693" w:type="dxa"/>
          </w:tcPr>
          <w:p w14:paraId="390ECF79" w14:textId="384BBCE8" w:rsidR="005F53AB" w:rsidRPr="005F53AB" w:rsidRDefault="005F53AB" w:rsidP="005F53AB">
            <w:pPr>
              <w:pStyle w:val="ab"/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441" w:type="dxa"/>
          </w:tcPr>
          <w:p w14:paraId="083A2E46" w14:textId="4DC83C80" w:rsidR="005F53AB" w:rsidRDefault="005F53AB" w:rsidP="005F53AB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строк</w:t>
            </w:r>
          </w:p>
        </w:tc>
        <w:tc>
          <w:tcPr>
            <w:tcW w:w="3466" w:type="dxa"/>
          </w:tcPr>
          <w:p w14:paraId="3B0DFAB0" w14:textId="072C92D1" w:rsidR="005F53AB" w:rsidRDefault="005F53AB" w:rsidP="005F53AB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5F53AB" w14:paraId="7A8C9098" w14:textId="77777777" w:rsidTr="00DB5E6C">
        <w:tc>
          <w:tcPr>
            <w:tcW w:w="3693" w:type="dxa"/>
          </w:tcPr>
          <w:p w14:paraId="51B184CC" w14:textId="6D3312D1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import</w:t>
            </w:r>
            <w:proofErr w:type="spellEnd"/>
          </w:p>
        </w:tc>
        <w:tc>
          <w:tcPr>
            <w:tcW w:w="3441" w:type="dxa"/>
          </w:tcPr>
          <w:p w14:paraId="22406FC3" w14:textId="54E1589B" w:rsidR="005F53AB" w:rsidRP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66" w:type="dxa"/>
          </w:tcPr>
          <w:p w14:paraId="1D0C43AA" w14:textId="16E680F2" w:rsidR="005F53AB" w:rsidRP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F358616" w14:textId="77777777" w:rsidTr="00DB5E6C">
        <w:tc>
          <w:tcPr>
            <w:tcW w:w="3693" w:type="dxa"/>
          </w:tcPr>
          <w:p w14:paraId="0B2985DA" w14:textId="3465C0FC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</w:t>
            </w:r>
          </w:p>
        </w:tc>
        <w:tc>
          <w:tcPr>
            <w:tcW w:w="3441" w:type="dxa"/>
          </w:tcPr>
          <w:p w14:paraId="5300A3E8" w14:textId="6A37B8E0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11, 21</w:t>
            </w:r>
          </w:p>
        </w:tc>
        <w:tc>
          <w:tcPr>
            <w:tcW w:w="3466" w:type="dxa"/>
          </w:tcPr>
          <w:p w14:paraId="5A9CDF76" w14:textId="3511459A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53AB" w14:paraId="3D0A14B9" w14:textId="77777777" w:rsidTr="00DB5E6C">
        <w:tc>
          <w:tcPr>
            <w:tcW w:w="3693" w:type="dxa"/>
          </w:tcPr>
          <w:p w14:paraId="780CBF4A" w14:textId="4D3165C4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441" w:type="dxa"/>
          </w:tcPr>
          <w:p w14:paraId="1C137179" w14:textId="1B0ECA0B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11, 14, 16, 22</w:t>
            </w:r>
          </w:p>
        </w:tc>
        <w:tc>
          <w:tcPr>
            <w:tcW w:w="3466" w:type="dxa"/>
          </w:tcPr>
          <w:p w14:paraId="30F4DE8A" w14:textId="747CF242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F53AB" w14:paraId="0678F22A" w14:textId="77777777" w:rsidTr="00DB5E6C">
        <w:tc>
          <w:tcPr>
            <w:tcW w:w="3693" w:type="dxa"/>
          </w:tcPr>
          <w:p w14:paraId="43A999C7" w14:textId="43C9BE32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441" w:type="dxa"/>
          </w:tcPr>
          <w:p w14:paraId="5C7D3930" w14:textId="52D3D8E0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11, 15, 25</w:t>
            </w:r>
          </w:p>
        </w:tc>
        <w:tc>
          <w:tcPr>
            <w:tcW w:w="3466" w:type="dxa"/>
          </w:tcPr>
          <w:p w14:paraId="4B07D4BB" w14:textId="77EAEC44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F53AB" w14:paraId="44054B8D" w14:textId="77777777" w:rsidTr="00DB5E6C">
        <w:tc>
          <w:tcPr>
            <w:tcW w:w="3693" w:type="dxa"/>
          </w:tcPr>
          <w:p w14:paraId="63B7BA45" w14:textId="16EF2F49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3441" w:type="dxa"/>
          </w:tcPr>
          <w:p w14:paraId="1A71CAC7" w14:textId="01AA6EC0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466" w:type="dxa"/>
          </w:tcPr>
          <w:p w14:paraId="1A7CE260" w14:textId="03613DA6" w:rsidR="005F53AB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02B66CD7" w14:textId="77777777" w:rsidTr="00DB5E6C">
        <w:tc>
          <w:tcPr>
            <w:tcW w:w="3693" w:type="dxa"/>
          </w:tcPr>
          <w:p w14:paraId="5DB6960B" w14:textId="4CF65DED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=</w:t>
            </w:r>
          </w:p>
        </w:tc>
        <w:tc>
          <w:tcPr>
            <w:tcW w:w="3441" w:type="dxa"/>
          </w:tcPr>
          <w:p w14:paraId="40A6FFEF" w14:textId="7BC705DF" w:rsidR="005F53AB" w:rsidRPr="00106CB7" w:rsidRDefault="00106CB7" w:rsidP="00106CB7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12, 14, 15, 16, 22, 25</w:t>
            </w:r>
          </w:p>
        </w:tc>
        <w:tc>
          <w:tcPr>
            <w:tcW w:w="3466" w:type="dxa"/>
          </w:tcPr>
          <w:p w14:paraId="61B548CB" w14:textId="35639759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F53AB" w14:paraId="37DEDCDA" w14:textId="77777777" w:rsidTr="00DB5E6C">
        <w:tc>
          <w:tcPr>
            <w:tcW w:w="3693" w:type="dxa"/>
          </w:tcPr>
          <w:p w14:paraId="731A5CA7" w14:textId="06336EDC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range</w:t>
            </w:r>
          </w:p>
        </w:tc>
        <w:tc>
          <w:tcPr>
            <w:tcW w:w="3441" w:type="dxa"/>
          </w:tcPr>
          <w:p w14:paraId="55615772" w14:textId="00B57BEA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466" w:type="dxa"/>
          </w:tcPr>
          <w:p w14:paraId="12649618" w14:textId="636DBBBE" w:rsidR="005F53AB" w:rsidRDefault="00106CB7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68204F89" w14:textId="77777777" w:rsidTr="00DB5E6C">
        <w:tc>
          <w:tcPr>
            <w:tcW w:w="3693" w:type="dxa"/>
          </w:tcPr>
          <w:p w14:paraId="6F7454EE" w14:textId="4EF800E6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math.factorial</w:t>
            </w:r>
            <w:proofErr w:type="spellEnd"/>
          </w:p>
        </w:tc>
        <w:tc>
          <w:tcPr>
            <w:tcW w:w="3441" w:type="dxa"/>
          </w:tcPr>
          <w:p w14:paraId="5CEB1111" w14:textId="422EFC80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466" w:type="dxa"/>
          </w:tcPr>
          <w:p w14:paraId="40FA9483" w14:textId="5F729B15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09F443A3" w14:textId="77777777" w:rsidTr="00DB5E6C">
        <w:tc>
          <w:tcPr>
            <w:tcW w:w="3693" w:type="dxa"/>
          </w:tcPr>
          <w:p w14:paraId="569067A7" w14:textId="3351F334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</w:t>
            </w:r>
            <w:r w:rsidR="00001F97">
              <w:rPr>
                <w:sz w:val="28"/>
                <w:szCs w:val="28"/>
                <w:lang w:val="en-US"/>
              </w:rPr>
              <w:t>r ()</w:t>
            </w:r>
          </w:p>
        </w:tc>
        <w:tc>
          <w:tcPr>
            <w:tcW w:w="3441" w:type="dxa"/>
          </w:tcPr>
          <w:p w14:paraId="7CE55433" w14:textId="111EEA88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466" w:type="dxa"/>
          </w:tcPr>
          <w:p w14:paraId="04DC13E7" w14:textId="38ACA7D0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2A5B763B" w14:textId="77777777" w:rsidTr="00DB5E6C">
        <w:tc>
          <w:tcPr>
            <w:tcW w:w="3693" w:type="dxa"/>
          </w:tcPr>
          <w:p w14:paraId="5B1C4C26" w14:textId="4A76D3A6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3441" w:type="dxa"/>
          </w:tcPr>
          <w:p w14:paraId="67A236DA" w14:textId="474747A4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466" w:type="dxa"/>
          </w:tcPr>
          <w:p w14:paraId="551F3C5C" w14:textId="004A3D79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187593D1" w14:textId="77777777" w:rsidTr="00DB5E6C">
        <w:tc>
          <w:tcPr>
            <w:tcW w:w="3693" w:type="dxa"/>
          </w:tcPr>
          <w:p w14:paraId="7DDDFDDD" w14:textId="5D867EE3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+</w:t>
            </w:r>
          </w:p>
        </w:tc>
        <w:tc>
          <w:tcPr>
            <w:tcW w:w="3441" w:type="dxa"/>
          </w:tcPr>
          <w:p w14:paraId="4861131A" w14:textId="1FA24381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776D4">
              <w:rPr>
                <w:sz w:val="28"/>
                <w:szCs w:val="28"/>
                <w:lang w:val="en-US"/>
              </w:rPr>
              <w:t>3, 14</w:t>
            </w:r>
          </w:p>
        </w:tc>
        <w:tc>
          <w:tcPr>
            <w:tcW w:w="3466" w:type="dxa"/>
          </w:tcPr>
          <w:p w14:paraId="4F26A430" w14:textId="55CD3E26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53AB" w14:paraId="64A5A4A5" w14:textId="77777777" w:rsidTr="00DB5E6C">
        <w:tc>
          <w:tcPr>
            <w:tcW w:w="3693" w:type="dxa"/>
          </w:tcPr>
          <w:p w14:paraId="6E0E72E6" w14:textId="55072E58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%</w:t>
            </w:r>
          </w:p>
        </w:tc>
        <w:tc>
          <w:tcPr>
            <w:tcW w:w="3441" w:type="dxa"/>
          </w:tcPr>
          <w:p w14:paraId="3B5ACB6E" w14:textId="74478576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776D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466" w:type="dxa"/>
          </w:tcPr>
          <w:p w14:paraId="253B07C4" w14:textId="58B556A1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75EA2FDC" w14:textId="77777777" w:rsidTr="00DB5E6C">
        <w:tc>
          <w:tcPr>
            <w:tcW w:w="3693" w:type="dxa"/>
          </w:tcPr>
          <w:p w14:paraId="0F9DDC17" w14:textId="127C7377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+=</w:t>
            </w:r>
          </w:p>
        </w:tc>
        <w:tc>
          <w:tcPr>
            <w:tcW w:w="3441" w:type="dxa"/>
          </w:tcPr>
          <w:p w14:paraId="361110A2" w14:textId="56DAFF0C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776D4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466" w:type="dxa"/>
          </w:tcPr>
          <w:p w14:paraId="47B7EC1F" w14:textId="53478698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51DC4C63" w14:textId="77777777" w:rsidTr="00DB5E6C">
        <w:tc>
          <w:tcPr>
            <w:tcW w:w="3693" w:type="dxa"/>
          </w:tcPr>
          <w:p w14:paraId="2D6D3F3A" w14:textId="2F93BE59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441" w:type="dxa"/>
          </w:tcPr>
          <w:p w14:paraId="531F654B" w14:textId="69590836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776D4">
              <w:rPr>
                <w:sz w:val="28"/>
                <w:szCs w:val="28"/>
                <w:lang w:val="en-US"/>
              </w:rPr>
              <w:t>1, 13, 21, 23, 29</w:t>
            </w:r>
          </w:p>
        </w:tc>
        <w:tc>
          <w:tcPr>
            <w:tcW w:w="3466" w:type="dxa"/>
          </w:tcPr>
          <w:p w14:paraId="767DC430" w14:textId="38CBA84A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F53AB" w14:paraId="5A486CF9" w14:textId="77777777" w:rsidTr="00DB5E6C">
        <w:tc>
          <w:tcPr>
            <w:tcW w:w="3693" w:type="dxa"/>
          </w:tcPr>
          <w:p w14:paraId="3794E1EA" w14:textId="1FB17298" w:rsidR="005F53AB" w:rsidRDefault="00001F9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</w:t>
            </w:r>
          </w:p>
        </w:tc>
        <w:tc>
          <w:tcPr>
            <w:tcW w:w="3441" w:type="dxa"/>
          </w:tcPr>
          <w:p w14:paraId="65ABAEE3" w14:textId="6740BA17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3466" w:type="dxa"/>
          </w:tcPr>
          <w:p w14:paraId="0661355A" w14:textId="01E6B6BB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5B15A468" w14:textId="77777777" w:rsidTr="00DB5E6C">
        <w:tc>
          <w:tcPr>
            <w:tcW w:w="3693" w:type="dxa"/>
          </w:tcPr>
          <w:p w14:paraId="4C4891B8" w14:textId="0AC1F15F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441" w:type="dxa"/>
          </w:tcPr>
          <w:p w14:paraId="170B28AC" w14:textId="2C33D1CE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11, 13, 15, 21, 22, 24, 25, 30 </w:t>
            </w:r>
          </w:p>
        </w:tc>
        <w:tc>
          <w:tcPr>
            <w:tcW w:w="3466" w:type="dxa"/>
          </w:tcPr>
          <w:p w14:paraId="22240662" w14:textId="2643E1B5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5F53AB" w14:paraId="60647761" w14:textId="77777777" w:rsidTr="00DB5E6C">
        <w:tc>
          <w:tcPr>
            <w:tcW w:w="3693" w:type="dxa"/>
          </w:tcPr>
          <w:p w14:paraId="74E4FD0F" w14:textId="2D1D2C46" w:rsidR="005F53AB" w:rsidRDefault="00106CB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441" w:type="dxa"/>
          </w:tcPr>
          <w:p w14:paraId="0FCD2189" w14:textId="10A09C1E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466" w:type="dxa"/>
          </w:tcPr>
          <w:p w14:paraId="4B8C4CA0" w14:textId="0496A8D5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E142F04" w14:textId="77777777" w:rsidTr="00DB5E6C">
        <w:tc>
          <w:tcPr>
            <w:tcW w:w="3693" w:type="dxa"/>
          </w:tcPr>
          <w:p w14:paraId="49650904" w14:textId="533846FB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3441" w:type="dxa"/>
          </w:tcPr>
          <w:p w14:paraId="4417C315" w14:textId="7A3D2683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466" w:type="dxa"/>
          </w:tcPr>
          <w:p w14:paraId="5EA3D44B" w14:textId="231586AF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C4EF244" w14:textId="77777777" w:rsidTr="00DB5E6C">
        <w:tc>
          <w:tcPr>
            <w:tcW w:w="3693" w:type="dxa"/>
          </w:tcPr>
          <w:p w14:paraId="4E12716B" w14:textId="180EDB80" w:rsidR="005F53AB" w:rsidRDefault="00106CB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raise </w:t>
            </w:r>
          </w:p>
        </w:tc>
        <w:tc>
          <w:tcPr>
            <w:tcW w:w="3441" w:type="dxa"/>
          </w:tcPr>
          <w:p w14:paraId="3495E3B9" w14:textId="4D945941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466" w:type="dxa"/>
          </w:tcPr>
          <w:p w14:paraId="754DFF7A" w14:textId="491D8882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FA62811" w14:textId="77777777" w:rsidTr="00DB5E6C">
        <w:tc>
          <w:tcPr>
            <w:tcW w:w="3693" w:type="dxa"/>
          </w:tcPr>
          <w:p w14:paraId="004D0AE9" w14:textId="4E845104" w:rsidR="005F53AB" w:rsidRDefault="00106CB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3441" w:type="dxa"/>
          </w:tcPr>
          <w:p w14:paraId="26A83C60" w14:textId="2995AE5C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3466" w:type="dxa"/>
          </w:tcPr>
          <w:p w14:paraId="1F20FD67" w14:textId="5D23685D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761C546C" w14:textId="77777777" w:rsidTr="00DB5E6C">
        <w:tc>
          <w:tcPr>
            <w:tcW w:w="3693" w:type="dxa"/>
          </w:tcPr>
          <w:p w14:paraId="72CBE0CA" w14:textId="5120CD1C" w:rsidR="005F53AB" w:rsidRDefault="00106CB7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3441" w:type="dxa"/>
          </w:tcPr>
          <w:p w14:paraId="127B946E" w14:textId="2EDFD7A3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466" w:type="dxa"/>
          </w:tcPr>
          <w:p w14:paraId="29F9FAEE" w14:textId="73D0479C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071C1F3D" w14:textId="77777777" w:rsidTr="00DB5E6C">
        <w:tc>
          <w:tcPr>
            <w:tcW w:w="3693" w:type="dxa"/>
          </w:tcPr>
          <w:p w14:paraId="3BEA0630" w14:textId="5CE71936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441" w:type="dxa"/>
          </w:tcPr>
          <w:p w14:paraId="1BFC244D" w14:textId="0AF0230D" w:rsidR="005F53AB" w:rsidRDefault="00D776D4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466" w:type="dxa"/>
          </w:tcPr>
          <w:p w14:paraId="33094EAD" w14:textId="0D2F24EF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5E6C" w14:paraId="71640082" w14:textId="77777777" w:rsidTr="00DB5E6C">
        <w:tc>
          <w:tcPr>
            <w:tcW w:w="7134" w:type="dxa"/>
            <w:gridSpan w:val="2"/>
          </w:tcPr>
          <w:p w14:paraId="50AF0EB5" w14:textId="45A6CD2D" w:rsidR="00DB5E6C" w:rsidRPr="00DB5E6C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466" w:type="dxa"/>
          </w:tcPr>
          <w:p w14:paraId="66D4162F" w14:textId="3AC85068" w:rsidR="00DB5E6C" w:rsidRPr="00945D04" w:rsidRDefault="00945D04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</w:tr>
    </w:tbl>
    <w:p w14:paraId="17B044B4" w14:textId="247117CB" w:rsidR="00FF41F6" w:rsidRDefault="00FF41F6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</w:p>
    <w:p w14:paraId="21AA974C" w14:textId="7FDF172D" w:rsidR="00FF41F6" w:rsidRPr="00D516C9" w:rsidRDefault="009D125D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IF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FF41F6" w:rsidRPr="00D516C9">
        <w:rPr>
          <w:sz w:val="28"/>
          <w:szCs w:val="28"/>
        </w:rPr>
        <w:t xml:space="preserve"> </w:t>
      </w:r>
    </w:p>
    <w:p w14:paraId="2C890938" w14:textId="3ED388CA" w:rsidR="00E621C3" w:rsidRPr="00D516C9" w:rsidRDefault="009D125D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loop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E621C3" w:rsidRPr="00D516C9">
        <w:rPr>
          <w:sz w:val="28"/>
          <w:szCs w:val="28"/>
        </w:rPr>
        <w:t xml:space="preserve"> </w:t>
      </w:r>
    </w:p>
    <w:p w14:paraId="44688648" w14:textId="39D0A619" w:rsidR="00E621C3" w:rsidRPr="00D516C9" w:rsidRDefault="009D125D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E621C3" w:rsidRPr="00D516C9">
        <w:rPr>
          <w:sz w:val="28"/>
          <w:szCs w:val="28"/>
        </w:rPr>
        <w:t xml:space="preserve"> </w:t>
      </w:r>
    </w:p>
    <w:p w14:paraId="611EAB12" w14:textId="16769C4E" w:rsidR="00E621C3" w:rsidRPr="005F785A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D516C9">
        <w:rPr>
          <w:sz w:val="28"/>
          <w:szCs w:val="28"/>
        </w:rPr>
        <w:t xml:space="preserve"> = </w:t>
      </w:r>
      <w:r w:rsidR="00D516C9" w:rsidRPr="005F785A">
        <w:rPr>
          <w:sz w:val="28"/>
          <w:szCs w:val="28"/>
        </w:rPr>
        <w:t>46</w:t>
      </w:r>
    </w:p>
    <w:p w14:paraId="3B9A694B" w14:textId="317AEE26" w:rsidR="00E621C3" w:rsidRPr="00D516C9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CL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D516C9">
        <w:rPr>
          <w:sz w:val="28"/>
          <w:szCs w:val="28"/>
        </w:rPr>
        <w:t xml:space="preserve"> </w:t>
      </w:r>
    </w:p>
    <w:p w14:paraId="02C3593C" w14:textId="6A9F7602" w:rsidR="00E621C3" w:rsidRPr="00D516C9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cl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CL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46</m:t>
            </m:r>
          </m:den>
        </m:f>
        <m:r>
          <w:rPr>
            <w:rFonts w:ascii="Cambria Math" w:hAnsi="Cambria Math"/>
            <w:sz w:val="28"/>
            <w:szCs w:val="28"/>
          </w:rPr>
          <m:t>≈0,0</m:t>
        </m:r>
        <m:r>
          <w:rPr>
            <w:rFonts w:ascii="Cambria Math" w:hAnsi="Cambria Math"/>
            <w:sz w:val="28"/>
            <w:szCs w:val="28"/>
          </w:rPr>
          <m:t>65</m:t>
        </m:r>
      </m:oMath>
      <w:r w:rsidRPr="00D516C9">
        <w:rPr>
          <w:sz w:val="28"/>
          <w:szCs w:val="28"/>
        </w:rPr>
        <w:t xml:space="preserve"> </w:t>
      </w:r>
    </w:p>
    <w:p w14:paraId="6628FF03" w14:textId="0A5C5308" w:rsidR="00E621C3" w:rsidRPr="00D516C9" w:rsidRDefault="009D125D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E621C3" w:rsidRPr="00D516C9">
        <w:rPr>
          <w:sz w:val="28"/>
          <w:szCs w:val="28"/>
        </w:rPr>
        <w:t xml:space="preserve"> </w:t>
      </w:r>
    </w:p>
    <w:p w14:paraId="639E72DF" w14:textId="7E3788CA" w:rsidR="00E621C3" w:rsidRPr="007359F0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SV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mod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=8</m:t>
        </m:r>
      </m:oMath>
      <w:r w:rsidRPr="007359F0">
        <w:rPr>
          <w:sz w:val="28"/>
          <w:szCs w:val="28"/>
        </w:rPr>
        <w:t xml:space="preserve"> </w:t>
      </w:r>
    </w:p>
    <w:p w14:paraId="1141192B" w14:textId="77777777" w:rsidR="00001F97" w:rsidRDefault="00001F97" w:rsidP="009B2E3E">
      <w:pPr>
        <w:tabs>
          <w:tab w:val="left" w:pos="9781"/>
          <w:tab w:val="left" w:pos="10065"/>
        </w:tabs>
        <w:ind w:right="545" w:firstLine="709"/>
        <w:jc w:val="both"/>
        <w:rPr>
          <w:b/>
          <w:bCs/>
          <w:sz w:val="28"/>
          <w:szCs w:val="28"/>
        </w:rPr>
      </w:pPr>
    </w:p>
    <w:p w14:paraId="4011A976" w14:textId="076CE649" w:rsidR="009B2E3E" w:rsidRPr="005F785A" w:rsidRDefault="009B2E3E" w:rsidP="009B2E3E">
      <w:pPr>
        <w:tabs>
          <w:tab w:val="left" w:pos="9781"/>
          <w:tab w:val="left" w:pos="10065"/>
        </w:tabs>
        <w:ind w:right="545" w:firstLine="709"/>
        <w:jc w:val="both"/>
        <w:rPr>
          <w:sz w:val="28"/>
          <w:szCs w:val="28"/>
        </w:rPr>
      </w:pPr>
      <w:r w:rsidRPr="009B2E3E">
        <w:rPr>
          <w:b/>
          <w:bCs/>
          <w:sz w:val="28"/>
          <w:szCs w:val="28"/>
        </w:rPr>
        <w:t>Вывод:</w:t>
      </w:r>
      <w:r w:rsidRPr="009B2E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B2E3E">
        <w:rPr>
          <w:sz w:val="28"/>
          <w:szCs w:val="28"/>
        </w:rPr>
        <w:t xml:space="preserve">з полученных результатов анализа текста программы следует, что исходный код имеет невысокую сложность, так как на </w:t>
      </w:r>
      <w:r w:rsidR="005F785A" w:rsidRPr="005F785A">
        <w:rPr>
          <w:sz w:val="28"/>
          <w:szCs w:val="28"/>
        </w:rPr>
        <w:t>46</w:t>
      </w:r>
      <w:r w:rsidRPr="009B2E3E">
        <w:rPr>
          <w:sz w:val="28"/>
          <w:szCs w:val="28"/>
        </w:rPr>
        <w:t xml:space="preserve"> оператор</w:t>
      </w:r>
      <w:r w:rsidR="008766DC">
        <w:rPr>
          <w:sz w:val="28"/>
          <w:szCs w:val="28"/>
        </w:rPr>
        <w:t>ов</w:t>
      </w:r>
      <w:r w:rsidRPr="009B2E3E">
        <w:rPr>
          <w:sz w:val="28"/>
          <w:szCs w:val="28"/>
        </w:rPr>
        <w:t xml:space="preserve"> текста приходится всего лишь </w:t>
      </w:r>
      <w:r w:rsidR="008766DC">
        <w:rPr>
          <w:sz w:val="28"/>
          <w:szCs w:val="28"/>
        </w:rPr>
        <w:t>1</w:t>
      </w:r>
      <w:r w:rsidRPr="009B2E3E">
        <w:rPr>
          <w:sz w:val="28"/>
          <w:szCs w:val="28"/>
        </w:rPr>
        <w:t xml:space="preserve"> оператор услови</w:t>
      </w:r>
      <w:r w:rsidR="008766DC">
        <w:rPr>
          <w:sz w:val="28"/>
          <w:szCs w:val="28"/>
        </w:rPr>
        <w:t>я</w:t>
      </w:r>
      <w:r w:rsidRPr="009B2E3E">
        <w:rPr>
          <w:sz w:val="28"/>
          <w:szCs w:val="28"/>
        </w:rPr>
        <w:t xml:space="preserve">. Общее число программных модулей решения </w:t>
      </w:r>
      <w:r w:rsidR="008766DC">
        <w:rPr>
          <w:sz w:val="28"/>
          <w:szCs w:val="28"/>
        </w:rPr>
        <w:t xml:space="preserve">равно </w:t>
      </w:r>
      <w:r w:rsidR="007359F0" w:rsidRPr="007359F0">
        <w:rPr>
          <w:sz w:val="28"/>
          <w:szCs w:val="28"/>
        </w:rPr>
        <w:t>2</w:t>
      </w:r>
      <w:r w:rsidRPr="009B2E3E">
        <w:rPr>
          <w:sz w:val="28"/>
          <w:szCs w:val="28"/>
        </w:rPr>
        <w:t>,</w:t>
      </w:r>
      <w:r w:rsidR="007359F0" w:rsidRPr="007359F0">
        <w:rPr>
          <w:sz w:val="28"/>
          <w:szCs w:val="28"/>
        </w:rPr>
        <w:t xml:space="preserve"> </w:t>
      </w:r>
      <w:r w:rsidR="007359F0">
        <w:rPr>
          <w:sz w:val="28"/>
          <w:szCs w:val="28"/>
        </w:rPr>
        <w:t xml:space="preserve">но зависимостей </w:t>
      </w:r>
      <w:r w:rsidR="005F785A" w:rsidRPr="005F785A">
        <w:rPr>
          <w:sz w:val="28"/>
          <w:szCs w:val="28"/>
        </w:rPr>
        <w:t>2</w:t>
      </w:r>
      <w:r w:rsidR="007359F0">
        <w:rPr>
          <w:sz w:val="28"/>
          <w:szCs w:val="28"/>
        </w:rPr>
        <w:t>,</w:t>
      </w:r>
      <w:r w:rsidRPr="009B2E3E">
        <w:rPr>
          <w:sz w:val="28"/>
          <w:szCs w:val="28"/>
        </w:rPr>
        <w:t xml:space="preserve"> что </w:t>
      </w:r>
      <w:r w:rsidR="005F785A">
        <w:rPr>
          <w:sz w:val="28"/>
          <w:szCs w:val="28"/>
        </w:rPr>
        <w:t xml:space="preserve">подтверждает низкий уровень сложности программы. </w:t>
      </w:r>
    </w:p>
    <w:sectPr w:rsidR="009B2E3E" w:rsidRPr="005F785A">
      <w:pgSz w:w="11910" w:h="16840"/>
      <w:pgMar w:top="760" w:right="280" w:bottom="1180" w:left="102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36DD" w14:textId="77777777" w:rsidR="009D125D" w:rsidRDefault="009D125D" w:rsidP="00856103">
      <w:r>
        <w:separator/>
      </w:r>
    </w:p>
  </w:endnote>
  <w:endnote w:type="continuationSeparator" w:id="0">
    <w:p w14:paraId="6DE17FB5" w14:textId="77777777" w:rsidR="009D125D" w:rsidRDefault="009D125D" w:rsidP="0085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1AB5" w14:textId="77777777" w:rsidR="00287DA9" w:rsidRPr="00856103" w:rsidRDefault="00287DA9" w:rsidP="00287DA9">
    <w:pPr>
      <w:pStyle w:val="a3"/>
      <w:tabs>
        <w:tab w:val="left" w:pos="4751"/>
      </w:tabs>
      <w:spacing w:before="1"/>
      <w:ind w:left="0" w:right="545"/>
      <w:jc w:val="center"/>
      <w:rPr>
        <w:spacing w:val="-67"/>
      </w:rPr>
    </w:pPr>
    <w:r w:rsidRPr="00856103">
      <w:t>Ростов-на-Дону</w:t>
    </w:r>
    <w:r w:rsidRPr="00856103">
      <w:rPr>
        <w:spacing w:val="-67"/>
      </w:rPr>
      <w:t xml:space="preserve"> </w:t>
    </w:r>
  </w:p>
  <w:p w14:paraId="1C0A7842" w14:textId="3641557C" w:rsidR="00287DA9" w:rsidRPr="00287DA9" w:rsidRDefault="00287DA9" w:rsidP="00287DA9">
    <w:pPr>
      <w:pStyle w:val="a8"/>
      <w:ind w:right="545"/>
      <w:jc w:val="center"/>
      <w:rPr>
        <w:sz w:val="28"/>
        <w:szCs w:val="28"/>
      </w:rPr>
    </w:pPr>
    <w:r w:rsidRPr="00856103">
      <w:rPr>
        <w:sz w:val="28"/>
        <w:szCs w:val="28"/>
      </w:rPr>
      <w:t>202</w:t>
    </w:r>
    <w:r w:rsidR="00AA4EC7">
      <w:rPr>
        <w:sz w:val="28"/>
        <w:szCs w:val="28"/>
      </w:rPr>
      <w:t>5</w:t>
    </w:r>
    <w:r w:rsidRPr="00856103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3DB9" w14:textId="77777777" w:rsidR="009D125D" w:rsidRDefault="009D125D" w:rsidP="00856103">
      <w:r>
        <w:separator/>
      </w:r>
    </w:p>
  </w:footnote>
  <w:footnote w:type="continuationSeparator" w:id="0">
    <w:p w14:paraId="796B07FA" w14:textId="77777777" w:rsidR="009D125D" w:rsidRDefault="009D125D" w:rsidP="0085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0799" w14:textId="77777777" w:rsidR="0021781E" w:rsidRDefault="0021781E" w:rsidP="00287DA9">
    <w:pPr>
      <w:pStyle w:val="a6"/>
      <w:ind w:right="545"/>
    </w:pPr>
  </w:p>
  <w:p w14:paraId="036421A1" w14:textId="05543E44" w:rsidR="00E448B1" w:rsidRDefault="00E448B1" w:rsidP="00287DA9">
    <w:pPr>
      <w:pStyle w:val="a6"/>
      <w:ind w:right="54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E10CE" w14:textId="0BE56503" w:rsidR="00287DA9" w:rsidRDefault="00287DA9" w:rsidP="00287DA9">
    <w:pPr>
      <w:pStyle w:val="a6"/>
      <w:ind w:right="545"/>
      <w:jc w:val="center"/>
    </w:pPr>
    <w:r>
      <w:rPr>
        <w:noProof/>
      </w:rPr>
      <w:drawing>
        <wp:inline distT="0" distB="0" distL="0" distR="0" wp14:anchorId="7A60E14E" wp14:editId="71B05688">
          <wp:extent cx="595121" cy="595122"/>
          <wp:effectExtent l="0" t="0" r="0" b="0"/>
          <wp:docPr id="4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121" cy="595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307B"/>
    <w:multiLevelType w:val="hybridMultilevel"/>
    <w:tmpl w:val="847C3238"/>
    <w:lvl w:ilvl="0" w:tplc="35C64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893C3A"/>
    <w:multiLevelType w:val="hybridMultilevel"/>
    <w:tmpl w:val="C742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FBB6EC5"/>
    <w:multiLevelType w:val="hybridMultilevel"/>
    <w:tmpl w:val="B9CE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E5"/>
    <w:rsid w:val="00001F97"/>
    <w:rsid w:val="0002276B"/>
    <w:rsid w:val="000B1422"/>
    <w:rsid w:val="00106CB7"/>
    <w:rsid w:val="00172FD8"/>
    <w:rsid w:val="0021781E"/>
    <w:rsid w:val="00287DA9"/>
    <w:rsid w:val="002905DC"/>
    <w:rsid w:val="0029316B"/>
    <w:rsid w:val="003450A1"/>
    <w:rsid w:val="00350A2D"/>
    <w:rsid w:val="003851CE"/>
    <w:rsid w:val="00477621"/>
    <w:rsid w:val="004C05D3"/>
    <w:rsid w:val="00523920"/>
    <w:rsid w:val="005F53AB"/>
    <w:rsid w:val="005F785A"/>
    <w:rsid w:val="00684615"/>
    <w:rsid w:val="006D13BC"/>
    <w:rsid w:val="006D6FEE"/>
    <w:rsid w:val="006E23E5"/>
    <w:rsid w:val="0071212D"/>
    <w:rsid w:val="007359F0"/>
    <w:rsid w:val="00752E60"/>
    <w:rsid w:val="00765513"/>
    <w:rsid w:val="007E595A"/>
    <w:rsid w:val="00856103"/>
    <w:rsid w:val="008766DC"/>
    <w:rsid w:val="008E4A48"/>
    <w:rsid w:val="00916FA9"/>
    <w:rsid w:val="00945D04"/>
    <w:rsid w:val="00952C4A"/>
    <w:rsid w:val="00960F88"/>
    <w:rsid w:val="00971A99"/>
    <w:rsid w:val="009B2E3E"/>
    <w:rsid w:val="009D125D"/>
    <w:rsid w:val="00AA4EC7"/>
    <w:rsid w:val="00B21840"/>
    <w:rsid w:val="00B3338C"/>
    <w:rsid w:val="00B97FD2"/>
    <w:rsid w:val="00BF7C65"/>
    <w:rsid w:val="00C043B3"/>
    <w:rsid w:val="00CE4611"/>
    <w:rsid w:val="00D23636"/>
    <w:rsid w:val="00D23916"/>
    <w:rsid w:val="00D5134B"/>
    <w:rsid w:val="00D516C9"/>
    <w:rsid w:val="00D55499"/>
    <w:rsid w:val="00D776D4"/>
    <w:rsid w:val="00DA4F48"/>
    <w:rsid w:val="00DB5E6C"/>
    <w:rsid w:val="00E07AEB"/>
    <w:rsid w:val="00E448B1"/>
    <w:rsid w:val="00E621C3"/>
    <w:rsid w:val="00E774EB"/>
    <w:rsid w:val="00EC6C7C"/>
    <w:rsid w:val="00FD1B29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FEBCE"/>
  <w15:chartTrackingRefBased/>
  <w15:docId w15:val="{D1C7A8B3-7668-4092-BEC2-DBCC5B2C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3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043B3"/>
    <w:pPr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3B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C043B3"/>
    <w:pPr>
      <w:ind w:left="113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043B3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D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561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5610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8561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6103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7E595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b">
    <w:name w:val="List Paragraph"/>
    <w:basedOn w:val="a"/>
    <w:uiPriority w:val="34"/>
    <w:qFormat/>
    <w:rsid w:val="005F53A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F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&#1044;&#1086;&#1082;&#1091;&#1084;&#1077;&#1085;&#1090;&#1099;\&#1053;&#1072;&#1089;&#1090;&#1088;&#1072;&#1080;&#1074;&#1072;&#1077;&#1084;&#1099;&#1077;%20&#1096;&#1072;&#1073;&#1083;&#1086;&#1085;&#1099;%20Office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6E1A-AC1E-499D-8F4F-9B66AA7B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67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31</cp:revision>
  <dcterms:created xsi:type="dcterms:W3CDTF">2023-09-27T14:54:00Z</dcterms:created>
  <dcterms:modified xsi:type="dcterms:W3CDTF">2025-07-30T17:15:00Z</dcterms:modified>
</cp:coreProperties>
</file>