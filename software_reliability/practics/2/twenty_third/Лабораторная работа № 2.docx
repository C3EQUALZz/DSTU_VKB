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4D92" w14:textId="69100EE8" w:rsidR="00C043B3" w:rsidRDefault="00C043B3" w:rsidP="00DA4F48">
      <w:pPr>
        <w:pStyle w:val="1"/>
        <w:spacing w:before="69"/>
        <w:ind w:right="56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7E77B5BF" w14:textId="77777777" w:rsidR="00C043B3" w:rsidRDefault="00C043B3" w:rsidP="00C043B3">
      <w:pPr>
        <w:pStyle w:val="a3"/>
        <w:spacing w:before="4"/>
        <w:ind w:left="0"/>
        <w:rPr>
          <w:sz w:val="25"/>
        </w:rPr>
      </w:pPr>
    </w:p>
    <w:p w14:paraId="51846D2D" w14:textId="77777777" w:rsidR="00C043B3" w:rsidRDefault="00C043B3" w:rsidP="00C043B3">
      <w:pPr>
        <w:pStyle w:val="1"/>
        <w:spacing w:line="322" w:lineRule="exact"/>
        <w:ind w:left="612" w:right="1062"/>
        <w:jc w:val="center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</w:p>
    <w:p w14:paraId="605D3CE0" w14:textId="77777777" w:rsidR="00C043B3" w:rsidRDefault="00C043B3" w:rsidP="00C043B3">
      <w:pPr>
        <w:ind w:left="612" w:right="1063"/>
        <w:jc w:val="center"/>
        <w:rPr>
          <w:b/>
          <w:sz w:val="28"/>
        </w:rPr>
      </w:pPr>
      <w:r>
        <w:rPr>
          <w:b/>
          <w:sz w:val="28"/>
        </w:rPr>
        <w:t>ОБРАЗОВАТЕЛЬНОЕ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3F53BEF" w14:textId="77777777" w:rsidR="00C043B3" w:rsidRDefault="00C043B3" w:rsidP="00C043B3">
      <w:pPr>
        <w:pStyle w:val="1"/>
        <w:spacing w:before="2"/>
        <w:ind w:right="449"/>
        <w:jc w:val="center"/>
      </w:pPr>
      <w:r>
        <w:t>«ДОНСКОЙ ГОСУДАРСТВЕННЫЙ ТЕХНИЧЕСКИЙ УНИВЕРСИТЕТ»</w:t>
      </w:r>
      <w:r>
        <w:rPr>
          <w:spacing w:val="-67"/>
        </w:rPr>
        <w:t xml:space="preserve"> </w:t>
      </w:r>
      <w:r>
        <w:t>(ДГТУ)</w:t>
      </w:r>
    </w:p>
    <w:p w14:paraId="22092282" w14:textId="77777777" w:rsidR="00C043B3" w:rsidRDefault="00C043B3" w:rsidP="00C043B3">
      <w:pPr>
        <w:pStyle w:val="a3"/>
        <w:spacing w:before="6"/>
        <w:ind w:left="0"/>
        <w:rPr>
          <w:b/>
          <w:sz w:val="23"/>
        </w:rPr>
      </w:pPr>
    </w:p>
    <w:p w14:paraId="537D913E" w14:textId="77777777" w:rsidR="00C043B3" w:rsidRDefault="00C043B3" w:rsidP="00C043B3">
      <w:pPr>
        <w:pStyle w:val="a3"/>
      </w:pPr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1339E453" w14:textId="77777777" w:rsidR="00C043B3" w:rsidRDefault="00C043B3" w:rsidP="00C043B3">
      <w:pPr>
        <w:pStyle w:val="a3"/>
        <w:spacing w:before="161"/>
      </w:pPr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2EF8EDBD" w14:textId="77777777" w:rsidR="00C043B3" w:rsidRDefault="00C043B3" w:rsidP="00C043B3">
      <w:pPr>
        <w:pStyle w:val="a3"/>
        <w:ind w:left="0"/>
        <w:rPr>
          <w:sz w:val="30"/>
        </w:rPr>
      </w:pPr>
    </w:p>
    <w:p w14:paraId="1EC53E3C" w14:textId="77777777" w:rsidR="00C043B3" w:rsidRDefault="00C043B3" w:rsidP="00C043B3">
      <w:pPr>
        <w:pStyle w:val="a3"/>
        <w:ind w:left="0"/>
        <w:rPr>
          <w:sz w:val="30"/>
        </w:rPr>
      </w:pPr>
    </w:p>
    <w:p w14:paraId="0FF13DB8" w14:textId="77777777" w:rsidR="00C043B3" w:rsidRDefault="00C043B3" w:rsidP="00C043B3">
      <w:pPr>
        <w:pStyle w:val="a3"/>
        <w:ind w:left="0"/>
        <w:rPr>
          <w:sz w:val="30"/>
        </w:rPr>
      </w:pPr>
    </w:p>
    <w:p w14:paraId="34D97EFB" w14:textId="77777777" w:rsidR="00C043B3" w:rsidRDefault="00C043B3" w:rsidP="00C043B3">
      <w:pPr>
        <w:pStyle w:val="a3"/>
        <w:ind w:left="0"/>
        <w:rPr>
          <w:sz w:val="30"/>
        </w:rPr>
      </w:pPr>
    </w:p>
    <w:p w14:paraId="16E9336F" w14:textId="77777777" w:rsidR="00C043B3" w:rsidRDefault="00C043B3" w:rsidP="00C043B3">
      <w:pPr>
        <w:pStyle w:val="a3"/>
        <w:ind w:left="0"/>
        <w:rPr>
          <w:sz w:val="30"/>
        </w:rPr>
      </w:pPr>
    </w:p>
    <w:p w14:paraId="0B66F169" w14:textId="77777777" w:rsidR="00C043B3" w:rsidRDefault="00C043B3" w:rsidP="00C043B3">
      <w:pPr>
        <w:pStyle w:val="a3"/>
        <w:ind w:left="0"/>
        <w:rPr>
          <w:sz w:val="30"/>
        </w:rPr>
      </w:pPr>
    </w:p>
    <w:p w14:paraId="0747F295" w14:textId="77777777" w:rsidR="00C043B3" w:rsidRDefault="00C043B3" w:rsidP="00C043B3">
      <w:pPr>
        <w:pStyle w:val="a3"/>
        <w:ind w:left="0"/>
        <w:rPr>
          <w:sz w:val="30"/>
        </w:rPr>
      </w:pPr>
    </w:p>
    <w:p w14:paraId="6E3202C3" w14:textId="77777777" w:rsidR="00C043B3" w:rsidRDefault="00C043B3" w:rsidP="00C043B3">
      <w:pPr>
        <w:pStyle w:val="a3"/>
        <w:spacing w:before="4"/>
        <w:ind w:left="0"/>
        <w:rPr>
          <w:sz w:val="44"/>
        </w:rPr>
      </w:pPr>
    </w:p>
    <w:p w14:paraId="0FA0DB5E" w14:textId="60139EDE" w:rsidR="00C043B3" w:rsidRDefault="00C043B3" w:rsidP="00C043B3">
      <w:pPr>
        <w:pStyle w:val="1"/>
        <w:tabs>
          <w:tab w:val="left" w:pos="3781"/>
        </w:tabs>
        <w:spacing w:before="1" w:line="319" w:lineRule="exact"/>
        <w:ind w:right="388"/>
        <w:jc w:val="center"/>
        <w:rPr>
          <w:b w:val="0"/>
        </w:rPr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>
        <w:rPr>
          <w:spacing w:val="2"/>
        </w:rPr>
        <w:t xml:space="preserve"> </w:t>
      </w:r>
      <w:r w:rsidR="00952C4A">
        <w:rPr>
          <w:b w:val="0"/>
          <w:u w:val="single"/>
        </w:rPr>
        <w:t>2</w:t>
      </w:r>
    </w:p>
    <w:p w14:paraId="290C679D" w14:textId="50A09BCB" w:rsidR="00C043B3" w:rsidRPr="006D6FEE" w:rsidRDefault="006D6FEE" w:rsidP="00C043B3">
      <w:pPr>
        <w:pStyle w:val="a3"/>
        <w:tabs>
          <w:tab w:val="left" w:pos="5043"/>
        </w:tabs>
        <w:spacing w:line="319" w:lineRule="exact"/>
        <w:ind w:left="0" w:right="451"/>
        <w:jc w:val="center"/>
      </w:pPr>
      <w:r w:rsidRPr="006D6FEE">
        <w:t>на тему</w:t>
      </w:r>
      <w:r w:rsidRPr="006D6FEE">
        <w:rPr>
          <w:spacing w:val="-4"/>
        </w:rPr>
        <w:t xml:space="preserve"> </w:t>
      </w:r>
      <w:r w:rsidRPr="006D6FEE">
        <w:t>«</w:t>
      </w:r>
      <w:r w:rsidR="00350A2D" w:rsidRPr="002905DC">
        <w:rPr>
          <w:u w:val="single"/>
        </w:rPr>
        <w:t>Оценка характеристик программ на основе лексического анализа с использованием метрики Джилба</w:t>
      </w:r>
      <w:r w:rsidRPr="006D6FEE">
        <w:t>»</w:t>
      </w:r>
    </w:p>
    <w:p w14:paraId="5BEFA9EE" w14:textId="77777777" w:rsidR="00C043B3" w:rsidRDefault="00C043B3" w:rsidP="00C043B3">
      <w:pPr>
        <w:pStyle w:val="a3"/>
        <w:ind w:left="0"/>
        <w:rPr>
          <w:sz w:val="30"/>
        </w:rPr>
      </w:pPr>
    </w:p>
    <w:p w14:paraId="1456FCA2" w14:textId="77777777" w:rsidR="00C043B3" w:rsidRDefault="00C043B3" w:rsidP="00C043B3">
      <w:pPr>
        <w:pStyle w:val="a3"/>
        <w:ind w:left="0"/>
        <w:rPr>
          <w:sz w:val="30"/>
        </w:rPr>
      </w:pPr>
    </w:p>
    <w:p w14:paraId="68269F47" w14:textId="77777777" w:rsidR="00C043B3" w:rsidRDefault="00C043B3" w:rsidP="00C043B3">
      <w:pPr>
        <w:pStyle w:val="a3"/>
        <w:ind w:left="0"/>
        <w:rPr>
          <w:sz w:val="30"/>
        </w:rPr>
      </w:pPr>
    </w:p>
    <w:p w14:paraId="2CB94B20" w14:textId="77777777" w:rsidR="00C043B3" w:rsidRDefault="00C043B3" w:rsidP="00C043B3">
      <w:pPr>
        <w:pStyle w:val="a3"/>
        <w:ind w:left="0"/>
        <w:rPr>
          <w:sz w:val="30"/>
        </w:rPr>
      </w:pPr>
    </w:p>
    <w:p w14:paraId="5B83C66B" w14:textId="77777777" w:rsidR="00C043B3" w:rsidRDefault="00C043B3" w:rsidP="00C043B3">
      <w:pPr>
        <w:pStyle w:val="a3"/>
        <w:ind w:left="0"/>
        <w:rPr>
          <w:sz w:val="30"/>
        </w:rPr>
      </w:pPr>
    </w:p>
    <w:tbl>
      <w:tblPr>
        <w:tblStyle w:val="a5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</w:tblGrid>
      <w:tr w:rsidR="006D6FEE" w14:paraId="1B8BEB27" w14:textId="77777777" w:rsidTr="006D6FEE">
        <w:trPr>
          <w:trHeight w:val="432"/>
        </w:trPr>
        <w:tc>
          <w:tcPr>
            <w:tcW w:w="4935" w:type="dxa"/>
          </w:tcPr>
          <w:p w14:paraId="695FCEC3" w14:textId="77777777" w:rsidR="006D6FEE" w:rsidRPr="006D6FEE" w:rsidRDefault="006D6FEE" w:rsidP="00C043B3">
            <w:pPr>
              <w:pStyle w:val="a3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Выполнил: студент группы ВКБ41</w:t>
            </w:r>
          </w:p>
        </w:tc>
      </w:tr>
      <w:tr w:rsidR="006D6FEE" w14:paraId="785C59E1" w14:textId="77777777" w:rsidTr="006D6FEE">
        <w:trPr>
          <w:trHeight w:val="170"/>
        </w:trPr>
        <w:tc>
          <w:tcPr>
            <w:tcW w:w="4935" w:type="dxa"/>
            <w:tcBorders>
              <w:bottom w:val="single" w:sz="4" w:space="0" w:color="auto"/>
            </w:tcBorders>
          </w:tcPr>
          <w:p w14:paraId="61C9089D" w14:textId="77777777" w:rsidR="006D6FEE" w:rsidRPr="006D6FEE" w:rsidRDefault="006D6FEE" w:rsidP="00D5134B">
            <w:pPr>
              <w:pStyle w:val="a3"/>
              <w:ind w:left="0"/>
              <w:jc w:val="center"/>
              <w:rPr>
                <w:szCs w:val="36"/>
              </w:rPr>
            </w:pPr>
            <w:r w:rsidRPr="006D6FEE">
              <w:rPr>
                <w:szCs w:val="36"/>
              </w:rPr>
              <w:t>Якушевский Сергей Сергеевич</w:t>
            </w:r>
          </w:p>
        </w:tc>
      </w:tr>
      <w:tr w:rsidR="006D6FEE" w14:paraId="7FA70A00" w14:textId="77777777" w:rsidTr="006D6FEE">
        <w:trPr>
          <w:trHeight w:val="422"/>
        </w:trPr>
        <w:tc>
          <w:tcPr>
            <w:tcW w:w="4935" w:type="dxa"/>
            <w:tcBorders>
              <w:top w:val="single" w:sz="4" w:space="0" w:color="auto"/>
            </w:tcBorders>
          </w:tcPr>
          <w:p w14:paraId="09F10DB2" w14:textId="77777777" w:rsidR="006D6FEE" w:rsidRPr="006D6FEE" w:rsidRDefault="006D6FEE" w:rsidP="006D6FEE">
            <w:pPr>
              <w:pStyle w:val="a3"/>
              <w:ind w:left="0"/>
              <w:jc w:val="center"/>
              <w:rPr>
                <w:szCs w:val="36"/>
              </w:rPr>
            </w:pPr>
            <w:r w:rsidRPr="006D6FEE">
              <w:rPr>
                <w:sz w:val="22"/>
              </w:rPr>
              <w:t>(Фамилия, имя, отчество)</w:t>
            </w:r>
          </w:p>
        </w:tc>
      </w:tr>
      <w:tr w:rsidR="006D6FEE" w14:paraId="5FE35039" w14:textId="77777777" w:rsidTr="006D6FEE">
        <w:trPr>
          <w:trHeight w:val="440"/>
        </w:trPr>
        <w:tc>
          <w:tcPr>
            <w:tcW w:w="4935" w:type="dxa"/>
          </w:tcPr>
          <w:p w14:paraId="4637A5E0" w14:textId="77777777" w:rsidR="006D6FEE" w:rsidRPr="006D6FEE" w:rsidRDefault="006D6FEE" w:rsidP="00C043B3">
            <w:pPr>
              <w:pStyle w:val="a3"/>
              <w:ind w:left="0"/>
              <w:rPr>
                <w:szCs w:val="36"/>
              </w:rPr>
            </w:pPr>
            <w:r w:rsidRPr="006D6FEE">
              <w:rPr>
                <w:szCs w:val="36"/>
              </w:rPr>
              <w:t>Проверил:</w:t>
            </w:r>
            <w:r>
              <w:rPr>
                <w:szCs w:val="36"/>
              </w:rPr>
              <w:t xml:space="preserve"> </w:t>
            </w:r>
          </w:p>
        </w:tc>
      </w:tr>
      <w:tr w:rsidR="006D6FEE" w14:paraId="6E73608C" w14:textId="77777777" w:rsidTr="006D6FEE">
        <w:trPr>
          <w:trHeight w:hRule="exact" w:val="398"/>
        </w:trPr>
        <w:tc>
          <w:tcPr>
            <w:tcW w:w="4935" w:type="dxa"/>
            <w:tcBorders>
              <w:bottom w:val="single" w:sz="4" w:space="0" w:color="auto"/>
            </w:tcBorders>
          </w:tcPr>
          <w:p w14:paraId="2E899059" w14:textId="04EA1C23" w:rsidR="006D6FEE" w:rsidRPr="006D6FEE" w:rsidRDefault="00765513" w:rsidP="00D5134B">
            <w:pPr>
              <w:pStyle w:val="a3"/>
              <w:ind w:left="0"/>
              <w:jc w:val="center"/>
              <w:rPr>
                <w:szCs w:val="36"/>
              </w:rPr>
            </w:pPr>
            <w:r>
              <w:rPr>
                <w:szCs w:val="36"/>
              </w:rPr>
              <w:t>Куликов Ольга Витальевна</w:t>
            </w:r>
          </w:p>
        </w:tc>
      </w:tr>
      <w:tr w:rsidR="006D6FEE" w14:paraId="08E61D91" w14:textId="77777777" w:rsidTr="006D6FEE">
        <w:trPr>
          <w:trHeight w:val="336"/>
        </w:trPr>
        <w:tc>
          <w:tcPr>
            <w:tcW w:w="4935" w:type="dxa"/>
            <w:tcBorders>
              <w:top w:val="single" w:sz="4" w:space="0" w:color="auto"/>
            </w:tcBorders>
          </w:tcPr>
          <w:p w14:paraId="5B4BE03B" w14:textId="1347DF0A" w:rsidR="006D6FEE" w:rsidRPr="006D6FEE" w:rsidRDefault="006D6FEE" w:rsidP="006D6FEE">
            <w:pPr>
              <w:pStyle w:val="a3"/>
              <w:ind w:left="0"/>
              <w:jc w:val="center"/>
              <w:rPr>
                <w:sz w:val="20"/>
                <w:szCs w:val="24"/>
              </w:rPr>
            </w:pPr>
            <w:r w:rsidRPr="006D6FEE">
              <w:rPr>
                <w:sz w:val="20"/>
                <w:szCs w:val="24"/>
              </w:rPr>
              <w:t>(Фамилия, имя, отче</w:t>
            </w:r>
            <w:r w:rsidR="00523920">
              <w:rPr>
                <w:sz w:val="20"/>
                <w:szCs w:val="24"/>
              </w:rPr>
              <w:t>ст</w:t>
            </w:r>
            <w:r w:rsidRPr="006D6FEE">
              <w:rPr>
                <w:sz w:val="20"/>
                <w:szCs w:val="24"/>
              </w:rPr>
              <w:t>во)</w:t>
            </w:r>
          </w:p>
        </w:tc>
      </w:tr>
    </w:tbl>
    <w:p w14:paraId="7F08E6E3" w14:textId="77777777" w:rsidR="00C043B3" w:rsidRDefault="00C043B3" w:rsidP="00C043B3">
      <w:pPr>
        <w:pStyle w:val="a3"/>
        <w:ind w:left="0"/>
        <w:rPr>
          <w:sz w:val="22"/>
        </w:rPr>
      </w:pPr>
    </w:p>
    <w:p w14:paraId="138EA0E8" w14:textId="77777777" w:rsidR="00C043B3" w:rsidRDefault="00C043B3" w:rsidP="00C043B3">
      <w:pPr>
        <w:pStyle w:val="a3"/>
        <w:ind w:left="0"/>
        <w:rPr>
          <w:sz w:val="22"/>
        </w:rPr>
      </w:pPr>
    </w:p>
    <w:p w14:paraId="61BFA34B" w14:textId="77777777" w:rsidR="00E774EB" w:rsidRDefault="00E774EB" w:rsidP="00C043B3">
      <w:pPr>
        <w:pStyle w:val="a3"/>
        <w:ind w:left="0"/>
        <w:rPr>
          <w:sz w:val="22"/>
        </w:rPr>
      </w:pPr>
    </w:p>
    <w:p w14:paraId="0FE86B3C" w14:textId="77777777" w:rsidR="00E774EB" w:rsidRDefault="00E774EB" w:rsidP="00C043B3">
      <w:pPr>
        <w:pStyle w:val="a3"/>
        <w:ind w:left="0"/>
        <w:rPr>
          <w:sz w:val="22"/>
        </w:rPr>
      </w:pPr>
    </w:p>
    <w:p w14:paraId="6266A15B" w14:textId="77777777" w:rsidR="00E774EB" w:rsidRDefault="00E774EB" w:rsidP="00C043B3">
      <w:pPr>
        <w:pStyle w:val="a3"/>
        <w:ind w:left="0"/>
        <w:rPr>
          <w:sz w:val="22"/>
        </w:rPr>
      </w:pPr>
    </w:p>
    <w:p w14:paraId="1649019E" w14:textId="77777777" w:rsidR="00E774EB" w:rsidRDefault="00E774EB" w:rsidP="00C043B3">
      <w:pPr>
        <w:pStyle w:val="a3"/>
        <w:ind w:left="0"/>
        <w:rPr>
          <w:sz w:val="22"/>
        </w:rPr>
      </w:pPr>
    </w:p>
    <w:p w14:paraId="5D1C11FA" w14:textId="77777777" w:rsidR="00C043B3" w:rsidRDefault="00C043B3" w:rsidP="00C043B3">
      <w:pPr>
        <w:pStyle w:val="a3"/>
        <w:ind w:left="0"/>
        <w:rPr>
          <w:sz w:val="19"/>
        </w:rPr>
      </w:pPr>
    </w:p>
    <w:p w14:paraId="64AD4DF3" w14:textId="77777777" w:rsidR="00752E60" w:rsidRDefault="00752E60">
      <w:pPr>
        <w:pStyle w:val="1"/>
        <w:sectPr w:rsidR="00752E60" w:rsidSect="00287DA9">
          <w:headerReference w:type="default" r:id="rId8"/>
          <w:headerReference w:type="first" r:id="rId9"/>
          <w:footerReference w:type="first" r:id="rId10"/>
          <w:pgSz w:w="11910" w:h="16840"/>
          <w:pgMar w:top="760" w:right="280" w:bottom="1180" w:left="1020" w:header="0" w:footer="979" w:gutter="0"/>
          <w:cols w:space="720"/>
          <w:titlePg/>
          <w:docGrid w:linePitch="299"/>
        </w:sectPr>
      </w:pPr>
    </w:p>
    <w:p w14:paraId="6F3565AA" w14:textId="77777777" w:rsidR="00916FA9" w:rsidRDefault="00916FA9" w:rsidP="00E07AEB">
      <w:pPr>
        <w:ind w:right="545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методику оценки характеристик программ с использованием метрики Джилба.</w:t>
      </w:r>
    </w:p>
    <w:p w14:paraId="37EDFFA7" w14:textId="54DBE954" w:rsidR="007E595A" w:rsidRDefault="007E595A" w:rsidP="00E07AEB">
      <w:pPr>
        <w:tabs>
          <w:tab w:val="left" w:pos="9781"/>
          <w:tab w:val="left" w:pos="10065"/>
        </w:tabs>
        <w:ind w:right="545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7BD4BACA" w14:textId="77777777" w:rsidR="00E07AEB" w:rsidRDefault="00E07AEB" w:rsidP="00E07AEB">
      <w:pPr>
        <w:pStyle w:val="aa"/>
        <w:tabs>
          <w:tab w:val="left" w:pos="9781"/>
          <w:tab w:val="left" w:pos="10065"/>
        </w:tabs>
        <w:ind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оценке характеристик программ на основе лексического анализа с использованием метрики Джилба необходимо выполнить следующее:</w:t>
      </w:r>
    </w:p>
    <w:p w14:paraId="2B0ED018" w14:textId="22EDB1FA" w:rsidR="00E07AEB" w:rsidRDefault="00E07AEB" w:rsidP="00E07AEB">
      <w:pPr>
        <w:pStyle w:val="aa"/>
        <w:numPr>
          <w:ilvl w:val="1"/>
          <w:numId w:val="1"/>
        </w:numPr>
        <w:tabs>
          <w:tab w:val="left" w:pos="1134"/>
          <w:tab w:val="left" w:pos="9781"/>
          <w:tab w:val="left" w:pos="10065"/>
        </w:tabs>
        <w:ind w:left="0"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заданный, в соответствии с вариантом, алгоритм );</w:t>
      </w:r>
    </w:p>
    <w:p w14:paraId="13930CAA" w14:textId="1F29A4A4" w:rsidR="00E07AEB" w:rsidRPr="00E07AEB" w:rsidRDefault="00E07AEB" w:rsidP="00E07AEB">
      <w:pPr>
        <w:pStyle w:val="aa"/>
        <w:numPr>
          <w:ilvl w:val="1"/>
          <w:numId w:val="1"/>
        </w:numPr>
        <w:tabs>
          <w:tab w:val="left" w:pos="1134"/>
          <w:tab w:val="left" w:pos="9781"/>
          <w:tab w:val="left" w:pos="10065"/>
        </w:tabs>
        <w:ind w:left="0" w:right="54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характеристики разработанной программы  на основе лексического анализа текста и применения метрик Джилба.</w:t>
      </w:r>
    </w:p>
    <w:p w14:paraId="354646F8" w14:textId="77777777" w:rsidR="007E595A" w:rsidRDefault="007E595A" w:rsidP="00E07AEB">
      <w:pPr>
        <w:pStyle w:val="aa"/>
        <w:tabs>
          <w:tab w:val="left" w:pos="9781"/>
          <w:tab w:val="left" w:pos="10065"/>
        </w:tabs>
        <w:ind w:right="54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23</w:t>
      </w:r>
      <w:r>
        <w:rPr>
          <w:rFonts w:ascii="Times New Roman" w:hAnsi="Times New Roman" w:cs="Times New Roman"/>
          <w:sz w:val="28"/>
          <w:szCs w:val="28"/>
        </w:rPr>
        <w:t xml:space="preserve">. Вычислить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641D75E7" w14:textId="77777777" w:rsidR="007E595A" w:rsidRDefault="007E595A" w:rsidP="00E07AEB">
      <w:pPr>
        <w:pStyle w:val="aa"/>
        <w:tabs>
          <w:tab w:val="left" w:pos="9781"/>
          <w:tab w:val="left" w:pos="10065"/>
        </w:tabs>
        <w:ind w:right="54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если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x≥y;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x&lt;y.</m:t>
                  </m:r>
                </m:e>
              </m:eqArr>
            </m:e>
          </m:d>
        </m:oMath>
      </m:oMathPara>
    </w:p>
    <w:p w14:paraId="594108A4" w14:textId="77777777" w:rsidR="007E595A" w:rsidRDefault="007E595A" w:rsidP="00E07AEB">
      <w:pPr>
        <w:pStyle w:val="aa"/>
        <w:tabs>
          <w:tab w:val="left" w:pos="9781"/>
          <w:tab w:val="left" w:pos="10065"/>
        </w:tabs>
        <w:ind w:right="54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проводить для значений аргументов:</w:t>
      </w:r>
    </w:p>
    <w:p w14:paraId="2EF560BC" w14:textId="77777777" w:rsidR="007E595A" w:rsidRDefault="007E595A" w:rsidP="00E07AEB">
      <w:pPr>
        <w:pStyle w:val="aa"/>
        <w:tabs>
          <w:tab w:val="left" w:pos="9781"/>
          <w:tab w:val="left" w:pos="10065"/>
        </w:tabs>
        <w:ind w:right="54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от 0,2 до 0,6 с шагом 0,1;</w:t>
      </w:r>
    </w:p>
    <w:p w14:paraId="168CC805" w14:textId="77777777" w:rsidR="007E595A" w:rsidRDefault="007E595A" w:rsidP="00E07AEB">
      <w:pPr>
        <w:pStyle w:val="aa"/>
        <w:tabs>
          <w:tab w:val="left" w:pos="9781"/>
          <w:tab w:val="left" w:pos="10065"/>
        </w:tabs>
        <w:ind w:right="545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от 0 до 0,4 с шагом 0,05.</w:t>
      </w:r>
    </w:p>
    <w:p w14:paraId="49FACAC0" w14:textId="00916CA4" w:rsidR="00E07AEB" w:rsidRDefault="00E07AEB" w:rsidP="00E07AEB">
      <w:pPr>
        <w:tabs>
          <w:tab w:val="left" w:pos="9781"/>
          <w:tab w:val="left" w:pos="10065"/>
        </w:tabs>
        <w:ind w:right="545" w:firstLine="709"/>
        <w:jc w:val="center"/>
        <w:rPr>
          <w:b/>
          <w:bCs/>
          <w:sz w:val="28"/>
          <w:szCs w:val="28"/>
          <w:lang w:val="en-US"/>
        </w:rPr>
      </w:pPr>
      <w:r w:rsidRPr="00E07AEB">
        <w:rPr>
          <w:noProof/>
        </w:rPr>
        <w:drawing>
          <wp:inline distT="0" distB="0" distL="0" distR="0" wp14:anchorId="56709CFF" wp14:editId="0EBC85EB">
            <wp:extent cx="4320000" cy="2387077"/>
            <wp:effectExtent l="152400" t="152400" r="366395" b="3371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87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17B56" w14:textId="04C00D63" w:rsidR="00E07AEB" w:rsidRDefault="00E07AEB" w:rsidP="00E07AEB">
      <w:pPr>
        <w:tabs>
          <w:tab w:val="left" w:pos="9781"/>
          <w:tab w:val="left" w:pos="10065"/>
        </w:tabs>
        <w:ind w:right="545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программная реализация задания</w:t>
      </w:r>
    </w:p>
    <w:p w14:paraId="56CE3896" w14:textId="6E60D8D9" w:rsidR="00E07AEB" w:rsidRDefault="005F53AB" w:rsidP="00E07AEB">
      <w:pPr>
        <w:tabs>
          <w:tab w:val="left" w:pos="9781"/>
          <w:tab w:val="left" w:pos="10065"/>
        </w:tabs>
        <w:ind w:right="545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Словарь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3"/>
        <w:gridCol w:w="3441"/>
        <w:gridCol w:w="3466"/>
      </w:tblGrid>
      <w:tr w:rsidR="005F53AB" w14:paraId="225701D0" w14:textId="77777777" w:rsidTr="00DB5E6C">
        <w:tc>
          <w:tcPr>
            <w:tcW w:w="3693" w:type="dxa"/>
          </w:tcPr>
          <w:p w14:paraId="390ECF79" w14:textId="384BBCE8" w:rsidR="005F53AB" w:rsidRPr="005F53AB" w:rsidRDefault="005F53AB" w:rsidP="005F53AB">
            <w:pPr>
              <w:pStyle w:val="ab"/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  <w:tc>
          <w:tcPr>
            <w:tcW w:w="3441" w:type="dxa"/>
          </w:tcPr>
          <w:p w14:paraId="083A2E46" w14:textId="4DC83C80" w:rsidR="005F53AB" w:rsidRDefault="005F53AB" w:rsidP="005F53AB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строк</w:t>
            </w:r>
          </w:p>
        </w:tc>
        <w:tc>
          <w:tcPr>
            <w:tcW w:w="3466" w:type="dxa"/>
          </w:tcPr>
          <w:p w14:paraId="3B0DFAB0" w14:textId="072C92D1" w:rsidR="005F53AB" w:rsidRDefault="005F53AB" w:rsidP="005F53AB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5F53AB" w14:paraId="7A8C9098" w14:textId="77777777" w:rsidTr="00DB5E6C">
        <w:tc>
          <w:tcPr>
            <w:tcW w:w="3693" w:type="dxa"/>
          </w:tcPr>
          <w:p w14:paraId="51B184CC" w14:textId="6CEE2C2E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package</w:t>
            </w:r>
          </w:p>
        </w:tc>
        <w:tc>
          <w:tcPr>
            <w:tcW w:w="3441" w:type="dxa"/>
          </w:tcPr>
          <w:p w14:paraId="22406FC3" w14:textId="0821E1F7" w:rsidR="005F53AB" w:rsidRP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66" w:type="dxa"/>
          </w:tcPr>
          <w:p w14:paraId="1D0C43AA" w14:textId="16E680F2" w:rsidR="005F53AB" w:rsidRP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F358616" w14:textId="77777777" w:rsidTr="00DB5E6C">
        <w:tc>
          <w:tcPr>
            <w:tcW w:w="3693" w:type="dxa"/>
          </w:tcPr>
          <w:p w14:paraId="0B2985DA" w14:textId="5F7B9EC9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3441" w:type="dxa"/>
          </w:tcPr>
          <w:p w14:paraId="5300A3E8" w14:textId="24876AD9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66" w:type="dxa"/>
          </w:tcPr>
          <w:p w14:paraId="5A9CDF76" w14:textId="3229A57A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3D0A14B9" w14:textId="77777777" w:rsidTr="00DB5E6C">
        <w:tc>
          <w:tcPr>
            <w:tcW w:w="3693" w:type="dxa"/>
          </w:tcPr>
          <w:p w14:paraId="780CBF4A" w14:textId="3BEFEB58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3441" w:type="dxa"/>
          </w:tcPr>
          <w:p w14:paraId="1C137179" w14:textId="7E245253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66" w:type="dxa"/>
          </w:tcPr>
          <w:p w14:paraId="30F4DE8A" w14:textId="02BE1423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0678F22A" w14:textId="77777777" w:rsidTr="00DB5E6C">
        <w:tc>
          <w:tcPr>
            <w:tcW w:w="3693" w:type="dxa"/>
          </w:tcPr>
          <w:p w14:paraId="43A999C7" w14:textId="762FB8FF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static</w:t>
            </w:r>
          </w:p>
        </w:tc>
        <w:tc>
          <w:tcPr>
            <w:tcW w:w="3441" w:type="dxa"/>
          </w:tcPr>
          <w:p w14:paraId="5C7D3930" w14:textId="41E8A08B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66" w:type="dxa"/>
          </w:tcPr>
          <w:p w14:paraId="4B07D4BB" w14:textId="51173BE2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4054B8D" w14:textId="77777777" w:rsidTr="00DB5E6C">
        <w:tc>
          <w:tcPr>
            <w:tcW w:w="3693" w:type="dxa"/>
          </w:tcPr>
          <w:p w14:paraId="63B7BA45" w14:textId="4D56611F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441" w:type="dxa"/>
          </w:tcPr>
          <w:p w14:paraId="1A71CAC7" w14:textId="78FDF68E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66" w:type="dxa"/>
          </w:tcPr>
          <w:p w14:paraId="1A7CE260" w14:textId="03613DA6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02B66CD7" w14:textId="77777777" w:rsidTr="00DB5E6C">
        <w:tc>
          <w:tcPr>
            <w:tcW w:w="3693" w:type="dxa"/>
          </w:tcPr>
          <w:p w14:paraId="5DB6960B" w14:textId="6A5684B0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3441" w:type="dxa"/>
          </w:tcPr>
          <w:p w14:paraId="40A6FFEF" w14:textId="4EA70880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66" w:type="dxa"/>
          </w:tcPr>
          <w:p w14:paraId="61B548CB" w14:textId="4486CD0A" w:rsidR="005F53AB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37DEDCDA" w14:textId="77777777" w:rsidTr="00DB5E6C">
        <w:tc>
          <w:tcPr>
            <w:tcW w:w="3693" w:type="dxa"/>
          </w:tcPr>
          <w:p w14:paraId="731A5CA7" w14:textId="786438CD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441" w:type="dxa"/>
          </w:tcPr>
          <w:p w14:paraId="55615772" w14:textId="6FC68E0B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6, 8, 9</w:t>
            </w:r>
          </w:p>
        </w:tc>
        <w:tc>
          <w:tcPr>
            <w:tcW w:w="3466" w:type="dxa"/>
          </w:tcPr>
          <w:p w14:paraId="12649618" w14:textId="2F441CF4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53AB" w14:paraId="68204F89" w14:textId="77777777" w:rsidTr="00DB5E6C">
        <w:tc>
          <w:tcPr>
            <w:tcW w:w="3693" w:type="dxa"/>
          </w:tcPr>
          <w:p w14:paraId="6F7454EE" w14:textId="77088AC8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System.out.print</w:t>
            </w:r>
          </w:p>
        </w:tc>
        <w:tc>
          <w:tcPr>
            <w:tcW w:w="3441" w:type="dxa"/>
          </w:tcPr>
          <w:p w14:paraId="5CEB1111" w14:textId="6DBE4498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7, 14, 16</w:t>
            </w:r>
          </w:p>
        </w:tc>
        <w:tc>
          <w:tcPr>
            <w:tcW w:w="3466" w:type="dxa"/>
          </w:tcPr>
          <w:p w14:paraId="40FA9483" w14:textId="375A6DE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F53AB" w14:paraId="09F443A3" w14:textId="77777777" w:rsidTr="00DB5E6C">
        <w:tc>
          <w:tcPr>
            <w:tcW w:w="3693" w:type="dxa"/>
          </w:tcPr>
          <w:p w14:paraId="569067A7" w14:textId="2B62D718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for{ … }</w:t>
            </w:r>
          </w:p>
        </w:tc>
        <w:tc>
          <w:tcPr>
            <w:tcW w:w="3441" w:type="dxa"/>
          </w:tcPr>
          <w:p w14:paraId="7CE55433" w14:textId="30066480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8 .. 15, 9 .. 15</w:t>
            </w:r>
          </w:p>
        </w:tc>
        <w:tc>
          <w:tcPr>
            <w:tcW w:w="3466" w:type="dxa"/>
          </w:tcPr>
          <w:p w14:paraId="04DC13E7" w14:textId="65966989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2A5B763B" w14:textId="77777777" w:rsidTr="00DB5E6C">
        <w:tc>
          <w:tcPr>
            <w:tcW w:w="3693" w:type="dxa"/>
          </w:tcPr>
          <w:p w14:paraId="5B1C4C26" w14:textId="698D461B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 () … else</w:t>
            </w:r>
          </w:p>
        </w:tc>
        <w:tc>
          <w:tcPr>
            <w:tcW w:w="3441" w:type="dxa"/>
          </w:tcPr>
          <w:p w14:paraId="67A236DA" w14:textId="21C1CCA5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10..14</w:t>
            </w:r>
          </w:p>
        </w:tc>
        <w:tc>
          <w:tcPr>
            <w:tcW w:w="3466" w:type="dxa"/>
          </w:tcPr>
          <w:p w14:paraId="551F3C5C" w14:textId="004A3D79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187593D1" w14:textId="77777777" w:rsidTr="00DB5E6C">
        <w:tc>
          <w:tcPr>
            <w:tcW w:w="3693" w:type="dxa"/>
          </w:tcPr>
          <w:p w14:paraId="7DDDFDDD" w14:textId="77918101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Math.log</w:t>
            </w:r>
          </w:p>
        </w:tc>
        <w:tc>
          <w:tcPr>
            <w:tcW w:w="3441" w:type="dxa"/>
          </w:tcPr>
          <w:p w14:paraId="4861131A" w14:textId="7089D217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466" w:type="dxa"/>
          </w:tcPr>
          <w:p w14:paraId="4F26A430" w14:textId="724DB3F0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64A5A4A5" w14:textId="77777777" w:rsidTr="00DB5E6C">
        <w:tc>
          <w:tcPr>
            <w:tcW w:w="3693" w:type="dxa"/>
          </w:tcPr>
          <w:p w14:paraId="6E0E72E6" w14:textId="083D98BE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Math.abs</w:t>
            </w:r>
          </w:p>
        </w:tc>
        <w:tc>
          <w:tcPr>
            <w:tcW w:w="3441" w:type="dxa"/>
          </w:tcPr>
          <w:p w14:paraId="3B5ACB6E" w14:textId="478E7298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11, 13</w:t>
            </w:r>
          </w:p>
        </w:tc>
        <w:tc>
          <w:tcPr>
            <w:tcW w:w="3466" w:type="dxa"/>
          </w:tcPr>
          <w:p w14:paraId="253B07C4" w14:textId="3ECEFB40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75EA2FDC" w14:textId="77777777" w:rsidTr="00DB5E6C">
        <w:tc>
          <w:tcPr>
            <w:tcW w:w="3693" w:type="dxa"/>
          </w:tcPr>
          <w:p w14:paraId="0F9DDC17" w14:textId="23D33A1B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Math.exp</w:t>
            </w:r>
          </w:p>
        </w:tc>
        <w:tc>
          <w:tcPr>
            <w:tcW w:w="3441" w:type="dxa"/>
          </w:tcPr>
          <w:p w14:paraId="361110A2" w14:textId="45290F94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47B7EC1F" w14:textId="53478698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51DC4C63" w14:textId="77777777" w:rsidTr="00DB5E6C">
        <w:tc>
          <w:tcPr>
            <w:tcW w:w="3693" w:type="dxa"/>
          </w:tcPr>
          <w:p w14:paraId="2D6D3F3A" w14:textId="0B6B61FC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3441" w:type="dxa"/>
          </w:tcPr>
          <w:p w14:paraId="531F654B" w14:textId="57FBBA17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1, 6, 7, 8, 8, 9, 9, 11, 13, 14, 16</w:t>
            </w:r>
          </w:p>
        </w:tc>
        <w:tc>
          <w:tcPr>
            <w:tcW w:w="3466" w:type="dxa"/>
          </w:tcPr>
          <w:p w14:paraId="767DC430" w14:textId="12A2E346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5F53AB" w14:paraId="5A486CF9" w14:textId="77777777" w:rsidTr="00DB5E6C">
        <w:tc>
          <w:tcPr>
            <w:tcW w:w="3693" w:type="dxa"/>
          </w:tcPr>
          <w:p w14:paraId="3794E1EA" w14:textId="63524AF4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{}</w:t>
            </w:r>
          </w:p>
        </w:tc>
        <w:tc>
          <w:tcPr>
            <w:tcW w:w="3441" w:type="dxa"/>
          </w:tcPr>
          <w:p w14:paraId="65ABAEE3" w14:textId="37A0C8E2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3..18, 9..15</w:t>
            </w:r>
          </w:p>
        </w:tc>
        <w:tc>
          <w:tcPr>
            <w:tcW w:w="3466" w:type="dxa"/>
          </w:tcPr>
          <w:p w14:paraId="0661355A" w14:textId="2E476782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5B15A468" w14:textId="77777777" w:rsidTr="00DB5E6C">
        <w:tc>
          <w:tcPr>
            <w:tcW w:w="3693" w:type="dxa"/>
          </w:tcPr>
          <w:p w14:paraId="4C4891B8" w14:textId="0AC1F15F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3441" w:type="dxa"/>
          </w:tcPr>
          <w:p w14:paraId="170B28AC" w14:textId="057B00DD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5, 7, 8, 9, 10, 11, 11, 13, 13, 13, 13 14, 15 </w:t>
            </w:r>
          </w:p>
        </w:tc>
        <w:tc>
          <w:tcPr>
            <w:tcW w:w="3466" w:type="dxa"/>
          </w:tcPr>
          <w:p w14:paraId="22240662" w14:textId="6605E4E3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5F53AB" w14:paraId="60647761" w14:textId="77777777" w:rsidTr="00DB5E6C">
        <w:tc>
          <w:tcPr>
            <w:tcW w:w="3693" w:type="dxa"/>
          </w:tcPr>
          <w:p w14:paraId="74E4FD0F" w14:textId="0944BB9A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3441" w:type="dxa"/>
          </w:tcPr>
          <w:p w14:paraId="0FCD2189" w14:textId="501A33C5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8, 9, 11, 13</w:t>
            </w:r>
          </w:p>
        </w:tc>
        <w:tc>
          <w:tcPr>
            <w:tcW w:w="3466" w:type="dxa"/>
          </w:tcPr>
          <w:p w14:paraId="4B8C4CA0" w14:textId="1840EC2D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F53AB" w14:paraId="4E142F04" w14:textId="77777777" w:rsidTr="00DB5E6C">
        <w:tc>
          <w:tcPr>
            <w:tcW w:w="3693" w:type="dxa"/>
          </w:tcPr>
          <w:p w14:paraId="49650904" w14:textId="5686EDAE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3441" w:type="dxa"/>
          </w:tcPr>
          <w:p w14:paraId="4417C315" w14:textId="11591F61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66" w:type="dxa"/>
          </w:tcPr>
          <w:p w14:paraId="5EA3D44B" w14:textId="231586A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C4EF244" w14:textId="77777777" w:rsidTr="00DB5E6C">
        <w:tc>
          <w:tcPr>
            <w:tcW w:w="3693" w:type="dxa"/>
          </w:tcPr>
          <w:p w14:paraId="4E12716B" w14:textId="0BB0F9CA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3441" w:type="dxa"/>
          </w:tcPr>
          <w:p w14:paraId="3495E3B9" w14:textId="7A45215B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466" w:type="dxa"/>
          </w:tcPr>
          <w:p w14:paraId="754DFF7A" w14:textId="491D8882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FA62811" w14:textId="77777777" w:rsidTr="00DB5E6C">
        <w:tc>
          <w:tcPr>
            <w:tcW w:w="3693" w:type="dxa"/>
          </w:tcPr>
          <w:p w14:paraId="004D0AE9" w14:textId="19097A66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+=</w:t>
            </w:r>
          </w:p>
        </w:tc>
        <w:tc>
          <w:tcPr>
            <w:tcW w:w="3441" w:type="dxa"/>
          </w:tcPr>
          <w:p w14:paraId="26A83C60" w14:textId="48DC4BA1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8, 9</w:t>
            </w:r>
          </w:p>
        </w:tc>
        <w:tc>
          <w:tcPr>
            <w:tcW w:w="3466" w:type="dxa"/>
          </w:tcPr>
          <w:p w14:paraId="1F20FD67" w14:textId="464E459E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F53AB" w14:paraId="761C546C" w14:textId="77777777" w:rsidTr="00DB5E6C">
        <w:tc>
          <w:tcPr>
            <w:tcW w:w="3693" w:type="dxa"/>
          </w:tcPr>
          <w:p w14:paraId="72CBE0CA" w14:textId="1D5DD124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</w:p>
        </w:tc>
        <w:tc>
          <w:tcPr>
            <w:tcW w:w="3441" w:type="dxa"/>
          </w:tcPr>
          <w:p w14:paraId="127B946E" w14:textId="78AC5674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11, 13, 13, 13 14</w:t>
            </w:r>
          </w:p>
        </w:tc>
        <w:tc>
          <w:tcPr>
            <w:tcW w:w="3466" w:type="dxa"/>
          </w:tcPr>
          <w:p w14:paraId="29F9FAEE" w14:textId="067D8E5D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F53AB" w14:paraId="071C1F3D" w14:textId="77777777" w:rsidTr="00DB5E6C">
        <w:tc>
          <w:tcPr>
            <w:tcW w:w="3693" w:type="dxa"/>
          </w:tcPr>
          <w:p w14:paraId="3BEA0630" w14:textId="5CE71936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41" w:type="dxa"/>
          </w:tcPr>
          <w:p w14:paraId="1BFC244D" w14:textId="4555F1E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33094EAD" w14:textId="0D2F24EF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F53AB" w14:paraId="42AE5593" w14:textId="77777777" w:rsidTr="00DB5E6C">
        <w:tc>
          <w:tcPr>
            <w:tcW w:w="3693" w:type="dxa"/>
          </w:tcPr>
          <w:p w14:paraId="2473D43D" w14:textId="3515CCE2" w:rsidR="005F53AB" w:rsidRDefault="005F53AB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3441" w:type="dxa"/>
          </w:tcPr>
          <w:p w14:paraId="0AA1FEC8" w14:textId="61A29207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03B7F13D" w14:textId="34C8F39B" w:rsidR="005F53AB" w:rsidRDefault="005F53AB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5E6C" w14:paraId="2BCB5668" w14:textId="77777777" w:rsidTr="00DB5E6C">
        <w:tc>
          <w:tcPr>
            <w:tcW w:w="3693" w:type="dxa"/>
          </w:tcPr>
          <w:p w14:paraId="3922DA10" w14:textId="32BE9857" w:rsidR="00DB5E6C" w:rsidRDefault="00DB5E6C" w:rsidP="005F53AB">
            <w:pPr>
              <w:pStyle w:val="ab"/>
              <w:numPr>
                <w:ilvl w:val="0"/>
                <w:numId w:val="3"/>
              </w:numPr>
              <w:tabs>
                <w:tab w:val="left" w:pos="9781"/>
                <w:tab w:val="left" w:pos="10065"/>
              </w:tabs>
              <w:ind w:right="54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3441" w:type="dxa"/>
          </w:tcPr>
          <w:p w14:paraId="091458B4" w14:textId="423CC8C4" w:rsidR="00DB5E6C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466" w:type="dxa"/>
          </w:tcPr>
          <w:p w14:paraId="6C9BB067" w14:textId="30EEDE1F" w:rsidR="00DB5E6C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5E6C" w14:paraId="71640082" w14:textId="77777777" w:rsidTr="00DB5E6C">
        <w:tc>
          <w:tcPr>
            <w:tcW w:w="7134" w:type="dxa"/>
            <w:gridSpan w:val="2"/>
          </w:tcPr>
          <w:p w14:paraId="50AF0EB5" w14:textId="45A6CD2D" w:rsidR="00DB5E6C" w:rsidRPr="00DB5E6C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466" w:type="dxa"/>
          </w:tcPr>
          <w:p w14:paraId="66D4162F" w14:textId="20CD5EBA" w:rsidR="00DB5E6C" w:rsidRPr="00DB5E6C" w:rsidRDefault="00DB5E6C" w:rsidP="00DB5E6C">
            <w:pPr>
              <w:tabs>
                <w:tab w:val="left" w:pos="9781"/>
                <w:tab w:val="left" w:pos="10065"/>
              </w:tabs>
              <w:ind w:right="5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</w:tr>
    </w:tbl>
    <w:p w14:paraId="17B044B4" w14:textId="247117CB" w:rsidR="00FF41F6" w:rsidRDefault="00FF41F6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</w:p>
    <w:p w14:paraId="21AA974C" w14:textId="7FDF172D" w:rsidR="00FF41F6" w:rsidRDefault="00172FD8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IF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FF41F6">
        <w:rPr>
          <w:sz w:val="28"/>
          <w:szCs w:val="28"/>
          <w:lang w:val="en-US"/>
        </w:rPr>
        <w:t xml:space="preserve"> </w:t>
      </w:r>
    </w:p>
    <w:p w14:paraId="2C890938" w14:textId="2D5D9CA1" w:rsidR="00E621C3" w:rsidRPr="00E621C3" w:rsidRDefault="00172FD8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loop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  <w:r w:rsidR="00E621C3">
        <w:rPr>
          <w:sz w:val="28"/>
          <w:szCs w:val="28"/>
          <w:lang w:val="en-US"/>
        </w:rPr>
        <w:t xml:space="preserve"> </w:t>
      </w:r>
    </w:p>
    <w:p w14:paraId="44688648" w14:textId="0BF799B9" w:rsidR="00E621C3" w:rsidRDefault="00172FD8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</m:t>
        </m:r>
      </m:oMath>
      <w:r w:rsidR="00E621C3">
        <w:rPr>
          <w:sz w:val="28"/>
          <w:szCs w:val="28"/>
          <w:lang w:val="en-US"/>
        </w:rPr>
        <w:t xml:space="preserve"> </w:t>
      </w:r>
    </w:p>
    <w:p w14:paraId="611EAB12" w14:textId="390623DB" w:rsidR="00E621C3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 = 59</w:t>
      </w:r>
    </w:p>
    <w:p w14:paraId="3B9A694B" w14:textId="5425C69F" w:rsidR="00E621C3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CL=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</m:oMath>
      <w:r>
        <w:rPr>
          <w:sz w:val="28"/>
          <w:szCs w:val="28"/>
          <w:lang w:val="en-US"/>
        </w:rPr>
        <w:t xml:space="preserve"> </w:t>
      </w:r>
    </w:p>
    <w:p w14:paraId="02C3593C" w14:textId="5BE4FBB1" w:rsidR="00E621C3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CL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≈0,08</m:t>
        </m:r>
        <m:r>
          <w:rPr>
            <w:rFonts w:ascii="Cambria Math" w:hAnsi="Cambria Math"/>
            <w:sz w:val="28"/>
            <w:szCs w:val="28"/>
            <w:lang w:val="en-US"/>
          </w:rPr>
          <m:t>5</m:t>
        </m:r>
      </m:oMath>
      <w:r>
        <w:rPr>
          <w:sz w:val="28"/>
          <w:szCs w:val="28"/>
          <w:lang w:val="en-US"/>
        </w:rPr>
        <w:t xml:space="preserve"> </w:t>
      </w:r>
    </w:p>
    <w:p w14:paraId="6628FF03" w14:textId="4905F1C5" w:rsidR="00E621C3" w:rsidRDefault="00172FD8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SV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="00E621C3">
        <w:rPr>
          <w:sz w:val="28"/>
          <w:szCs w:val="28"/>
          <w:lang w:val="en-US"/>
        </w:rPr>
        <w:t xml:space="preserve"> </w:t>
      </w:r>
    </w:p>
    <w:p w14:paraId="639E72DF" w14:textId="6F6DA900" w:rsidR="00E621C3" w:rsidRPr="007359F0" w:rsidRDefault="00E621C3" w:rsidP="00FF41F6">
      <w:pPr>
        <w:tabs>
          <w:tab w:val="left" w:pos="9781"/>
          <w:tab w:val="left" w:pos="10065"/>
        </w:tabs>
        <w:ind w:right="545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SV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mod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128</m:t>
        </m:r>
      </m:oMath>
      <w:r w:rsidRPr="007359F0">
        <w:rPr>
          <w:sz w:val="28"/>
          <w:szCs w:val="28"/>
        </w:rPr>
        <w:t xml:space="preserve"> </w:t>
      </w:r>
    </w:p>
    <w:p w14:paraId="4011A976" w14:textId="4C7C6122" w:rsidR="009B2E3E" w:rsidRPr="007359F0" w:rsidRDefault="009B2E3E" w:rsidP="009B2E3E">
      <w:pPr>
        <w:tabs>
          <w:tab w:val="left" w:pos="9781"/>
          <w:tab w:val="left" w:pos="10065"/>
        </w:tabs>
        <w:ind w:right="545" w:firstLine="709"/>
        <w:jc w:val="both"/>
        <w:rPr>
          <w:sz w:val="28"/>
          <w:szCs w:val="28"/>
        </w:rPr>
      </w:pPr>
      <w:r w:rsidRPr="009B2E3E">
        <w:rPr>
          <w:b/>
          <w:bCs/>
          <w:sz w:val="28"/>
          <w:szCs w:val="28"/>
        </w:rPr>
        <w:t>Вывод:</w:t>
      </w:r>
      <w:r w:rsidRPr="009B2E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B2E3E">
        <w:rPr>
          <w:sz w:val="28"/>
          <w:szCs w:val="28"/>
        </w:rPr>
        <w:t xml:space="preserve">з полученных результатов анализа текста программы следует, что исходный код имеет невысокую сложность, так как на </w:t>
      </w:r>
      <w:r w:rsidR="008766DC">
        <w:rPr>
          <w:sz w:val="28"/>
          <w:szCs w:val="28"/>
        </w:rPr>
        <w:t>59</w:t>
      </w:r>
      <w:r w:rsidRPr="009B2E3E">
        <w:rPr>
          <w:sz w:val="28"/>
          <w:szCs w:val="28"/>
        </w:rPr>
        <w:t xml:space="preserve"> оператор</w:t>
      </w:r>
      <w:r w:rsidR="008766DC">
        <w:rPr>
          <w:sz w:val="28"/>
          <w:szCs w:val="28"/>
        </w:rPr>
        <w:t>ов</w:t>
      </w:r>
      <w:r w:rsidRPr="009B2E3E">
        <w:rPr>
          <w:sz w:val="28"/>
          <w:szCs w:val="28"/>
        </w:rPr>
        <w:t xml:space="preserve"> текста приходится всего лишь </w:t>
      </w:r>
      <w:r w:rsidR="008766DC">
        <w:rPr>
          <w:sz w:val="28"/>
          <w:szCs w:val="28"/>
        </w:rPr>
        <w:t>1</w:t>
      </w:r>
      <w:r w:rsidRPr="009B2E3E">
        <w:rPr>
          <w:sz w:val="28"/>
          <w:szCs w:val="28"/>
        </w:rPr>
        <w:t xml:space="preserve"> оператор услови</w:t>
      </w:r>
      <w:r w:rsidR="008766DC">
        <w:rPr>
          <w:sz w:val="28"/>
          <w:szCs w:val="28"/>
        </w:rPr>
        <w:t>я</w:t>
      </w:r>
      <w:r w:rsidRPr="009B2E3E">
        <w:rPr>
          <w:sz w:val="28"/>
          <w:szCs w:val="28"/>
        </w:rPr>
        <w:t xml:space="preserve">. Общее число программных модулей решения </w:t>
      </w:r>
      <w:r w:rsidR="008766DC">
        <w:rPr>
          <w:sz w:val="28"/>
          <w:szCs w:val="28"/>
        </w:rPr>
        <w:t xml:space="preserve">равно </w:t>
      </w:r>
      <w:r w:rsidR="007359F0" w:rsidRPr="007359F0">
        <w:rPr>
          <w:sz w:val="28"/>
          <w:szCs w:val="28"/>
        </w:rPr>
        <w:t>2</w:t>
      </w:r>
      <w:r w:rsidRPr="009B2E3E">
        <w:rPr>
          <w:sz w:val="28"/>
          <w:szCs w:val="28"/>
        </w:rPr>
        <w:t>,</w:t>
      </w:r>
      <w:r w:rsidR="007359F0" w:rsidRPr="007359F0">
        <w:rPr>
          <w:sz w:val="28"/>
          <w:szCs w:val="28"/>
        </w:rPr>
        <w:t xml:space="preserve"> </w:t>
      </w:r>
      <w:r w:rsidR="007359F0">
        <w:rPr>
          <w:sz w:val="28"/>
          <w:szCs w:val="28"/>
        </w:rPr>
        <w:t>но зависимостей 4,</w:t>
      </w:r>
      <w:r w:rsidRPr="009B2E3E">
        <w:rPr>
          <w:sz w:val="28"/>
          <w:szCs w:val="28"/>
        </w:rPr>
        <w:t xml:space="preserve"> что </w:t>
      </w:r>
      <w:r w:rsidR="007359F0">
        <w:rPr>
          <w:sz w:val="28"/>
          <w:szCs w:val="28"/>
        </w:rPr>
        <w:t xml:space="preserve">говорит о сильной зависимости от используемой библиотеки </w:t>
      </w:r>
      <w:r w:rsidR="007359F0">
        <w:rPr>
          <w:sz w:val="28"/>
          <w:szCs w:val="28"/>
          <w:lang w:val="en-US"/>
        </w:rPr>
        <w:t>Math</w:t>
      </w:r>
      <w:r w:rsidR="007359F0" w:rsidRPr="007359F0">
        <w:rPr>
          <w:sz w:val="28"/>
          <w:szCs w:val="28"/>
        </w:rPr>
        <w:t>.</w:t>
      </w:r>
    </w:p>
    <w:sectPr w:rsidR="009B2E3E" w:rsidRPr="007359F0">
      <w:pgSz w:w="11910" w:h="16840"/>
      <w:pgMar w:top="760" w:right="280" w:bottom="1180" w:left="102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C6879" w14:textId="77777777" w:rsidR="00172FD8" w:rsidRDefault="00172FD8" w:rsidP="00856103">
      <w:r>
        <w:separator/>
      </w:r>
    </w:p>
  </w:endnote>
  <w:endnote w:type="continuationSeparator" w:id="0">
    <w:p w14:paraId="6A988122" w14:textId="77777777" w:rsidR="00172FD8" w:rsidRDefault="00172FD8" w:rsidP="0085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1AB5" w14:textId="77777777" w:rsidR="00287DA9" w:rsidRPr="00856103" w:rsidRDefault="00287DA9" w:rsidP="00287DA9">
    <w:pPr>
      <w:pStyle w:val="a3"/>
      <w:tabs>
        <w:tab w:val="left" w:pos="4751"/>
      </w:tabs>
      <w:spacing w:before="1"/>
      <w:ind w:left="0" w:right="545"/>
      <w:jc w:val="center"/>
      <w:rPr>
        <w:spacing w:val="-67"/>
      </w:rPr>
    </w:pPr>
    <w:r w:rsidRPr="00856103">
      <w:t>Ростов-на-Дону</w:t>
    </w:r>
    <w:r w:rsidRPr="00856103">
      <w:rPr>
        <w:spacing w:val="-67"/>
      </w:rPr>
      <w:t xml:space="preserve"> </w:t>
    </w:r>
  </w:p>
  <w:p w14:paraId="1C0A7842" w14:textId="53F403E7" w:rsidR="00287DA9" w:rsidRPr="00287DA9" w:rsidRDefault="00287DA9" w:rsidP="00287DA9">
    <w:pPr>
      <w:pStyle w:val="a8"/>
      <w:ind w:right="545"/>
      <w:jc w:val="center"/>
      <w:rPr>
        <w:sz w:val="28"/>
        <w:szCs w:val="28"/>
      </w:rPr>
    </w:pPr>
    <w:r w:rsidRPr="00856103">
      <w:rPr>
        <w:sz w:val="28"/>
        <w:szCs w:val="28"/>
      </w:rPr>
      <w:t>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0C178" w14:textId="77777777" w:rsidR="00172FD8" w:rsidRDefault="00172FD8" w:rsidP="00856103">
      <w:r>
        <w:separator/>
      </w:r>
    </w:p>
  </w:footnote>
  <w:footnote w:type="continuationSeparator" w:id="0">
    <w:p w14:paraId="1F9BE2A7" w14:textId="77777777" w:rsidR="00172FD8" w:rsidRDefault="00172FD8" w:rsidP="0085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0799" w14:textId="77777777" w:rsidR="0021781E" w:rsidRDefault="0021781E" w:rsidP="00287DA9">
    <w:pPr>
      <w:pStyle w:val="a6"/>
      <w:ind w:right="545"/>
    </w:pPr>
  </w:p>
  <w:p w14:paraId="036421A1" w14:textId="05543E44" w:rsidR="00E448B1" w:rsidRDefault="00E448B1" w:rsidP="00287DA9">
    <w:pPr>
      <w:pStyle w:val="a6"/>
      <w:ind w:right="54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E10CE" w14:textId="0BE56503" w:rsidR="00287DA9" w:rsidRDefault="00287DA9" w:rsidP="00287DA9">
    <w:pPr>
      <w:pStyle w:val="a6"/>
      <w:ind w:right="545"/>
      <w:jc w:val="center"/>
    </w:pPr>
    <w:r>
      <w:rPr>
        <w:noProof/>
      </w:rPr>
      <w:drawing>
        <wp:inline distT="0" distB="0" distL="0" distR="0" wp14:anchorId="7A60E14E" wp14:editId="71B05688">
          <wp:extent cx="595121" cy="595122"/>
          <wp:effectExtent l="0" t="0" r="0" b="0"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121" cy="5951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1307B"/>
    <w:multiLevelType w:val="hybridMultilevel"/>
    <w:tmpl w:val="847C3238"/>
    <w:lvl w:ilvl="0" w:tplc="35C64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FBB6EC5"/>
    <w:multiLevelType w:val="hybridMultilevel"/>
    <w:tmpl w:val="B9CE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E5"/>
    <w:rsid w:val="0002276B"/>
    <w:rsid w:val="000B1422"/>
    <w:rsid w:val="00172FD8"/>
    <w:rsid w:val="0021781E"/>
    <w:rsid w:val="00287DA9"/>
    <w:rsid w:val="002905DC"/>
    <w:rsid w:val="0029316B"/>
    <w:rsid w:val="003450A1"/>
    <w:rsid w:val="00350A2D"/>
    <w:rsid w:val="003851CE"/>
    <w:rsid w:val="00477621"/>
    <w:rsid w:val="004C05D3"/>
    <w:rsid w:val="00523920"/>
    <w:rsid w:val="005F53AB"/>
    <w:rsid w:val="00684615"/>
    <w:rsid w:val="006D13BC"/>
    <w:rsid w:val="006D6FEE"/>
    <w:rsid w:val="006E23E5"/>
    <w:rsid w:val="0071212D"/>
    <w:rsid w:val="007359F0"/>
    <w:rsid w:val="00752E60"/>
    <w:rsid w:val="00765513"/>
    <w:rsid w:val="007E595A"/>
    <w:rsid w:val="00856103"/>
    <w:rsid w:val="008766DC"/>
    <w:rsid w:val="008E4A48"/>
    <w:rsid w:val="00916FA9"/>
    <w:rsid w:val="00952C4A"/>
    <w:rsid w:val="00960F88"/>
    <w:rsid w:val="00971A99"/>
    <w:rsid w:val="009B2E3E"/>
    <w:rsid w:val="00B21840"/>
    <w:rsid w:val="00B3338C"/>
    <w:rsid w:val="00B97FD2"/>
    <w:rsid w:val="00BF7C65"/>
    <w:rsid w:val="00C043B3"/>
    <w:rsid w:val="00CE4611"/>
    <w:rsid w:val="00D23636"/>
    <w:rsid w:val="00D23916"/>
    <w:rsid w:val="00D5134B"/>
    <w:rsid w:val="00D55499"/>
    <w:rsid w:val="00DA4F48"/>
    <w:rsid w:val="00DB5E6C"/>
    <w:rsid w:val="00E07AEB"/>
    <w:rsid w:val="00E448B1"/>
    <w:rsid w:val="00E621C3"/>
    <w:rsid w:val="00E774EB"/>
    <w:rsid w:val="00FD1B29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FEBCE"/>
  <w15:chartTrackingRefBased/>
  <w15:docId w15:val="{D1C7A8B3-7668-4092-BEC2-DBCC5B2C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3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043B3"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3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043B3"/>
    <w:pPr>
      <w:ind w:left="113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043B3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6D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561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610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561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6103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7E595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b">
    <w:name w:val="List Paragraph"/>
    <w:basedOn w:val="a"/>
    <w:uiPriority w:val="34"/>
    <w:qFormat/>
    <w:rsid w:val="005F53A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F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&#1044;&#1086;&#1082;&#1091;&#1084;&#1077;&#1085;&#1090;&#1099;\&#1053;&#1072;&#1089;&#1090;&#1088;&#1072;&#1080;&#1074;&#1072;&#1077;&#1084;&#1099;&#1077;%20&#1096;&#1072;&#1073;&#1083;&#1086;&#1085;&#1099;%20Office\&#1058;&#1080;&#1090;&#1091;&#1083;&#1100;&#1085;&#1080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6E1A-AC1E-499D-8F4F-9B66AA7B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Титульник.dotx</Template>
  <TotalTime>43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Сергей Якушевский</cp:lastModifiedBy>
  <cp:revision>26</cp:revision>
  <dcterms:created xsi:type="dcterms:W3CDTF">2023-09-27T14:54:00Z</dcterms:created>
  <dcterms:modified xsi:type="dcterms:W3CDTF">2023-10-18T15:01:00Z</dcterms:modified>
</cp:coreProperties>
</file>