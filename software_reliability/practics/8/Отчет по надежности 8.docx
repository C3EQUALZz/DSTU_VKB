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66FF69" w14:textId="08652E65" w:rsidR="00F23594" w:rsidRPr="00FF6BF0" w:rsidRDefault="00FF6BF0">
      <w:pPr>
        <w:pStyle w:val="a3"/>
        <w:jc w:val="right"/>
      </w:pPr>
      <w:r>
        <w:t>Программная реализация сравнения авторства текстов</w:t>
      </w:r>
    </w:p>
    <w:p w14:paraId="5D61414D" w14:textId="5613DD60" w:rsidR="00F23594" w:rsidRDefault="00F23594">
      <w:pPr>
        <w:pStyle w:val="a3"/>
        <w:jc w:val="right"/>
      </w:pPr>
      <w:r>
        <w:t>Спецификация программных требований</w:t>
      </w:r>
      <w:r>
        <w:br/>
        <w:t xml:space="preserve">к </w:t>
      </w:r>
      <w:r w:rsidR="00D81306">
        <w:t>программному средству</w:t>
      </w:r>
    </w:p>
    <w:p w14:paraId="7712FF03" w14:textId="2531A710" w:rsidR="00F23594" w:rsidRDefault="00F23594">
      <w:pPr>
        <w:pStyle w:val="a3"/>
        <w:jc w:val="right"/>
        <w:rPr>
          <w:sz w:val="28"/>
        </w:rPr>
      </w:pPr>
      <w:r>
        <w:rPr>
          <w:sz w:val="28"/>
        </w:rPr>
        <w:t>Версия 1.0</w:t>
      </w:r>
    </w:p>
    <w:p w14:paraId="2ECE0057" w14:textId="77777777" w:rsidR="00F23594" w:rsidRDefault="00F23594">
      <w:pPr>
        <w:pStyle w:val="a6"/>
        <w:tabs>
          <w:tab w:val="clear" w:pos="4320"/>
          <w:tab w:val="clear" w:pos="8640"/>
        </w:tabs>
      </w:pPr>
    </w:p>
    <w:p w14:paraId="3BA44B70" w14:textId="77777777" w:rsidR="00F23594" w:rsidRDefault="00F23594">
      <w:pPr>
        <w:pStyle w:val="a3"/>
      </w:pPr>
      <w:r>
        <w:t>Журнал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23594" w14:paraId="495B286A" w14:textId="77777777">
        <w:tc>
          <w:tcPr>
            <w:tcW w:w="2304" w:type="dxa"/>
          </w:tcPr>
          <w:p w14:paraId="28EED038" w14:textId="77777777" w:rsidR="00F23594" w:rsidRDefault="00F23594">
            <w:pPr>
              <w:pStyle w:val="tabletext0"/>
              <w:spacing w:before="60" w:after="60"/>
              <w:ind w:left="0"/>
              <w:jc w:val="center"/>
            </w:pPr>
            <w:r>
              <w:rPr>
                <w:b/>
                <w:bCs/>
              </w:rPr>
              <w:t>Дата</w:t>
            </w:r>
          </w:p>
        </w:tc>
        <w:tc>
          <w:tcPr>
            <w:tcW w:w="1152" w:type="dxa"/>
          </w:tcPr>
          <w:p w14:paraId="6CB6C796" w14:textId="77777777" w:rsidR="00F23594" w:rsidRDefault="00F23594">
            <w:pPr>
              <w:pStyle w:val="tabletext0"/>
              <w:spacing w:before="60" w:after="60"/>
              <w:ind w:left="0"/>
              <w:jc w:val="center"/>
            </w:pPr>
            <w:r>
              <w:rPr>
                <w:b/>
                <w:bCs/>
              </w:rPr>
              <w:t>Версия</w:t>
            </w:r>
          </w:p>
        </w:tc>
        <w:tc>
          <w:tcPr>
            <w:tcW w:w="3744" w:type="dxa"/>
          </w:tcPr>
          <w:p w14:paraId="3B13BE21" w14:textId="77777777" w:rsidR="00F23594" w:rsidRDefault="00F23594">
            <w:pPr>
              <w:pStyle w:val="tabletext0"/>
              <w:spacing w:before="60" w:after="60"/>
              <w:ind w:left="0"/>
              <w:jc w:val="center"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304" w:type="dxa"/>
          </w:tcPr>
          <w:p w14:paraId="7F71BC8B" w14:textId="77777777" w:rsidR="00F23594" w:rsidRDefault="00F23594">
            <w:pPr>
              <w:pStyle w:val="tabletext0"/>
              <w:spacing w:before="60" w:after="60"/>
              <w:ind w:left="0"/>
              <w:jc w:val="center"/>
            </w:pPr>
            <w:r>
              <w:rPr>
                <w:b/>
                <w:bCs/>
              </w:rPr>
              <w:t>Автор</w:t>
            </w:r>
          </w:p>
        </w:tc>
      </w:tr>
      <w:tr w:rsidR="00F23594" w14:paraId="0DD028C5" w14:textId="77777777">
        <w:tc>
          <w:tcPr>
            <w:tcW w:w="2304" w:type="dxa"/>
          </w:tcPr>
          <w:p w14:paraId="492A5787" w14:textId="06EADD3E" w:rsidR="00F23594" w:rsidRPr="00D81306" w:rsidRDefault="0034585A">
            <w:pPr>
              <w:pStyle w:val="tabletext0"/>
              <w:spacing w:before="60" w:after="60"/>
              <w:ind w:left="0"/>
              <w:rPr>
                <w:lang w:val="en-US"/>
              </w:rPr>
            </w:pPr>
            <w:r>
              <w:rPr>
                <w:lang w:val="en-US"/>
              </w:rPr>
              <w:t>03.12</w:t>
            </w:r>
            <w:bookmarkStart w:id="0" w:name="_GoBack"/>
            <w:bookmarkEnd w:id="0"/>
            <w:r w:rsidR="00D81306">
              <w:rPr>
                <w:lang w:val="en-US"/>
              </w:rPr>
              <w:t>.2024</w:t>
            </w:r>
          </w:p>
        </w:tc>
        <w:tc>
          <w:tcPr>
            <w:tcW w:w="1152" w:type="dxa"/>
          </w:tcPr>
          <w:p w14:paraId="786CBAE5" w14:textId="176E7D79" w:rsidR="00F23594" w:rsidRPr="00D81306" w:rsidRDefault="00D81306">
            <w:pPr>
              <w:pStyle w:val="tabletext0"/>
              <w:spacing w:before="60" w:after="60"/>
              <w:ind w:left="0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3744" w:type="dxa"/>
          </w:tcPr>
          <w:p w14:paraId="7E4ACFC2" w14:textId="4F7CF1AF" w:rsidR="00F23594" w:rsidRPr="00D81306" w:rsidRDefault="00D81306">
            <w:pPr>
              <w:pStyle w:val="tabletext0"/>
              <w:spacing w:before="60" w:after="60"/>
              <w:ind w:left="0"/>
              <w:rPr>
                <w:lang w:val="en-US"/>
              </w:rPr>
            </w:pPr>
            <w:r>
              <w:t>Создание спецификации программных требований</w:t>
            </w:r>
          </w:p>
        </w:tc>
        <w:tc>
          <w:tcPr>
            <w:tcW w:w="2304" w:type="dxa"/>
          </w:tcPr>
          <w:p w14:paraId="17114D53" w14:textId="1D3F51E3" w:rsidR="00F23594" w:rsidRPr="00D81306" w:rsidRDefault="00FF6BF0">
            <w:pPr>
              <w:pStyle w:val="tabletext0"/>
              <w:spacing w:before="60" w:after="60"/>
              <w:ind w:left="0"/>
            </w:pPr>
            <w:r>
              <w:t>Михайлов Александр Сергеевич</w:t>
            </w:r>
          </w:p>
        </w:tc>
      </w:tr>
      <w:tr w:rsidR="00F23594" w14:paraId="233108FA" w14:textId="77777777">
        <w:tc>
          <w:tcPr>
            <w:tcW w:w="2304" w:type="dxa"/>
          </w:tcPr>
          <w:p w14:paraId="05B8C937" w14:textId="77777777" w:rsidR="00F23594" w:rsidRDefault="00F23594">
            <w:pPr>
              <w:pStyle w:val="tabletext0"/>
              <w:spacing w:before="60" w:after="60"/>
              <w:ind w:left="0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1152" w:type="dxa"/>
          </w:tcPr>
          <w:p w14:paraId="1D0BE693" w14:textId="77777777" w:rsidR="00F23594" w:rsidRDefault="00F23594">
            <w:pPr>
              <w:pStyle w:val="tabletext0"/>
              <w:spacing w:before="60" w:after="60"/>
              <w:ind w:left="0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3744" w:type="dxa"/>
          </w:tcPr>
          <w:p w14:paraId="6C995397" w14:textId="77777777" w:rsidR="00F23594" w:rsidRDefault="00F23594">
            <w:pPr>
              <w:pStyle w:val="tabletext0"/>
              <w:spacing w:before="60" w:after="60"/>
              <w:ind w:left="0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2304" w:type="dxa"/>
          </w:tcPr>
          <w:p w14:paraId="5128BEEA" w14:textId="77777777" w:rsidR="00F23594" w:rsidRDefault="00F23594">
            <w:pPr>
              <w:pStyle w:val="tabletext0"/>
              <w:spacing w:before="60" w:after="60"/>
              <w:ind w:left="0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</w:tr>
      <w:tr w:rsidR="00F23594" w14:paraId="3FA871C6" w14:textId="77777777">
        <w:tc>
          <w:tcPr>
            <w:tcW w:w="2304" w:type="dxa"/>
          </w:tcPr>
          <w:p w14:paraId="2B321CDD" w14:textId="77777777" w:rsidR="00F23594" w:rsidRDefault="00F23594">
            <w:pPr>
              <w:pStyle w:val="Tabletext"/>
              <w:spacing w:before="60" w:after="60"/>
              <w:ind w:left="0"/>
            </w:pPr>
          </w:p>
        </w:tc>
        <w:tc>
          <w:tcPr>
            <w:tcW w:w="1152" w:type="dxa"/>
          </w:tcPr>
          <w:p w14:paraId="3C8A0D0C" w14:textId="77777777" w:rsidR="00F23594" w:rsidRDefault="00F23594">
            <w:pPr>
              <w:pStyle w:val="Tabletext"/>
              <w:spacing w:before="60" w:after="60"/>
              <w:ind w:left="0"/>
            </w:pPr>
          </w:p>
        </w:tc>
        <w:tc>
          <w:tcPr>
            <w:tcW w:w="3744" w:type="dxa"/>
          </w:tcPr>
          <w:p w14:paraId="17235922" w14:textId="77777777" w:rsidR="00F23594" w:rsidRDefault="00F23594">
            <w:pPr>
              <w:pStyle w:val="Tabletext"/>
              <w:spacing w:before="60" w:after="60"/>
              <w:ind w:left="0"/>
            </w:pPr>
          </w:p>
        </w:tc>
        <w:tc>
          <w:tcPr>
            <w:tcW w:w="2304" w:type="dxa"/>
          </w:tcPr>
          <w:p w14:paraId="421F23AD" w14:textId="77777777" w:rsidR="00F23594" w:rsidRDefault="00F23594">
            <w:pPr>
              <w:pStyle w:val="Tabletext"/>
              <w:spacing w:before="60" w:after="60"/>
              <w:ind w:left="0"/>
            </w:pPr>
          </w:p>
        </w:tc>
      </w:tr>
      <w:tr w:rsidR="00F23594" w14:paraId="2EC4E2B1" w14:textId="77777777">
        <w:tc>
          <w:tcPr>
            <w:tcW w:w="2304" w:type="dxa"/>
          </w:tcPr>
          <w:p w14:paraId="3C218F2C" w14:textId="77777777" w:rsidR="00F23594" w:rsidRDefault="00F23594">
            <w:pPr>
              <w:pStyle w:val="Tabletext"/>
              <w:spacing w:before="60" w:after="60"/>
              <w:ind w:left="0"/>
            </w:pPr>
          </w:p>
        </w:tc>
        <w:tc>
          <w:tcPr>
            <w:tcW w:w="1152" w:type="dxa"/>
          </w:tcPr>
          <w:p w14:paraId="6E7E6772" w14:textId="77777777" w:rsidR="00F23594" w:rsidRDefault="00F23594">
            <w:pPr>
              <w:pStyle w:val="Tabletext"/>
              <w:spacing w:before="60" w:after="60"/>
              <w:ind w:left="0"/>
            </w:pPr>
          </w:p>
        </w:tc>
        <w:tc>
          <w:tcPr>
            <w:tcW w:w="3744" w:type="dxa"/>
          </w:tcPr>
          <w:p w14:paraId="02535FCD" w14:textId="77777777" w:rsidR="00F23594" w:rsidRDefault="00F23594">
            <w:pPr>
              <w:pStyle w:val="Tabletext"/>
              <w:spacing w:before="60" w:after="60"/>
              <w:ind w:left="0"/>
            </w:pPr>
          </w:p>
        </w:tc>
        <w:tc>
          <w:tcPr>
            <w:tcW w:w="2304" w:type="dxa"/>
          </w:tcPr>
          <w:p w14:paraId="538EF7CA" w14:textId="77777777" w:rsidR="00F23594" w:rsidRDefault="00F23594">
            <w:pPr>
              <w:pStyle w:val="Tabletext"/>
              <w:spacing w:before="60" w:after="60"/>
              <w:ind w:left="0"/>
            </w:pPr>
          </w:p>
        </w:tc>
      </w:tr>
    </w:tbl>
    <w:p w14:paraId="523976C4" w14:textId="77777777" w:rsidR="00F23594" w:rsidRDefault="00F23594"/>
    <w:p w14:paraId="018E2E93" w14:textId="77777777" w:rsidR="00F23594" w:rsidRDefault="00F23594">
      <w:pPr>
        <w:pStyle w:val="a3"/>
      </w:pPr>
      <w:r>
        <w:br w:type="page"/>
      </w:r>
      <w:r>
        <w:lastRenderedPageBreak/>
        <w:t xml:space="preserve">Спецификация программных требований </w:t>
      </w:r>
    </w:p>
    <w:p w14:paraId="469D6A0F" w14:textId="77777777" w:rsidR="00F23594" w:rsidRDefault="00F23594">
      <w:pPr>
        <w:pStyle w:val="1"/>
        <w:rPr>
          <w:lang w:val="en-US"/>
        </w:rPr>
      </w:pPr>
      <w:bookmarkStart w:id="1" w:name="_Toc535663733"/>
      <w:r>
        <w:t>Введение</w:t>
      </w:r>
      <w:bookmarkEnd w:id="1"/>
    </w:p>
    <w:p w14:paraId="48114050" w14:textId="03369435" w:rsidR="00576674" w:rsidRPr="00576674" w:rsidRDefault="00FF6BF0" w:rsidP="00576674">
      <w:pPr>
        <w:rPr>
          <w:sz w:val="28"/>
          <w:szCs w:val="28"/>
        </w:rPr>
      </w:pPr>
      <w:r w:rsidRPr="00FF6BF0">
        <w:rPr>
          <w:sz w:val="28"/>
          <w:szCs w:val="28"/>
        </w:rPr>
        <w:t>Данный документ представляет собой спецификацию программных требований (SRS) для разработки программного средства, предназначенного для определения авторства текстов. Программное средство будет анализировать тексты на основе различных стилистических и лексических признаков, таких как частота использования слов, синтаксические конструкции, пунктуация и т.д., для выявления сходства с и</w:t>
      </w:r>
      <w:r>
        <w:rPr>
          <w:sz w:val="28"/>
          <w:szCs w:val="28"/>
        </w:rPr>
        <w:t>звестными авторами или текстами</w:t>
      </w:r>
      <w:r w:rsidR="00576674" w:rsidRPr="00576674">
        <w:rPr>
          <w:sz w:val="28"/>
          <w:szCs w:val="28"/>
        </w:rPr>
        <w:t>.</w:t>
      </w:r>
    </w:p>
    <w:p w14:paraId="50D0B83B" w14:textId="77777777" w:rsidR="00F23594" w:rsidRPr="00576674" w:rsidRDefault="00F23594">
      <w:pPr>
        <w:pStyle w:val="2"/>
        <w:rPr>
          <w:sz w:val="24"/>
          <w:szCs w:val="24"/>
          <w:lang w:val="en-US"/>
        </w:rPr>
      </w:pPr>
      <w:bookmarkStart w:id="2" w:name="_Toc535663734"/>
      <w:r w:rsidRPr="00576674">
        <w:rPr>
          <w:sz w:val="24"/>
          <w:szCs w:val="24"/>
        </w:rPr>
        <w:t>Назначение</w:t>
      </w:r>
      <w:bookmarkEnd w:id="2"/>
    </w:p>
    <w:p w14:paraId="454778CF" w14:textId="57E17181" w:rsidR="00FF6BF0" w:rsidRPr="00FF6BF0" w:rsidRDefault="00FF6BF0" w:rsidP="00FF6BF0">
      <w:pPr>
        <w:rPr>
          <w:sz w:val="28"/>
          <w:szCs w:val="28"/>
        </w:rPr>
      </w:pPr>
      <w:r w:rsidRPr="00FF6BF0">
        <w:rPr>
          <w:sz w:val="28"/>
          <w:szCs w:val="28"/>
        </w:rPr>
        <w:t>Цель данного документа — предоставить полное описание требований к функциональности и характеристикам программного средства определения авторства текстов. Этот документ охватывает все аспекты работы программного средства, включая:</w:t>
      </w:r>
    </w:p>
    <w:p w14:paraId="61F27636" w14:textId="77777777" w:rsidR="00FF6BF0" w:rsidRPr="00FF6BF0" w:rsidRDefault="00FF6BF0" w:rsidP="00FF6BF0">
      <w:pPr>
        <w:rPr>
          <w:sz w:val="28"/>
          <w:szCs w:val="28"/>
        </w:rPr>
      </w:pPr>
    </w:p>
    <w:p w14:paraId="2DADEDBB" w14:textId="77777777" w:rsidR="00FF6BF0" w:rsidRPr="00FF6BF0" w:rsidRDefault="00FF6BF0" w:rsidP="00FF6BF0">
      <w:pPr>
        <w:pStyle w:val="af4"/>
        <w:numPr>
          <w:ilvl w:val="0"/>
          <w:numId w:val="5"/>
        </w:numPr>
        <w:rPr>
          <w:sz w:val="28"/>
          <w:szCs w:val="28"/>
        </w:rPr>
      </w:pPr>
      <w:r w:rsidRPr="00FF6BF0">
        <w:rPr>
          <w:sz w:val="28"/>
          <w:szCs w:val="28"/>
        </w:rPr>
        <w:t>Внешнее поведение: интерфейс пользователя, способы ввода и вывода данных, форматы поддерживаемых текстов.</w:t>
      </w:r>
    </w:p>
    <w:p w14:paraId="0485D8EF" w14:textId="77777777" w:rsidR="00FF6BF0" w:rsidRPr="00FF6BF0" w:rsidRDefault="00FF6BF0" w:rsidP="00FF6BF0">
      <w:pPr>
        <w:rPr>
          <w:sz w:val="28"/>
          <w:szCs w:val="28"/>
        </w:rPr>
      </w:pPr>
    </w:p>
    <w:p w14:paraId="1DDFEC91" w14:textId="77777777" w:rsidR="00FF6BF0" w:rsidRPr="00FF6BF0" w:rsidRDefault="00FF6BF0" w:rsidP="00FF6BF0">
      <w:pPr>
        <w:pStyle w:val="af4"/>
        <w:numPr>
          <w:ilvl w:val="0"/>
          <w:numId w:val="5"/>
        </w:numPr>
        <w:rPr>
          <w:sz w:val="28"/>
          <w:szCs w:val="28"/>
        </w:rPr>
      </w:pPr>
      <w:r w:rsidRPr="00FF6BF0">
        <w:rPr>
          <w:sz w:val="28"/>
          <w:szCs w:val="28"/>
        </w:rPr>
        <w:t>Алгоритмы анализа: методы выявления стилистических и лексических признаков, алгоритмы сравнения текстов, способы оценки достоверности результатов.</w:t>
      </w:r>
    </w:p>
    <w:p w14:paraId="328342CE" w14:textId="77777777" w:rsidR="00FF6BF0" w:rsidRPr="00FF6BF0" w:rsidRDefault="00FF6BF0" w:rsidP="00FF6BF0">
      <w:pPr>
        <w:rPr>
          <w:sz w:val="28"/>
          <w:szCs w:val="28"/>
        </w:rPr>
      </w:pPr>
    </w:p>
    <w:p w14:paraId="70A6A14A" w14:textId="77777777" w:rsidR="00FF6BF0" w:rsidRPr="00FF6BF0" w:rsidRDefault="00FF6BF0" w:rsidP="00FF6BF0">
      <w:pPr>
        <w:pStyle w:val="af4"/>
        <w:numPr>
          <w:ilvl w:val="0"/>
          <w:numId w:val="5"/>
        </w:numPr>
        <w:rPr>
          <w:sz w:val="28"/>
          <w:szCs w:val="28"/>
        </w:rPr>
      </w:pPr>
      <w:r w:rsidRPr="00FF6BF0">
        <w:rPr>
          <w:sz w:val="28"/>
          <w:szCs w:val="28"/>
        </w:rPr>
        <w:t xml:space="preserve">База данных: структура хранения информации </w:t>
      </w:r>
      <w:proofErr w:type="gramStart"/>
      <w:r w:rsidRPr="00FF6BF0">
        <w:rPr>
          <w:sz w:val="28"/>
          <w:szCs w:val="28"/>
        </w:rPr>
        <w:t>о</w:t>
      </w:r>
      <w:proofErr w:type="gramEnd"/>
      <w:r w:rsidRPr="00FF6BF0">
        <w:rPr>
          <w:sz w:val="28"/>
          <w:szCs w:val="28"/>
        </w:rPr>
        <w:t xml:space="preserve"> известных авторах и текстах, методы добавления и обновления данных.</w:t>
      </w:r>
    </w:p>
    <w:p w14:paraId="43868686" w14:textId="77777777" w:rsidR="00FF6BF0" w:rsidRPr="00FF6BF0" w:rsidRDefault="00FF6BF0" w:rsidP="00FF6BF0">
      <w:pPr>
        <w:rPr>
          <w:sz w:val="28"/>
          <w:szCs w:val="28"/>
        </w:rPr>
      </w:pPr>
    </w:p>
    <w:p w14:paraId="1AE39939" w14:textId="77777777" w:rsidR="00FF6BF0" w:rsidRPr="00FF6BF0" w:rsidRDefault="00FF6BF0" w:rsidP="00FF6BF0">
      <w:pPr>
        <w:pStyle w:val="af4"/>
        <w:numPr>
          <w:ilvl w:val="0"/>
          <w:numId w:val="5"/>
        </w:numPr>
        <w:rPr>
          <w:sz w:val="28"/>
          <w:szCs w:val="28"/>
        </w:rPr>
      </w:pPr>
      <w:r w:rsidRPr="00FF6BF0">
        <w:rPr>
          <w:sz w:val="28"/>
          <w:szCs w:val="28"/>
        </w:rPr>
        <w:t>Нефункциональные требования: производительность, безопасность, масштабируемость, удобство использования.</w:t>
      </w:r>
    </w:p>
    <w:p w14:paraId="2879F1AE" w14:textId="77777777" w:rsidR="00FF6BF0" w:rsidRPr="00FF6BF0" w:rsidRDefault="00FF6BF0" w:rsidP="00FF6BF0">
      <w:pPr>
        <w:rPr>
          <w:sz w:val="28"/>
          <w:szCs w:val="28"/>
        </w:rPr>
      </w:pPr>
    </w:p>
    <w:p w14:paraId="4785F14E" w14:textId="7ECC3E79" w:rsidR="00576674" w:rsidRPr="00576674" w:rsidRDefault="00FF6BF0" w:rsidP="00FF6BF0">
      <w:pPr>
        <w:rPr>
          <w:sz w:val="28"/>
          <w:szCs w:val="28"/>
        </w:rPr>
      </w:pPr>
      <w:r w:rsidRPr="00FF6BF0">
        <w:rPr>
          <w:sz w:val="28"/>
          <w:szCs w:val="28"/>
        </w:rPr>
        <w:t>Спецификация также описывает проектные ограничения и требования к интерфейсу, которые позволяют управлять базой данных, настраивать параметры анализа и интерпретировать результаты.</w:t>
      </w:r>
    </w:p>
    <w:p w14:paraId="001C1B68" w14:textId="77777777" w:rsidR="00F23594" w:rsidRPr="00576674" w:rsidRDefault="00F23594">
      <w:pPr>
        <w:pStyle w:val="2"/>
        <w:rPr>
          <w:sz w:val="24"/>
          <w:szCs w:val="24"/>
          <w:lang w:val="en-US"/>
        </w:rPr>
      </w:pPr>
      <w:bookmarkStart w:id="3" w:name="_Toc535663735"/>
      <w:r w:rsidRPr="00576674">
        <w:rPr>
          <w:sz w:val="24"/>
          <w:szCs w:val="24"/>
        </w:rPr>
        <w:t>Область применения</w:t>
      </w:r>
      <w:bookmarkEnd w:id="3"/>
    </w:p>
    <w:p w14:paraId="66493673" w14:textId="4A087476" w:rsidR="00FF6BF0" w:rsidRPr="00FF6BF0" w:rsidRDefault="00FF6BF0" w:rsidP="00FF6BF0">
      <w:pPr>
        <w:rPr>
          <w:sz w:val="28"/>
          <w:szCs w:val="28"/>
        </w:rPr>
      </w:pPr>
      <w:r w:rsidRPr="00FF6BF0">
        <w:rPr>
          <w:sz w:val="28"/>
          <w:szCs w:val="28"/>
        </w:rPr>
        <w:t xml:space="preserve">Данный документ описывает программное средство, которое предназначено </w:t>
      </w:r>
      <w:proofErr w:type="gramStart"/>
      <w:r w:rsidRPr="00FF6BF0">
        <w:rPr>
          <w:sz w:val="28"/>
          <w:szCs w:val="28"/>
        </w:rPr>
        <w:t>для</w:t>
      </w:r>
      <w:proofErr w:type="gramEnd"/>
      <w:r w:rsidRPr="00FF6BF0">
        <w:rPr>
          <w:sz w:val="28"/>
          <w:szCs w:val="28"/>
        </w:rPr>
        <w:t>:</w:t>
      </w:r>
    </w:p>
    <w:p w14:paraId="21BAC946" w14:textId="77777777" w:rsidR="00FF6BF0" w:rsidRPr="00FF6BF0" w:rsidRDefault="00FF6BF0" w:rsidP="00FF6BF0">
      <w:pPr>
        <w:rPr>
          <w:sz w:val="28"/>
          <w:szCs w:val="28"/>
        </w:rPr>
      </w:pPr>
    </w:p>
    <w:p w14:paraId="15C840B3" w14:textId="77777777" w:rsidR="00FF6BF0" w:rsidRPr="00FF6BF0" w:rsidRDefault="00FF6BF0" w:rsidP="00FF6BF0">
      <w:pPr>
        <w:rPr>
          <w:sz w:val="28"/>
          <w:szCs w:val="28"/>
        </w:rPr>
      </w:pPr>
      <w:r w:rsidRPr="00FF6BF0">
        <w:rPr>
          <w:sz w:val="28"/>
          <w:szCs w:val="28"/>
        </w:rPr>
        <w:t>Определения авторства текстов: выявления вероятного автора неизвестного текста на основе анализа его стилистических и лексических особенностей.</w:t>
      </w:r>
    </w:p>
    <w:p w14:paraId="3E66C455" w14:textId="77777777" w:rsidR="00FF6BF0" w:rsidRPr="00FF6BF0" w:rsidRDefault="00FF6BF0" w:rsidP="00FF6BF0">
      <w:pPr>
        <w:rPr>
          <w:sz w:val="28"/>
          <w:szCs w:val="28"/>
        </w:rPr>
      </w:pPr>
    </w:p>
    <w:p w14:paraId="0786B84A" w14:textId="77777777" w:rsidR="00FF6BF0" w:rsidRPr="00FF6BF0" w:rsidRDefault="00FF6BF0" w:rsidP="00FF6BF0">
      <w:pPr>
        <w:rPr>
          <w:sz w:val="28"/>
          <w:szCs w:val="28"/>
        </w:rPr>
      </w:pPr>
      <w:r w:rsidRPr="00FF6BF0">
        <w:rPr>
          <w:sz w:val="28"/>
          <w:szCs w:val="28"/>
        </w:rPr>
        <w:lastRenderedPageBreak/>
        <w:t>Анализ плагиата: выявления сходства между текстами для выявления возможного плагиата.</w:t>
      </w:r>
    </w:p>
    <w:p w14:paraId="5658A654" w14:textId="77777777" w:rsidR="00FF6BF0" w:rsidRPr="00FF6BF0" w:rsidRDefault="00FF6BF0" w:rsidP="00FF6BF0">
      <w:pPr>
        <w:rPr>
          <w:sz w:val="28"/>
          <w:szCs w:val="28"/>
        </w:rPr>
      </w:pPr>
    </w:p>
    <w:p w14:paraId="21F1CE3E" w14:textId="77777777" w:rsidR="00FF6BF0" w:rsidRPr="00FF6BF0" w:rsidRDefault="00FF6BF0" w:rsidP="00FF6BF0">
      <w:pPr>
        <w:rPr>
          <w:sz w:val="28"/>
          <w:szCs w:val="28"/>
        </w:rPr>
      </w:pPr>
      <w:r w:rsidRPr="00FF6BF0">
        <w:rPr>
          <w:sz w:val="28"/>
          <w:szCs w:val="28"/>
        </w:rPr>
        <w:t>Исследование стиля: изучения стилистических особенностей авторов и текстов для научных и образовательных целей.</w:t>
      </w:r>
    </w:p>
    <w:p w14:paraId="5481DF50" w14:textId="77777777" w:rsidR="00FF6BF0" w:rsidRPr="00FF6BF0" w:rsidRDefault="00FF6BF0" w:rsidP="00FF6BF0">
      <w:pPr>
        <w:rPr>
          <w:sz w:val="28"/>
          <w:szCs w:val="28"/>
        </w:rPr>
      </w:pPr>
    </w:p>
    <w:p w14:paraId="38639DCA" w14:textId="4168BEC4" w:rsidR="00576674" w:rsidRPr="00576674" w:rsidRDefault="00FF6BF0" w:rsidP="00FF6BF0">
      <w:pPr>
        <w:rPr>
          <w:sz w:val="28"/>
          <w:szCs w:val="28"/>
        </w:rPr>
      </w:pPr>
      <w:r w:rsidRPr="00FF6BF0">
        <w:rPr>
          <w:sz w:val="28"/>
          <w:szCs w:val="28"/>
        </w:rPr>
        <w:t xml:space="preserve">Программное средство подключено к базе данных, которая хранит информацию </w:t>
      </w:r>
      <w:proofErr w:type="gramStart"/>
      <w:r w:rsidRPr="00FF6BF0">
        <w:rPr>
          <w:sz w:val="28"/>
          <w:szCs w:val="28"/>
        </w:rPr>
        <w:t>о</w:t>
      </w:r>
      <w:proofErr w:type="gramEnd"/>
      <w:r w:rsidRPr="00FF6BF0">
        <w:rPr>
          <w:sz w:val="28"/>
          <w:szCs w:val="28"/>
        </w:rPr>
        <w:t xml:space="preserve"> известных авторах и их текстах. База данных используется для сравнения анализируемых текстов с эталонными образцами. </w:t>
      </w:r>
    </w:p>
    <w:p w14:paraId="1F2B5092" w14:textId="77777777" w:rsidR="00F23594" w:rsidRPr="00576674" w:rsidRDefault="00F23594">
      <w:pPr>
        <w:pStyle w:val="2"/>
        <w:rPr>
          <w:sz w:val="24"/>
          <w:szCs w:val="24"/>
          <w:lang w:val="en-US"/>
        </w:rPr>
      </w:pPr>
      <w:bookmarkStart w:id="4" w:name="_Toc535663736"/>
      <w:r w:rsidRPr="00576674">
        <w:rPr>
          <w:sz w:val="24"/>
          <w:szCs w:val="24"/>
        </w:rPr>
        <w:t>Определения, акронимы и сокращения</w:t>
      </w:r>
      <w:bookmarkEnd w:id="4"/>
    </w:p>
    <w:p w14:paraId="0CFC5799" w14:textId="54D5F9EA" w:rsidR="00FF6BF0" w:rsidRPr="00FF6BF0" w:rsidRDefault="00FF6BF0" w:rsidP="00FF6BF0">
      <w:pPr>
        <w:pStyle w:val="af4"/>
        <w:widowControl/>
        <w:numPr>
          <w:ilvl w:val="0"/>
          <w:numId w:val="7"/>
        </w:numPr>
        <w:spacing w:after="0"/>
        <w:rPr>
          <w:bCs/>
          <w:sz w:val="28"/>
          <w:szCs w:val="28"/>
          <w:lang w:eastAsia="ru-RU"/>
        </w:rPr>
      </w:pPr>
      <w:r w:rsidRPr="00FF6BF0">
        <w:rPr>
          <w:bCs/>
          <w:sz w:val="28"/>
          <w:szCs w:val="28"/>
          <w:lang w:eastAsia="ru-RU"/>
        </w:rPr>
        <w:t>TF-IDF (</w:t>
      </w:r>
      <w:proofErr w:type="spellStart"/>
      <w:r w:rsidRPr="00FF6BF0">
        <w:rPr>
          <w:bCs/>
          <w:sz w:val="28"/>
          <w:szCs w:val="28"/>
          <w:lang w:eastAsia="ru-RU"/>
        </w:rPr>
        <w:t>Term</w:t>
      </w:r>
      <w:proofErr w:type="spellEnd"/>
      <w:r w:rsidRPr="00FF6BF0">
        <w:rPr>
          <w:bCs/>
          <w:sz w:val="28"/>
          <w:szCs w:val="28"/>
          <w:lang w:eastAsia="ru-RU"/>
        </w:rPr>
        <w:t xml:space="preserve"> </w:t>
      </w:r>
      <w:proofErr w:type="spellStart"/>
      <w:r w:rsidRPr="00FF6BF0">
        <w:rPr>
          <w:bCs/>
          <w:sz w:val="28"/>
          <w:szCs w:val="28"/>
          <w:lang w:eastAsia="ru-RU"/>
        </w:rPr>
        <w:t>Frequency-Inverse</w:t>
      </w:r>
      <w:proofErr w:type="spellEnd"/>
      <w:r w:rsidRPr="00FF6BF0">
        <w:rPr>
          <w:bCs/>
          <w:sz w:val="28"/>
          <w:szCs w:val="28"/>
          <w:lang w:eastAsia="ru-RU"/>
        </w:rPr>
        <w:t xml:space="preserve"> </w:t>
      </w:r>
      <w:proofErr w:type="spellStart"/>
      <w:r w:rsidRPr="00FF6BF0">
        <w:rPr>
          <w:bCs/>
          <w:sz w:val="28"/>
          <w:szCs w:val="28"/>
          <w:lang w:eastAsia="ru-RU"/>
        </w:rPr>
        <w:t>Document</w:t>
      </w:r>
      <w:proofErr w:type="spellEnd"/>
      <w:r w:rsidRPr="00FF6BF0">
        <w:rPr>
          <w:bCs/>
          <w:sz w:val="28"/>
          <w:szCs w:val="28"/>
          <w:lang w:eastAsia="ru-RU"/>
        </w:rPr>
        <w:t xml:space="preserve"> </w:t>
      </w:r>
      <w:proofErr w:type="spellStart"/>
      <w:r w:rsidRPr="00FF6BF0">
        <w:rPr>
          <w:bCs/>
          <w:sz w:val="28"/>
          <w:szCs w:val="28"/>
          <w:lang w:eastAsia="ru-RU"/>
        </w:rPr>
        <w:t>Frequency</w:t>
      </w:r>
      <w:proofErr w:type="spellEnd"/>
      <w:r w:rsidRPr="00FF6BF0">
        <w:rPr>
          <w:bCs/>
          <w:sz w:val="28"/>
          <w:szCs w:val="28"/>
          <w:lang w:eastAsia="ru-RU"/>
        </w:rPr>
        <w:t>) — статистическая мера, используемая для оценки важности слова в контексте документа, содержащегося в коллекции документов.</w:t>
      </w:r>
    </w:p>
    <w:p w14:paraId="47B93A42" w14:textId="77777777" w:rsidR="00FF6BF0" w:rsidRPr="00FF6BF0" w:rsidRDefault="00FF6BF0" w:rsidP="00FF6BF0">
      <w:pPr>
        <w:widowControl/>
        <w:spacing w:after="0"/>
        <w:rPr>
          <w:bCs/>
          <w:sz w:val="28"/>
          <w:szCs w:val="28"/>
          <w:lang w:eastAsia="ru-RU"/>
        </w:rPr>
      </w:pPr>
    </w:p>
    <w:p w14:paraId="27FCE03A" w14:textId="77777777" w:rsidR="00FF6BF0" w:rsidRPr="00FF6BF0" w:rsidRDefault="00FF6BF0" w:rsidP="00FF6BF0">
      <w:pPr>
        <w:pStyle w:val="af4"/>
        <w:widowControl/>
        <w:numPr>
          <w:ilvl w:val="0"/>
          <w:numId w:val="7"/>
        </w:numPr>
        <w:spacing w:after="0"/>
        <w:rPr>
          <w:bCs/>
          <w:sz w:val="28"/>
          <w:szCs w:val="28"/>
          <w:lang w:eastAsia="ru-RU"/>
        </w:rPr>
      </w:pPr>
      <w:r w:rsidRPr="00FF6BF0">
        <w:rPr>
          <w:bCs/>
          <w:sz w:val="28"/>
          <w:szCs w:val="28"/>
          <w:lang w:eastAsia="ru-RU"/>
        </w:rPr>
        <w:t>N-граммы — последовательности из N элементов (например, слов или символов) в тексте.</w:t>
      </w:r>
    </w:p>
    <w:p w14:paraId="2B32DA47" w14:textId="77777777" w:rsidR="00FF6BF0" w:rsidRPr="00FF6BF0" w:rsidRDefault="00FF6BF0" w:rsidP="00FF6BF0">
      <w:pPr>
        <w:widowControl/>
        <w:spacing w:after="0"/>
        <w:rPr>
          <w:bCs/>
          <w:sz w:val="28"/>
          <w:szCs w:val="28"/>
          <w:lang w:eastAsia="ru-RU"/>
        </w:rPr>
      </w:pPr>
    </w:p>
    <w:p w14:paraId="58EC9B07" w14:textId="77777777" w:rsidR="00FF6BF0" w:rsidRPr="00FF6BF0" w:rsidRDefault="00FF6BF0" w:rsidP="00FF6BF0">
      <w:pPr>
        <w:pStyle w:val="af4"/>
        <w:widowControl/>
        <w:numPr>
          <w:ilvl w:val="0"/>
          <w:numId w:val="7"/>
        </w:numPr>
        <w:spacing w:after="0"/>
        <w:rPr>
          <w:bCs/>
          <w:sz w:val="28"/>
          <w:szCs w:val="28"/>
          <w:lang w:eastAsia="ru-RU"/>
        </w:rPr>
      </w:pPr>
      <w:r w:rsidRPr="00FF6BF0">
        <w:rPr>
          <w:bCs/>
          <w:sz w:val="28"/>
          <w:szCs w:val="28"/>
          <w:lang w:eastAsia="ru-RU"/>
        </w:rPr>
        <w:t>Стилистические признаки — характеристики текста, связанные с его формой, такие как частота использования слов, синтаксические конструкции, пунктуация и т.д.</w:t>
      </w:r>
    </w:p>
    <w:p w14:paraId="08042F17" w14:textId="77777777" w:rsidR="00FF6BF0" w:rsidRPr="00FF6BF0" w:rsidRDefault="00FF6BF0" w:rsidP="00FF6BF0">
      <w:pPr>
        <w:widowControl/>
        <w:spacing w:after="0"/>
        <w:rPr>
          <w:bCs/>
          <w:sz w:val="28"/>
          <w:szCs w:val="28"/>
          <w:lang w:eastAsia="ru-RU"/>
        </w:rPr>
      </w:pPr>
    </w:p>
    <w:p w14:paraId="238F4D24" w14:textId="77777777" w:rsidR="00FF6BF0" w:rsidRPr="00FF6BF0" w:rsidRDefault="00FF6BF0" w:rsidP="00FF6BF0">
      <w:pPr>
        <w:pStyle w:val="af4"/>
        <w:widowControl/>
        <w:numPr>
          <w:ilvl w:val="0"/>
          <w:numId w:val="7"/>
        </w:numPr>
        <w:spacing w:after="0"/>
        <w:rPr>
          <w:bCs/>
          <w:sz w:val="28"/>
          <w:szCs w:val="28"/>
          <w:lang w:eastAsia="ru-RU"/>
        </w:rPr>
      </w:pPr>
      <w:r w:rsidRPr="00FF6BF0">
        <w:rPr>
          <w:bCs/>
          <w:sz w:val="28"/>
          <w:szCs w:val="28"/>
          <w:lang w:eastAsia="ru-RU"/>
        </w:rPr>
        <w:t>Лексические признаки — характеристики текста, связанные с его содержанием, такие как используемые слова, их частота и контекст.</w:t>
      </w:r>
    </w:p>
    <w:p w14:paraId="4B8F1201" w14:textId="77777777" w:rsidR="00FF6BF0" w:rsidRPr="00FF6BF0" w:rsidRDefault="00FF6BF0" w:rsidP="00FF6BF0">
      <w:pPr>
        <w:widowControl/>
        <w:spacing w:after="0"/>
        <w:rPr>
          <w:bCs/>
          <w:sz w:val="28"/>
          <w:szCs w:val="28"/>
          <w:lang w:eastAsia="ru-RU"/>
        </w:rPr>
      </w:pPr>
    </w:p>
    <w:p w14:paraId="4AB2857B" w14:textId="77777777" w:rsidR="00FF6BF0" w:rsidRPr="00FF6BF0" w:rsidRDefault="00FF6BF0" w:rsidP="00FF6BF0">
      <w:pPr>
        <w:pStyle w:val="af4"/>
        <w:widowControl/>
        <w:numPr>
          <w:ilvl w:val="0"/>
          <w:numId w:val="7"/>
        </w:numPr>
        <w:spacing w:after="0"/>
        <w:rPr>
          <w:bCs/>
          <w:sz w:val="28"/>
          <w:szCs w:val="28"/>
          <w:lang w:eastAsia="ru-RU"/>
        </w:rPr>
      </w:pPr>
      <w:r w:rsidRPr="00FF6BF0">
        <w:rPr>
          <w:bCs/>
          <w:sz w:val="28"/>
          <w:szCs w:val="28"/>
          <w:lang w:eastAsia="ru-RU"/>
        </w:rPr>
        <w:t>Эталонный образец — текст или набор текстов, используемых в качестве базы для сравнения при определении авторства.</w:t>
      </w:r>
    </w:p>
    <w:p w14:paraId="3DB7A6B6" w14:textId="77777777" w:rsidR="00FF6BF0" w:rsidRPr="00FF6BF0" w:rsidRDefault="00FF6BF0" w:rsidP="00FF6BF0">
      <w:pPr>
        <w:widowControl/>
        <w:spacing w:after="0"/>
        <w:rPr>
          <w:bCs/>
          <w:sz w:val="28"/>
          <w:szCs w:val="28"/>
          <w:lang w:eastAsia="ru-RU"/>
        </w:rPr>
      </w:pPr>
    </w:p>
    <w:p w14:paraId="3DD69550" w14:textId="26D43616" w:rsidR="00F23594" w:rsidRPr="00FF6BF0" w:rsidRDefault="00FF6BF0" w:rsidP="00FF6BF0">
      <w:pPr>
        <w:pStyle w:val="af4"/>
        <w:widowControl/>
        <w:numPr>
          <w:ilvl w:val="0"/>
          <w:numId w:val="7"/>
        </w:numPr>
        <w:spacing w:after="0"/>
        <w:rPr>
          <w:sz w:val="28"/>
          <w:szCs w:val="28"/>
        </w:rPr>
      </w:pPr>
      <w:r w:rsidRPr="00FF6BF0">
        <w:rPr>
          <w:bCs/>
          <w:sz w:val="28"/>
          <w:szCs w:val="28"/>
          <w:lang w:eastAsia="ru-RU"/>
        </w:rPr>
        <w:t>Достоверность результата — вероятность того, что результат определения авторства является правильным.</w:t>
      </w:r>
    </w:p>
    <w:p w14:paraId="4644784C" w14:textId="77777777" w:rsidR="00F23594" w:rsidRPr="00576674" w:rsidRDefault="00F23594">
      <w:pPr>
        <w:pStyle w:val="2"/>
        <w:rPr>
          <w:sz w:val="24"/>
          <w:szCs w:val="24"/>
          <w:lang w:val="en-US"/>
        </w:rPr>
      </w:pPr>
      <w:bookmarkStart w:id="5" w:name="_Toc535663738"/>
      <w:r w:rsidRPr="00576674">
        <w:rPr>
          <w:sz w:val="24"/>
          <w:szCs w:val="24"/>
        </w:rPr>
        <w:t>Обзор</w:t>
      </w:r>
      <w:bookmarkEnd w:id="5"/>
    </w:p>
    <w:p w14:paraId="733F0CBA" w14:textId="31B462CE" w:rsidR="00EA472A" w:rsidRDefault="00EA472A" w:rsidP="00576674">
      <w:pPr>
        <w:rPr>
          <w:sz w:val="28"/>
          <w:szCs w:val="28"/>
        </w:rPr>
      </w:pPr>
      <w:r w:rsidRPr="00EA472A">
        <w:rPr>
          <w:sz w:val="28"/>
          <w:szCs w:val="28"/>
        </w:rPr>
        <w:t>Документ состоит из нескольких частей. В первой главе приводится общая информация о проекте и его области применения. Во второй главе будут представлены функциональные требования, включая описание интерфейса пользователя, способов ввода и вывода данных, а также основных функций программного средства. В третьей главе будет обсуждаться взаимодействие с базой данных и алгоритмы, используемые для анализа текстов. Четвёртая глава будет посвящена нефункциональным требованиям, таким как безопасность, производительность и удобство использования. Пятая глава будет содержать проектные ограничения.</w:t>
      </w:r>
    </w:p>
    <w:p w14:paraId="26D76E6F" w14:textId="45BE6644" w:rsidR="00576674" w:rsidRPr="00576674" w:rsidRDefault="00EA472A" w:rsidP="00EA472A">
      <w:pPr>
        <w:widowControl/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7C559E" w14:textId="77777777" w:rsidR="00F23594" w:rsidRDefault="00F23594">
      <w:pPr>
        <w:pStyle w:val="1"/>
      </w:pPr>
      <w:bookmarkStart w:id="6" w:name="_Toc535663739"/>
      <w:r>
        <w:lastRenderedPageBreak/>
        <w:t>Общее описание</w:t>
      </w:r>
      <w:bookmarkEnd w:id="6"/>
    </w:p>
    <w:p w14:paraId="732D2207" w14:textId="7DE4BD6D" w:rsidR="00576674" w:rsidRPr="00EA472A" w:rsidRDefault="00EA472A" w:rsidP="00576674">
      <w:pPr>
        <w:rPr>
          <w:sz w:val="28"/>
          <w:szCs w:val="28"/>
        </w:rPr>
      </w:pPr>
      <w:r w:rsidRPr="00EA472A">
        <w:rPr>
          <w:sz w:val="28"/>
          <w:szCs w:val="28"/>
        </w:rPr>
        <w:t>В данном разделе приводится общее описание программного средства для определения авторства текстов, описываются его основные функции, ограничения, а также предположения и зависимости, которые будут влиять на дальнейшую разработку и эксплуатацию продукта.</w:t>
      </w:r>
    </w:p>
    <w:p w14:paraId="75B60800" w14:textId="50AC20C6" w:rsidR="00576674" w:rsidRPr="00891BC7" w:rsidRDefault="00576674" w:rsidP="00576674">
      <w:pPr>
        <w:pStyle w:val="2"/>
        <w:rPr>
          <w:sz w:val="24"/>
          <w:szCs w:val="24"/>
          <w:lang w:val="en-US"/>
        </w:rPr>
      </w:pPr>
      <w:r w:rsidRPr="00891BC7">
        <w:rPr>
          <w:sz w:val="24"/>
          <w:szCs w:val="24"/>
        </w:rPr>
        <w:t>Перспектива продукта</w:t>
      </w:r>
    </w:p>
    <w:p w14:paraId="3FE4DB58" w14:textId="77777777" w:rsidR="00EA472A" w:rsidRPr="00EA472A" w:rsidRDefault="00EA472A" w:rsidP="00EA472A">
      <w:pPr>
        <w:tabs>
          <w:tab w:val="num" w:pos="709"/>
        </w:tabs>
        <w:rPr>
          <w:sz w:val="28"/>
          <w:szCs w:val="28"/>
        </w:rPr>
      </w:pPr>
      <w:r w:rsidRPr="00EA472A">
        <w:rPr>
          <w:sz w:val="28"/>
          <w:szCs w:val="28"/>
        </w:rPr>
        <w:t xml:space="preserve">Программное средство для определения авторства текстов предназначено для автоматического анализа текстов на основе различных стилистических и лексических признаков с целью выявления сходства с известными авторами или текстами. Программное средство может использоваться </w:t>
      </w:r>
      <w:proofErr w:type="gramStart"/>
      <w:r w:rsidRPr="00EA472A">
        <w:rPr>
          <w:sz w:val="28"/>
          <w:szCs w:val="28"/>
        </w:rPr>
        <w:t>для</w:t>
      </w:r>
      <w:proofErr w:type="gramEnd"/>
      <w:r w:rsidRPr="00EA472A">
        <w:rPr>
          <w:sz w:val="28"/>
          <w:szCs w:val="28"/>
        </w:rPr>
        <w:t>:</w:t>
      </w:r>
    </w:p>
    <w:p w14:paraId="49BFA83E" w14:textId="77777777" w:rsidR="00EA472A" w:rsidRPr="00EA472A" w:rsidRDefault="00EA472A" w:rsidP="00EA472A">
      <w:pPr>
        <w:tabs>
          <w:tab w:val="num" w:pos="709"/>
        </w:tabs>
        <w:rPr>
          <w:sz w:val="28"/>
          <w:szCs w:val="28"/>
        </w:rPr>
      </w:pPr>
    </w:p>
    <w:p w14:paraId="58A6343B" w14:textId="77777777" w:rsidR="00EA472A" w:rsidRPr="00EA472A" w:rsidRDefault="00EA472A" w:rsidP="00EA472A">
      <w:pPr>
        <w:pStyle w:val="af4"/>
        <w:numPr>
          <w:ilvl w:val="0"/>
          <w:numId w:val="9"/>
        </w:numPr>
        <w:tabs>
          <w:tab w:val="num" w:pos="709"/>
        </w:tabs>
        <w:rPr>
          <w:sz w:val="28"/>
          <w:szCs w:val="28"/>
        </w:rPr>
      </w:pPr>
      <w:r w:rsidRPr="00EA472A">
        <w:rPr>
          <w:sz w:val="28"/>
          <w:szCs w:val="28"/>
        </w:rPr>
        <w:t>Определения авторства неизвестных текстов: выявления вероятного автора неизвестного текста на основе анализа его стилистических и лексических особенностей.</w:t>
      </w:r>
    </w:p>
    <w:p w14:paraId="7B2E8FE0" w14:textId="77777777" w:rsidR="00EA472A" w:rsidRPr="00EA472A" w:rsidRDefault="00EA472A" w:rsidP="00EA472A">
      <w:pPr>
        <w:tabs>
          <w:tab w:val="num" w:pos="709"/>
        </w:tabs>
        <w:rPr>
          <w:sz w:val="28"/>
          <w:szCs w:val="28"/>
        </w:rPr>
      </w:pPr>
    </w:p>
    <w:p w14:paraId="4452796A" w14:textId="77777777" w:rsidR="00EA472A" w:rsidRPr="00EA472A" w:rsidRDefault="00EA472A" w:rsidP="00EA472A">
      <w:pPr>
        <w:pStyle w:val="af4"/>
        <w:numPr>
          <w:ilvl w:val="0"/>
          <w:numId w:val="9"/>
        </w:numPr>
        <w:tabs>
          <w:tab w:val="num" w:pos="709"/>
        </w:tabs>
        <w:rPr>
          <w:sz w:val="28"/>
          <w:szCs w:val="28"/>
        </w:rPr>
      </w:pPr>
      <w:r w:rsidRPr="00EA472A">
        <w:rPr>
          <w:sz w:val="28"/>
          <w:szCs w:val="28"/>
        </w:rPr>
        <w:t>Анализ плагиата: выявления сходства между текстами для выявления возможного плагиата.</w:t>
      </w:r>
    </w:p>
    <w:p w14:paraId="2B08A6DC" w14:textId="77777777" w:rsidR="00EA472A" w:rsidRPr="00EA472A" w:rsidRDefault="00EA472A" w:rsidP="00EA472A">
      <w:pPr>
        <w:tabs>
          <w:tab w:val="num" w:pos="709"/>
        </w:tabs>
        <w:rPr>
          <w:sz w:val="28"/>
          <w:szCs w:val="28"/>
        </w:rPr>
      </w:pPr>
    </w:p>
    <w:p w14:paraId="3EAC303B" w14:textId="02855DF5" w:rsidR="00576674" w:rsidRPr="00EA472A" w:rsidRDefault="00EA472A" w:rsidP="00EA472A">
      <w:pPr>
        <w:pStyle w:val="af4"/>
        <w:numPr>
          <w:ilvl w:val="0"/>
          <w:numId w:val="9"/>
        </w:numPr>
        <w:tabs>
          <w:tab w:val="num" w:pos="709"/>
        </w:tabs>
        <w:rPr>
          <w:sz w:val="28"/>
          <w:szCs w:val="28"/>
        </w:rPr>
      </w:pPr>
      <w:r w:rsidRPr="00EA472A">
        <w:rPr>
          <w:sz w:val="28"/>
          <w:szCs w:val="28"/>
        </w:rPr>
        <w:t xml:space="preserve">Исследование стиля: изучения стилистических особенностей авторов и текстов для </w:t>
      </w:r>
      <w:r w:rsidRPr="00EA472A">
        <w:rPr>
          <w:sz w:val="28"/>
          <w:szCs w:val="28"/>
        </w:rPr>
        <w:t>научных и образовательных целей</w:t>
      </w:r>
      <w:r w:rsidR="00576674" w:rsidRPr="00EA472A">
        <w:rPr>
          <w:sz w:val="28"/>
          <w:szCs w:val="28"/>
        </w:rPr>
        <w:t>.</w:t>
      </w:r>
    </w:p>
    <w:p w14:paraId="19D3B4CA" w14:textId="4C638C8C" w:rsidR="00576674" w:rsidRPr="00891BC7" w:rsidRDefault="00576674" w:rsidP="00576674">
      <w:pPr>
        <w:pStyle w:val="2"/>
        <w:rPr>
          <w:sz w:val="24"/>
          <w:szCs w:val="24"/>
        </w:rPr>
      </w:pPr>
      <w:r w:rsidRPr="00891BC7">
        <w:rPr>
          <w:sz w:val="24"/>
          <w:szCs w:val="24"/>
        </w:rPr>
        <w:t>Функции продукта</w:t>
      </w:r>
    </w:p>
    <w:p w14:paraId="6B152E5D" w14:textId="099F7F0E" w:rsidR="00EA472A" w:rsidRPr="00EA472A" w:rsidRDefault="00EA472A" w:rsidP="00EA472A">
      <w:pPr>
        <w:tabs>
          <w:tab w:val="num" w:pos="709"/>
        </w:tabs>
        <w:ind w:left="0" w:firstLine="709"/>
        <w:rPr>
          <w:sz w:val="28"/>
          <w:szCs w:val="28"/>
        </w:rPr>
      </w:pPr>
      <w:r w:rsidRPr="00EA472A">
        <w:rPr>
          <w:sz w:val="28"/>
          <w:szCs w:val="28"/>
        </w:rPr>
        <w:t>Программное средство предоставляет следующие основные функции:</w:t>
      </w:r>
    </w:p>
    <w:p w14:paraId="26A0A35F" w14:textId="77777777" w:rsidR="00EA472A" w:rsidRPr="00EA472A" w:rsidRDefault="00EA472A" w:rsidP="00EA472A">
      <w:pPr>
        <w:tabs>
          <w:tab w:val="num" w:pos="709"/>
        </w:tabs>
        <w:ind w:left="0" w:firstLine="709"/>
        <w:rPr>
          <w:sz w:val="28"/>
          <w:szCs w:val="28"/>
        </w:rPr>
      </w:pPr>
    </w:p>
    <w:p w14:paraId="7BA8282F" w14:textId="77777777" w:rsidR="00EA472A" w:rsidRPr="00EA472A" w:rsidRDefault="00EA472A" w:rsidP="00EA472A">
      <w:pPr>
        <w:pStyle w:val="af4"/>
        <w:numPr>
          <w:ilvl w:val="0"/>
          <w:numId w:val="11"/>
        </w:numPr>
        <w:tabs>
          <w:tab w:val="num" w:pos="709"/>
        </w:tabs>
        <w:rPr>
          <w:sz w:val="28"/>
          <w:szCs w:val="28"/>
        </w:rPr>
      </w:pPr>
      <w:r w:rsidRPr="00EA472A">
        <w:rPr>
          <w:sz w:val="28"/>
          <w:szCs w:val="28"/>
        </w:rPr>
        <w:t>Анализ текста: программное средство анализирует текст на основе различных стилистических и лексических признаков, таких как частота использования слов, синтаксические конструкции, пунктуация и т.д.</w:t>
      </w:r>
    </w:p>
    <w:p w14:paraId="7D1A8782" w14:textId="77777777" w:rsidR="00EA472A" w:rsidRPr="00EA472A" w:rsidRDefault="00EA472A" w:rsidP="00EA472A">
      <w:pPr>
        <w:tabs>
          <w:tab w:val="num" w:pos="709"/>
        </w:tabs>
        <w:ind w:left="0" w:firstLine="709"/>
        <w:rPr>
          <w:sz w:val="28"/>
          <w:szCs w:val="28"/>
        </w:rPr>
      </w:pPr>
    </w:p>
    <w:p w14:paraId="7DCD90EA" w14:textId="77777777" w:rsidR="00EA472A" w:rsidRPr="00EA472A" w:rsidRDefault="00EA472A" w:rsidP="00EA472A">
      <w:pPr>
        <w:pStyle w:val="af4"/>
        <w:numPr>
          <w:ilvl w:val="0"/>
          <w:numId w:val="11"/>
        </w:numPr>
        <w:tabs>
          <w:tab w:val="num" w:pos="709"/>
        </w:tabs>
        <w:rPr>
          <w:sz w:val="28"/>
          <w:szCs w:val="28"/>
        </w:rPr>
      </w:pPr>
      <w:r w:rsidRPr="00EA472A">
        <w:rPr>
          <w:sz w:val="28"/>
          <w:szCs w:val="28"/>
        </w:rPr>
        <w:t>Сравнение с эталонными образцами: программное средство сравнивает анализируемый текст с эталонными образцами, хранящимися в базе данных, для выявления сходства.</w:t>
      </w:r>
    </w:p>
    <w:p w14:paraId="523D699A" w14:textId="77777777" w:rsidR="00EA472A" w:rsidRPr="00EA472A" w:rsidRDefault="00EA472A" w:rsidP="00EA472A">
      <w:pPr>
        <w:tabs>
          <w:tab w:val="num" w:pos="709"/>
        </w:tabs>
        <w:ind w:left="0" w:firstLine="709"/>
        <w:rPr>
          <w:sz w:val="28"/>
          <w:szCs w:val="28"/>
        </w:rPr>
      </w:pPr>
    </w:p>
    <w:p w14:paraId="190917E2" w14:textId="77777777" w:rsidR="00EA472A" w:rsidRPr="00EA472A" w:rsidRDefault="00EA472A" w:rsidP="00EA472A">
      <w:pPr>
        <w:pStyle w:val="af4"/>
        <w:numPr>
          <w:ilvl w:val="0"/>
          <w:numId w:val="11"/>
        </w:numPr>
        <w:tabs>
          <w:tab w:val="num" w:pos="709"/>
        </w:tabs>
        <w:rPr>
          <w:sz w:val="28"/>
          <w:szCs w:val="28"/>
        </w:rPr>
      </w:pPr>
      <w:r w:rsidRPr="00EA472A">
        <w:rPr>
          <w:sz w:val="28"/>
          <w:szCs w:val="28"/>
        </w:rPr>
        <w:t>Оценка достоверности результата: программное средство оценивает вероятность того, что результат определения авторства является правильным.</w:t>
      </w:r>
    </w:p>
    <w:p w14:paraId="0CE5F1E7" w14:textId="77777777" w:rsidR="00EA472A" w:rsidRPr="00EA472A" w:rsidRDefault="00EA472A" w:rsidP="00EA472A">
      <w:pPr>
        <w:tabs>
          <w:tab w:val="num" w:pos="709"/>
        </w:tabs>
        <w:ind w:left="0" w:firstLine="709"/>
        <w:rPr>
          <w:sz w:val="28"/>
          <w:szCs w:val="28"/>
        </w:rPr>
      </w:pPr>
    </w:p>
    <w:p w14:paraId="6C7DD241" w14:textId="77777777" w:rsidR="00EA472A" w:rsidRPr="00EA472A" w:rsidRDefault="00EA472A" w:rsidP="00EA472A">
      <w:pPr>
        <w:pStyle w:val="af4"/>
        <w:numPr>
          <w:ilvl w:val="0"/>
          <w:numId w:val="11"/>
        </w:numPr>
        <w:tabs>
          <w:tab w:val="num" w:pos="709"/>
        </w:tabs>
        <w:rPr>
          <w:sz w:val="28"/>
          <w:szCs w:val="28"/>
        </w:rPr>
      </w:pPr>
      <w:r w:rsidRPr="00EA472A">
        <w:rPr>
          <w:sz w:val="28"/>
          <w:szCs w:val="28"/>
        </w:rPr>
        <w:t>Управление базой данных: программное средство предоставляет инструменты для управления базой данных эталонных образцов, включая добавление, удаление и обновление данных.</w:t>
      </w:r>
    </w:p>
    <w:p w14:paraId="31F7EF51" w14:textId="77777777" w:rsidR="00EA472A" w:rsidRPr="00EA472A" w:rsidRDefault="00EA472A" w:rsidP="00EA472A">
      <w:pPr>
        <w:tabs>
          <w:tab w:val="num" w:pos="709"/>
        </w:tabs>
        <w:ind w:left="0" w:firstLine="709"/>
        <w:rPr>
          <w:sz w:val="28"/>
          <w:szCs w:val="28"/>
        </w:rPr>
      </w:pPr>
    </w:p>
    <w:p w14:paraId="2EF0293E" w14:textId="46D9EE36" w:rsidR="00576674" w:rsidRPr="00EA472A" w:rsidRDefault="00EA472A" w:rsidP="00EA472A">
      <w:pPr>
        <w:pStyle w:val="af4"/>
        <w:numPr>
          <w:ilvl w:val="0"/>
          <w:numId w:val="11"/>
        </w:numPr>
        <w:tabs>
          <w:tab w:val="num" w:pos="709"/>
        </w:tabs>
        <w:rPr>
          <w:sz w:val="28"/>
          <w:szCs w:val="28"/>
        </w:rPr>
      </w:pPr>
      <w:r w:rsidRPr="00EA472A">
        <w:rPr>
          <w:sz w:val="28"/>
          <w:szCs w:val="28"/>
        </w:rPr>
        <w:t>Настройка параметров анализа: программное средство позволяет настраивать параметры анализа текста, такие как используемые стилистические и лексические признаки, пороговые значения для оценки достоверности результата и т.д.</w:t>
      </w:r>
    </w:p>
    <w:p w14:paraId="56763D7B" w14:textId="77777777" w:rsidR="00891BC7" w:rsidRDefault="00891BC7" w:rsidP="00891BC7"/>
    <w:p w14:paraId="5EF7689D" w14:textId="5A81F4ED" w:rsidR="00891BC7" w:rsidRPr="00891BC7" w:rsidRDefault="00891BC7" w:rsidP="00891BC7">
      <w:pPr>
        <w:pStyle w:val="2"/>
        <w:rPr>
          <w:sz w:val="24"/>
          <w:szCs w:val="24"/>
        </w:rPr>
      </w:pPr>
      <w:r w:rsidRPr="00891BC7">
        <w:rPr>
          <w:sz w:val="24"/>
          <w:szCs w:val="24"/>
        </w:rPr>
        <w:t>Пользовательские характеристики</w:t>
      </w:r>
    </w:p>
    <w:p w14:paraId="302716E0" w14:textId="38950F47" w:rsidR="00EA472A" w:rsidRPr="00EA472A" w:rsidRDefault="00EA472A" w:rsidP="00EA472A">
      <w:pPr>
        <w:tabs>
          <w:tab w:val="num" w:pos="709"/>
        </w:tabs>
        <w:rPr>
          <w:sz w:val="28"/>
          <w:szCs w:val="28"/>
        </w:rPr>
      </w:pPr>
      <w:r w:rsidRPr="00EA472A">
        <w:rPr>
          <w:sz w:val="28"/>
          <w:szCs w:val="28"/>
        </w:rPr>
        <w:t>Основными пользователями программного средства для определения авторства текстов будут:</w:t>
      </w:r>
    </w:p>
    <w:p w14:paraId="66A550C9" w14:textId="77777777" w:rsidR="00EA472A" w:rsidRPr="00EA472A" w:rsidRDefault="00EA472A" w:rsidP="00EA472A">
      <w:pPr>
        <w:tabs>
          <w:tab w:val="num" w:pos="709"/>
        </w:tabs>
        <w:rPr>
          <w:sz w:val="28"/>
          <w:szCs w:val="28"/>
        </w:rPr>
      </w:pPr>
    </w:p>
    <w:p w14:paraId="6F191ECF" w14:textId="77777777" w:rsidR="00EA472A" w:rsidRPr="00EA472A" w:rsidRDefault="00EA472A" w:rsidP="00EA472A">
      <w:pPr>
        <w:pStyle w:val="af4"/>
        <w:numPr>
          <w:ilvl w:val="0"/>
          <w:numId w:val="13"/>
        </w:numPr>
        <w:tabs>
          <w:tab w:val="num" w:pos="709"/>
        </w:tabs>
        <w:rPr>
          <w:sz w:val="28"/>
          <w:szCs w:val="28"/>
        </w:rPr>
      </w:pPr>
      <w:r w:rsidRPr="00EA472A">
        <w:rPr>
          <w:sz w:val="28"/>
          <w:szCs w:val="28"/>
        </w:rPr>
        <w:t>Исследователи: научные сотрудники, занимающиеся изучением стилистических особенностей авторов и текстов, а также анализом плагиата.</w:t>
      </w:r>
    </w:p>
    <w:p w14:paraId="31BFEBB4" w14:textId="77777777" w:rsidR="00EA472A" w:rsidRPr="00EA472A" w:rsidRDefault="00EA472A" w:rsidP="00EA472A">
      <w:pPr>
        <w:tabs>
          <w:tab w:val="num" w:pos="709"/>
        </w:tabs>
        <w:rPr>
          <w:sz w:val="28"/>
          <w:szCs w:val="28"/>
        </w:rPr>
      </w:pPr>
    </w:p>
    <w:p w14:paraId="2AC21FA6" w14:textId="77777777" w:rsidR="00EA472A" w:rsidRPr="00EA472A" w:rsidRDefault="00EA472A" w:rsidP="00EA472A">
      <w:pPr>
        <w:pStyle w:val="af4"/>
        <w:numPr>
          <w:ilvl w:val="0"/>
          <w:numId w:val="13"/>
        </w:numPr>
        <w:tabs>
          <w:tab w:val="num" w:pos="709"/>
        </w:tabs>
        <w:rPr>
          <w:sz w:val="28"/>
          <w:szCs w:val="28"/>
        </w:rPr>
      </w:pPr>
      <w:r w:rsidRPr="00EA472A">
        <w:rPr>
          <w:sz w:val="28"/>
          <w:szCs w:val="28"/>
        </w:rPr>
        <w:t>Авторы: писатели, журналисты и другие авторы, которые хотят проверить оригинальность своих текстов.</w:t>
      </w:r>
    </w:p>
    <w:p w14:paraId="7444F32D" w14:textId="77777777" w:rsidR="00EA472A" w:rsidRPr="00EA472A" w:rsidRDefault="00EA472A" w:rsidP="00EA472A">
      <w:pPr>
        <w:tabs>
          <w:tab w:val="num" w:pos="709"/>
        </w:tabs>
        <w:rPr>
          <w:sz w:val="28"/>
          <w:szCs w:val="28"/>
        </w:rPr>
      </w:pPr>
    </w:p>
    <w:p w14:paraId="1431F751" w14:textId="77777777" w:rsidR="00EA472A" w:rsidRPr="00EA472A" w:rsidRDefault="00EA472A" w:rsidP="00EA472A">
      <w:pPr>
        <w:pStyle w:val="af4"/>
        <w:numPr>
          <w:ilvl w:val="0"/>
          <w:numId w:val="13"/>
        </w:numPr>
        <w:tabs>
          <w:tab w:val="num" w:pos="709"/>
        </w:tabs>
        <w:rPr>
          <w:sz w:val="28"/>
          <w:szCs w:val="28"/>
        </w:rPr>
      </w:pPr>
      <w:r w:rsidRPr="00EA472A">
        <w:rPr>
          <w:sz w:val="28"/>
          <w:szCs w:val="28"/>
        </w:rPr>
        <w:t>Учителя и преподаватели: педагоги, использующие программное средство для проверки работ студентов на плагиат.</w:t>
      </w:r>
    </w:p>
    <w:p w14:paraId="5BE99C8A" w14:textId="77777777" w:rsidR="00EA472A" w:rsidRPr="00EA472A" w:rsidRDefault="00EA472A" w:rsidP="00EA472A">
      <w:pPr>
        <w:tabs>
          <w:tab w:val="num" w:pos="709"/>
        </w:tabs>
        <w:rPr>
          <w:sz w:val="28"/>
          <w:szCs w:val="28"/>
        </w:rPr>
      </w:pPr>
    </w:p>
    <w:p w14:paraId="2C274A3A" w14:textId="77777777" w:rsidR="00EA472A" w:rsidRPr="00EA472A" w:rsidRDefault="00EA472A" w:rsidP="00EA472A">
      <w:pPr>
        <w:pStyle w:val="af4"/>
        <w:numPr>
          <w:ilvl w:val="0"/>
          <w:numId w:val="13"/>
        </w:numPr>
        <w:tabs>
          <w:tab w:val="num" w:pos="709"/>
        </w:tabs>
        <w:rPr>
          <w:sz w:val="28"/>
          <w:szCs w:val="28"/>
        </w:rPr>
      </w:pPr>
      <w:r w:rsidRPr="00EA472A">
        <w:rPr>
          <w:sz w:val="28"/>
          <w:szCs w:val="28"/>
        </w:rPr>
        <w:t>Администраторы баз данных: специалисты, ответственные за управление базой данных эталонных образцов.</w:t>
      </w:r>
    </w:p>
    <w:p w14:paraId="7A5762B7" w14:textId="77777777" w:rsidR="00EA472A" w:rsidRPr="00EA472A" w:rsidRDefault="00EA472A" w:rsidP="00EA472A">
      <w:pPr>
        <w:tabs>
          <w:tab w:val="num" w:pos="709"/>
        </w:tabs>
        <w:rPr>
          <w:sz w:val="28"/>
          <w:szCs w:val="28"/>
        </w:rPr>
      </w:pPr>
    </w:p>
    <w:p w14:paraId="057309E9" w14:textId="77777777" w:rsidR="00EA472A" w:rsidRPr="00EA472A" w:rsidRDefault="00EA472A" w:rsidP="00EA472A">
      <w:pPr>
        <w:tabs>
          <w:tab w:val="num" w:pos="709"/>
        </w:tabs>
        <w:rPr>
          <w:sz w:val="28"/>
          <w:szCs w:val="28"/>
        </w:rPr>
      </w:pPr>
      <w:r w:rsidRPr="00EA472A">
        <w:rPr>
          <w:sz w:val="28"/>
          <w:szCs w:val="28"/>
        </w:rPr>
        <w:t>Программное средство будет предоставлять разные уровни доступа и функциональности в зависимости от роли пользователя:</w:t>
      </w:r>
    </w:p>
    <w:p w14:paraId="294FD3D6" w14:textId="77777777" w:rsidR="00EA472A" w:rsidRPr="00EA472A" w:rsidRDefault="00EA472A" w:rsidP="00EA472A">
      <w:pPr>
        <w:tabs>
          <w:tab w:val="num" w:pos="709"/>
        </w:tabs>
        <w:rPr>
          <w:sz w:val="28"/>
          <w:szCs w:val="28"/>
        </w:rPr>
      </w:pPr>
    </w:p>
    <w:p w14:paraId="767E8850" w14:textId="77777777" w:rsidR="00EA472A" w:rsidRPr="00EA472A" w:rsidRDefault="00EA472A" w:rsidP="00EA472A">
      <w:pPr>
        <w:pStyle w:val="af4"/>
        <w:numPr>
          <w:ilvl w:val="0"/>
          <w:numId w:val="15"/>
        </w:numPr>
        <w:tabs>
          <w:tab w:val="num" w:pos="709"/>
        </w:tabs>
        <w:rPr>
          <w:sz w:val="28"/>
          <w:szCs w:val="28"/>
        </w:rPr>
      </w:pPr>
      <w:r w:rsidRPr="00EA472A">
        <w:rPr>
          <w:sz w:val="28"/>
          <w:szCs w:val="28"/>
        </w:rPr>
        <w:t>Исследователи и авторы: будут иметь доступ к базовому функционалу программного средства, включая загрузку текстов для анализа, настройку параметров анализа и просмотр результатов.</w:t>
      </w:r>
    </w:p>
    <w:p w14:paraId="6F406184" w14:textId="77777777" w:rsidR="00EA472A" w:rsidRPr="00EA472A" w:rsidRDefault="00EA472A" w:rsidP="00EA472A">
      <w:pPr>
        <w:tabs>
          <w:tab w:val="num" w:pos="709"/>
        </w:tabs>
        <w:rPr>
          <w:sz w:val="28"/>
          <w:szCs w:val="28"/>
        </w:rPr>
      </w:pPr>
    </w:p>
    <w:p w14:paraId="13E9F9EB" w14:textId="77777777" w:rsidR="00EA472A" w:rsidRPr="00EA472A" w:rsidRDefault="00EA472A" w:rsidP="00EA472A">
      <w:pPr>
        <w:pStyle w:val="af4"/>
        <w:numPr>
          <w:ilvl w:val="0"/>
          <w:numId w:val="15"/>
        </w:numPr>
        <w:tabs>
          <w:tab w:val="num" w:pos="709"/>
        </w:tabs>
        <w:rPr>
          <w:sz w:val="28"/>
          <w:szCs w:val="28"/>
        </w:rPr>
      </w:pPr>
      <w:r w:rsidRPr="00EA472A">
        <w:rPr>
          <w:sz w:val="28"/>
          <w:szCs w:val="28"/>
        </w:rPr>
        <w:t>Учителя и преподаватели: помимо базового функционала, получат возможность создавать и управлять собственными базами данных эталонных образцов для проверки работ студентов.</w:t>
      </w:r>
    </w:p>
    <w:p w14:paraId="122574AE" w14:textId="77777777" w:rsidR="00EA472A" w:rsidRPr="00EA472A" w:rsidRDefault="00EA472A" w:rsidP="00EA472A">
      <w:pPr>
        <w:tabs>
          <w:tab w:val="num" w:pos="709"/>
        </w:tabs>
        <w:rPr>
          <w:sz w:val="28"/>
          <w:szCs w:val="28"/>
        </w:rPr>
      </w:pPr>
    </w:p>
    <w:p w14:paraId="41F9F58D" w14:textId="77777777" w:rsidR="00EA472A" w:rsidRPr="00EA472A" w:rsidRDefault="00EA472A" w:rsidP="00EA472A">
      <w:pPr>
        <w:pStyle w:val="af4"/>
        <w:numPr>
          <w:ilvl w:val="0"/>
          <w:numId w:val="15"/>
        </w:numPr>
        <w:tabs>
          <w:tab w:val="num" w:pos="709"/>
        </w:tabs>
        <w:rPr>
          <w:sz w:val="28"/>
          <w:szCs w:val="28"/>
        </w:rPr>
      </w:pPr>
      <w:r w:rsidRPr="00EA472A">
        <w:rPr>
          <w:sz w:val="28"/>
          <w:szCs w:val="28"/>
        </w:rPr>
        <w:t>Администраторы баз данных: будут иметь полный доступ к управлению базой данных, включая добавление, удаление и обновление эталонных образцов.</w:t>
      </w:r>
    </w:p>
    <w:p w14:paraId="7EE40AF6" w14:textId="2D4E00DC" w:rsidR="00576674" w:rsidRPr="00576674" w:rsidRDefault="00576674" w:rsidP="00EA472A">
      <w:pPr>
        <w:tabs>
          <w:tab w:val="num" w:pos="709"/>
        </w:tabs>
        <w:rPr>
          <w:sz w:val="28"/>
          <w:szCs w:val="28"/>
        </w:rPr>
      </w:pPr>
    </w:p>
    <w:p w14:paraId="66A2C3AD" w14:textId="2B96E480" w:rsidR="00576674" w:rsidRPr="00891BC7" w:rsidRDefault="00891BC7" w:rsidP="00891BC7">
      <w:pPr>
        <w:pStyle w:val="2"/>
        <w:rPr>
          <w:sz w:val="24"/>
          <w:szCs w:val="24"/>
        </w:rPr>
      </w:pPr>
      <w:r w:rsidRPr="00891BC7">
        <w:rPr>
          <w:sz w:val="24"/>
          <w:szCs w:val="24"/>
        </w:rPr>
        <w:lastRenderedPageBreak/>
        <w:t>Ограничения</w:t>
      </w:r>
    </w:p>
    <w:p w14:paraId="48033B59" w14:textId="5C83E0A9" w:rsidR="00EA472A" w:rsidRPr="00EA472A" w:rsidRDefault="00EA472A" w:rsidP="00EA472A">
      <w:pPr>
        <w:pStyle w:val="af4"/>
        <w:widowControl/>
        <w:numPr>
          <w:ilvl w:val="0"/>
          <w:numId w:val="17"/>
        </w:numPr>
        <w:spacing w:before="100" w:beforeAutospacing="1" w:after="100" w:afterAutospacing="1"/>
        <w:rPr>
          <w:bCs/>
          <w:sz w:val="28"/>
          <w:szCs w:val="28"/>
          <w:lang w:eastAsia="ru-RU"/>
        </w:rPr>
      </w:pPr>
      <w:r w:rsidRPr="00EA472A">
        <w:rPr>
          <w:bCs/>
          <w:sz w:val="28"/>
          <w:szCs w:val="28"/>
          <w:lang w:eastAsia="ru-RU"/>
        </w:rPr>
        <w:t>Зависимость от API: Программное средство может зависеть от внешних API для доступа к базам данных эталонных образцов или для выполнения определенных функций анализа текста. Изменения в API или ограничения по запросам могут повлиять на работу программного средства.</w:t>
      </w:r>
    </w:p>
    <w:p w14:paraId="3F08AADC" w14:textId="77777777" w:rsidR="00EA472A" w:rsidRPr="00EA472A" w:rsidRDefault="00EA472A" w:rsidP="00EA472A">
      <w:pPr>
        <w:widowControl/>
        <w:spacing w:before="100" w:beforeAutospacing="1" w:after="100" w:afterAutospacing="1"/>
        <w:rPr>
          <w:bCs/>
          <w:sz w:val="28"/>
          <w:szCs w:val="28"/>
          <w:lang w:eastAsia="ru-RU"/>
        </w:rPr>
      </w:pPr>
    </w:p>
    <w:p w14:paraId="4A8F987B" w14:textId="77777777" w:rsidR="00EA472A" w:rsidRPr="00EA472A" w:rsidRDefault="00EA472A" w:rsidP="00EA472A">
      <w:pPr>
        <w:pStyle w:val="af4"/>
        <w:widowControl/>
        <w:numPr>
          <w:ilvl w:val="0"/>
          <w:numId w:val="17"/>
        </w:numPr>
        <w:spacing w:before="100" w:beforeAutospacing="1" w:after="100" w:afterAutospacing="1"/>
        <w:rPr>
          <w:bCs/>
          <w:sz w:val="28"/>
          <w:szCs w:val="28"/>
          <w:lang w:eastAsia="ru-RU"/>
        </w:rPr>
      </w:pPr>
      <w:r w:rsidRPr="00EA472A">
        <w:rPr>
          <w:bCs/>
          <w:sz w:val="28"/>
          <w:szCs w:val="28"/>
          <w:lang w:eastAsia="ru-RU"/>
        </w:rPr>
        <w:t>Производительность: Производительность программного средства может быть ограничена объемом обрабатываемых данных и сложностью алгоритмов анализа текста. Для обработки больших объемов данных или сложных текстов может потребоваться высокопроизводительное оборудование.</w:t>
      </w:r>
    </w:p>
    <w:p w14:paraId="01D9895E" w14:textId="77777777" w:rsidR="00EA472A" w:rsidRPr="00EA472A" w:rsidRDefault="00EA472A" w:rsidP="00EA472A">
      <w:pPr>
        <w:widowControl/>
        <w:spacing w:before="100" w:beforeAutospacing="1" w:after="100" w:afterAutospacing="1"/>
        <w:rPr>
          <w:bCs/>
          <w:sz w:val="28"/>
          <w:szCs w:val="28"/>
          <w:lang w:eastAsia="ru-RU"/>
        </w:rPr>
      </w:pPr>
    </w:p>
    <w:p w14:paraId="11779718" w14:textId="77777777" w:rsidR="00EA472A" w:rsidRPr="00EA472A" w:rsidRDefault="00EA472A" w:rsidP="00EA472A">
      <w:pPr>
        <w:pStyle w:val="af4"/>
        <w:widowControl/>
        <w:numPr>
          <w:ilvl w:val="0"/>
          <w:numId w:val="17"/>
        </w:numPr>
        <w:spacing w:before="100" w:beforeAutospacing="1" w:after="100" w:afterAutospacing="1"/>
        <w:rPr>
          <w:bCs/>
          <w:sz w:val="28"/>
          <w:szCs w:val="28"/>
          <w:lang w:eastAsia="ru-RU"/>
        </w:rPr>
      </w:pPr>
      <w:r w:rsidRPr="00EA472A">
        <w:rPr>
          <w:bCs/>
          <w:sz w:val="28"/>
          <w:szCs w:val="28"/>
          <w:lang w:eastAsia="ru-RU"/>
        </w:rPr>
        <w:t>Безопасность: Система анализа текста предполагает работу с конфиденциальными данными, такими как тексты, написанные известными авторами. Необходимо обеспечить высокий уровень безопасности при взаимодействии с базами данных, чтобы предотвратить несанкционированный доступ к конфиденциальной информации.</w:t>
      </w:r>
    </w:p>
    <w:p w14:paraId="33EC3330" w14:textId="77777777" w:rsidR="00EA472A" w:rsidRPr="00EA472A" w:rsidRDefault="00EA472A" w:rsidP="00EA472A">
      <w:pPr>
        <w:widowControl/>
        <w:spacing w:before="100" w:beforeAutospacing="1" w:after="100" w:afterAutospacing="1"/>
        <w:rPr>
          <w:bCs/>
          <w:sz w:val="28"/>
          <w:szCs w:val="28"/>
          <w:lang w:eastAsia="ru-RU"/>
        </w:rPr>
      </w:pPr>
    </w:p>
    <w:p w14:paraId="2F015D5C" w14:textId="1AF1E3F0" w:rsidR="00891BC7" w:rsidRPr="00EA472A" w:rsidRDefault="00EA472A" w:rsidP="00EA472A">
      <w:pPr>
        <w:pStyle w:val="af4"/>
        <w:widowControl/>
        <w:numPr>
          <w:ilvl w:val="0"/>
          <w:numId w:val="17"/>
        </w:numPr>
        <w:spacing w:before="100" w:beforeAutospacing="1" w:after="100" w:afterAutospacing="1"/>
        <w:rPr>
          <w:sz w:val="28"/>
          <w:szCs w:val="28"/>
          <w:lang w:eastAsia="ru-RU"/>
        </w:rPr>
      </w:pPr>
      <w:r w:rsidRPr="00EA472A">
        <w:rPr>
          <w:bCs/>
          <w:sz w:val="28"/>
          <w:szCs w:val="28"/>
          <w:lang w:eastAsia="ru-RU"/>
        </w:rPr>
        <w:t>Масштабируемость: Программное средство должно быть спроектировано так, чтобы его можно было легко адаптировать под различные объемы данных и требования пользователей</w:t>
      </w:r>
      <w:r w:rsidR="00891BC7" w:rsidRPr="00EA472A">
        <w:rPr>
          <w:sz w:val="28"/>
          <w:szCs w:val="28"/>
          <w:lang w:eastAsia="ru-RU"/>
        </w:rPr>
        <w:t>.</w:t>
      </w:r>
    </w:p>
    <w:p w14:paraId="10891C47" w14:textId="30A47712" w:rsidR="00891BC7" w:rsidRPr="00891BC7" w:rsidRDefault="00891BC7" w:rsidP="00891BC7">
      <w:pPr>
        <w:pStyle w:val="2"/>
        <w:rPr>
          <w:sz w:val="24"/>
          <w:szCs w:val="24"/>
        </w:rPr>
      </w:pPr>
      <w:r w:rsidRPr="00891BC7">
        <w:rPr>
          <w:sz w:val="24"/>
          <w:szCs w:val="24"/>
        </w:rPr>
        <w:t>Предположения и зависимости</w:t>
      </w:r>
    </w:p>
    <w:p w14:paraId="7B35712D" w14:textId="4FE68893" w:rsidR="00EA472A" w:rsidRPr="00EA472A" w:rsidRDefault="00EA472A" w:rsidP="00EA472A">
      <w:pPr>
        <w:pStyle w:val="af4"/>
        <w:widowControl/>
        <w:numPr>
          <w:ilvl w:val="0"/>
          <w:numId w:val="19"/>
        </w:numPr>
        <w:spacing w:before="100" w:beforeAutospacing="1" w:after="100" w:afterAutospacing="1"/>
        <w:rPr>
          <w:bCs/>
          <w:sz w:val="28"/>
          <w:szCs w:val="28"/>
          <w:lang w:eastAsia="ru-RU"/>
        </w:rPr>
      </w:pPr>
      <w:r w:rsidRPr="00EA472A">
        <w:rPr>
          <w:bCs/>
          <w:sz w:val="28"/>
          <w:szCs w:val="28"/>
          <w:lang w:eastAsia="ru-RU"/>
        </w:rPr>
        <w:t xml:space="preserve">Наличие подключения к интернету: Для функционирования программного средства требуется </w:t>
      </w:r>
      <w:proofErr w:type="gramStart"/>
      <w:r w:rsidRPr="00EA472A">
        <w:rPr>
          <w:bCs/>
          <w:sz w:val="28"/>
          <w:szCs w:val="28"/>
          <w:lang w:eastAsia="ru-RU"/>
        </w:rPr>
        <w:t>стабильное</w:t>
      </w:r>
      <w:proofErr w:type="gramEnd"/>
      <w:r w:rsidRPr="00EA472A">
        <w:rPr>
          <w:bCs/>
          <w:sz w:val="28"/>
          <w:szCs w:val="28"/>
          <w:lang w:eastAsia="ru-RU"/>
        </w:rPr>
        <w:t xml:space="preserve"> </w:t>
      </w:r>
      <w:proofErr w:type="spellStart"/>
      <w:r w:rsidRPr="00EA472A">
        <w:rPr>
          <w:bCs/>
          <w:sz w:val="28"/>
          <w:szCs w:val="28"/>
          <w:lang w:eastAsia="ru-RU"/>
        </w:rPr>
        <w:t>интернет-соединение</w:t>
      </w:r>
      <w:proofErr w:type="spellEnd"/>
      <w:r w:rsidRPr="00EA472A">
        <w:rPr>
          <w:bCs/>
          <w:sz w:val="28"/>
          <w:szCs w:val="28"/>
          <w:lang w:eastAsia="ru-RU"/>
        </w:rPr>
        <w:t xml:space="preserve"> для доступа к базам данных эталонных образцов и другим внешним ресурсам.</w:t>
      </w:r>
    </w:p>
    <w:p w14:paraId="4C43CD59" w14:textId="77777777" w:rsidR="00EA472A" w:rsidRPr="00EA472A" w:rsidRDefault="00EA472A" w:rsidP="00EA472A">
      <w:pPr>
        <w:widowControl/>
        <w:spacing w:before="100" w:beforeAutospacing="1" w:after="100" w:afterAutospacing="1"/>
        <w:rPr>
          <w:bCs/>
          <w:sz w:val="28"/>
          <w:szCs w:val="28"/>
          <w:lang w:eastAsia="ru-RU"/>
        </w:rPr>
      </w:pPr>
    </w:p>
    <w:p w14:paraId="6029AEDD" w14:textId="77777777" w:rsidR="00EA472A" w:rsidRPr="00EA472A" w:rsidRDefault="00EA472A" w:rsidP="00EA472A">
      <w:pPr>
        <w:pStyle w:val="af4"/>
        <w:widowControl/>
        <w:numPr>
          <w:ilvl w:val="0"/>
          <w:numId w:val="19"/>
        </w:numPr>
        <w:spacing w:before="100" w:beforeAutospacing="1" w:after="100" w:afterAutospacing="1"/>
        <w:rPr>
          <w:bCs/>
          <w:sz w:val="28"/>
          <w:szCs w:val="28"/>
          <w:lang w:eastAsia="ru-RU"/>
        </w:rPr>
      </w:pPr>
      <w:r w:rsidRPr="00EA472A">
        <w:rPr>
          <w:bCs/>
          <w:sz w:val="28"/>
          <w:szCs w:val="28"/>
          <w:lang w:eastAsia="ru-RU"/>
        </w:rPr>
        <w:t>Существование баз данных: Предполагается, что для нормальной работы программного средства будет настроена база данных эталонных образцов, содержащая тексты, написанные известными авторами.</w:t>
      </w:r>
    </w:p>
    <w:p w14:paraId="3A2644D4" w14:textId="77777777" w:rsidR="00EA472A" w:rsidRPr="00EA472A" w:rsidRDefault="00EA472A" w:rsidP="00EA472A">
      <w:pPr>
        <w:widowControl/>
        <w:spacing w:before="100" w:beforeAutospacing="1" w:after="100" w:afterAutospacing="1"/>
        <w:rPr>
          <w:bCs/>
          <w:sz w:val="28"/>
          <w:szCs w:val="28"/>
          <w:lang w:eastAsia="ru-RU"/>
        </w:rPr>
      </w:pPr>
    </w:p>
    <w:p w14:paraId="16E86F9A" w14:textId="3D13B8DF" w:rsidR="00891BC7" w:rsidRPr="00EA472A" w:rsidRDefault="00EA472A" w:rsidP="00EA472A">
      <w:pPr>
        <w:pStyle w:val="af4"/>
        <w:widowControl/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  <w:lang w:eastAsia="ru-RU"/>
        </w:rPr>
      </w:pPr>
      <w:r w:rsidRPr="00EA472A">
        <w:rPr>
          <w:bCs/>
          <w:sz w:val="28"/>
          <w:szCs w:val="28"/>
          <w:lang w:eastAsia="ru-RU"/>
        </w:rPr>
        <w:lastRenderedPageBreak/>
        <w:t>Права доступа: Для корректной работы программного средства потребуется предоставление соответствующих прав доступа к базам данных и другим ресурсам</w:t>
      </w:r>
      <w:r w:rsidR="00891BC7" w:rsidRPr="00EA472A">
        <w:rPr>
          <w:sz w:val="28"/>
          <w:szCs w:val="28"/>
          <w:lang w:eastAsia="ru-RU"/>
        </w:rPr>
        <w:t>.</w:t>
      </w:r>
    </w:p>
    <w:p w14:paraId="4F7673C7" w14:textId="2F6C1126" w:rsidR="00891BC7" w:rsidRPr="00891BC7" w:rsidRDefault="00891BC7" w:rsidP="00891BC7">
      <w:pPr>
        <w:pStyle w:val="2"/>
        <w:rPr>
          <w:sz w:val="24"/>
          <w:szCs w:val="24"/>
          <w:lang w:eastAsia="ru-RU"/>
        </w:rPr>
      </w:pPr>
      <w:r w:rsidRPr="00891BC7">
        <w:rPr>
          <w:sz w:val="24"/>
          <w:szCs w:val="24"/>
          <w:lang w:eastAsia="ru-RU"/>
        </w:rPr>
        <w:t>Подмножества требований</w:t>
      </w:r>
    </w:p>
    <w:p w14:paraId="4B2A4BA3" w14:textId="4003E585" w:rsidR="00891BC7" w:rsidRPr="00891BC7" w:rsidRDefault="00EA472A" w:rsidP="00891BC7">
      <w:pPr>
        <w:ind w:left="720"/>
        <w:rPr>
          <w:sz w:val="28"/>
          <w:szCs w:val="28"/>
        </w:rPr>
      </w:pPr>
      <w:r w:rsidRPr="00EA472A">
        <w:rPr>
          <w:sz w:val="28"/>
          <w:szCs w:val="28"/>
        </w:rPr>
        <w:t>Некоторые требования могут быть реализованы в нескольких этапах. Например, начальная версия программного средства будет реализовывать только основные функции анализа текста и сравнения с эталонными образцами, в то время как более поздние версии могут добавить поддержку дополнительных алгоритмов анализа, улучшение интерфейса пользователя и расширенные возможности управления базой данных.</w:t>
      </w:r>
    </w:p>
    <w:p w14:paraId="1778311C" w14:textId="77777777" w:rsidR="00F23594" w:rsidRDefault="00F23594">
      <w:pPr>
        <w:pStyle w:val="1"/>
      </w:pPr>
      <w:bookmarkStart w:id="7" w:name="_Toc535663740"/>
      <w:r>
        <w:t>Конкретные требования</w:t>
      </w:r>
      <w:bookmarkEnd w:id="7"/>
      <w:r>
        <w:t xml:space="preserve"> </w:t>
      </w:r>
    </w:p>
    <w:p w14:paraId="312C5429" w14:textId="5EFFAC75" w:rsidR="00EE53D3" w:rsidRPr="00EE53D3" w:rsidRDefault="00EA472A" w:rsidP="00EE53D3">
      <w:pPr>
        <w:rPr>
          <w:sz w:val="28"/>
          <w:szCs w:val="28"/>
        </w:rPr>
      </w:pPr>
      <w:r w:rsidRPr="00EA472A">
        <w:rPr>
          <w:sz w:val="28"/>
          <w:szCs w:val="28"/>
        </w:rPr>
        <w:t>В этом разделе подробно описаны требования к системе, которые должны быть выполнены для успешной разработки и эксплуатации программного средства дл</w:t>
      </w:r>
      <w:r>
        <w:rPr>
          <w:sz w:val="28"/>
          <w:szCs w:val="28"/>
        </w:rPr>
        <w:t>я определения авторства текстов</w:t>
      </w:r>
      <w:r w:rsidR="00EE53D3" w:rsidRPr="00EE53D3">
        <w:rPr>
          <w:sz w:val="28"/>
          <w:szCs w:val="28"/>
        </w:rPr>
        <w:t>.</w:t>
      </w:r>
    </w:p>
    <w:p w14:paraId="2D0002E4" w14:textId="77777777" w:rsidR="00F23594" w:rsidRPr="00EE53D3" w:rsidRDefault="00F23594">
      <w:pPr>
        <w:pStyle w:val="2"/>
        <w:rPr>
          <w:sz w:val="24"/>
          <w:szCs w:val="24"/>
        </w:rPr>
      </w:pPr>
      <w:bookmarkStart w:id="8" w:name="_Toc535663741"/>
      <w:r w:rsidRPr="00EE53D3">
        <w:rPr>
          <w:sz w:val="24"/>
          <w:szCs w:val="24"/>
        </w:rPr>
        <w:t>Функциональность</w:t>
      </w:r>
      <w:bookmarkEnd w:id="8"/>
      <w:r w:rsidRPr="00EE53D3">
        <w:rPr>
          <w:sz w:val="24"/>
          <w:szCs w:val="24"/>
        </w:rPr>
        <w:t xml:space="preserve"> </w:t>
      </w:r>
    </w:p>
    <w:p w14:paraId="6EB1404A" w14:textId="2000071C" w:rsidR="00EE53D3" w:rsidRPr="00EE53D3" w:rsidRDefault="00EE53D3" w:rsidP="00EE53D3">
      <w:pPr>
        <w:pStyle w:val="3"/>
        <w:rPr>
          <w:b/>
          <w:bCs/>
          <w:sz w:val="24"/>
          <w:szCs w:val="24"/>
        </w:rPr>
      </w:pPr>
      <w:proofErr w:type="spellStart"/>
      <w:r w:rsidRPr="00EE53D3">
        <w:rPr>
          <w:b/>
          <w:bCs/>
          <w:sz w:val="24"/>
          <w:szCs w:val="24"/>
        </w:rPr>
        <w:t>Модерация</w:t>
      </w:r>
      <w:proofErr w:type="spellEnd"/>
      <w:r w:rsidRPr="00EE53D3">
        <w:rPr>
          <w:b/>
          <w:bCs/>
          <w:sz w:val="24"/>
          <w:szCs w:val="24"/>
        </w:rPr>
        <w:t xml:space="preserve"> контента</w:t>
      </w:r>
    </w:p>
    <w:p w14:paraId="20EF3E01" w14:textId="05ADB357" w:rsidR="0034585A" w:rsidRPr="0034585A" w:rsidRDefault="0034585A" w:rsidP="0034585A">
      <w:pPr>
        <w:widowControl/>
        <w:spacing w:after="0"/>
        <w:rPr>
          <w:sz w:val="28"/>
          <w:szCs w:val="28"/>
          <w:lang w:eastAsia="ru-RU"/>
        </w:rPr>
      </w:pPr>
      <w:proofErr w:type="gramStart"/>
      <w:r>
        <w:rPr>
          <w:rFonts w:hAnsi="Symbol"/>
          <w:sz w:val="28"/>
          <w:szCs w:val="28"/>
          <w:lang w:val="en-US" w:eastAsia="ru-RU"/>
        </w:rPr>
        <w:t>C</w:t>
      </w:r>
      <w:proofErr w:type="spellStart"/>
      <w:r w:rsidRPr="0034585A">
        <w:rPr>
          <w:sz w:val="28"/>
          <w:szCs w:val="28"/>
          <w:lang w:eastAsia="ru-RU"/>
        </w:rPr>
        <w:t>истема</w:t>
      </w:r>
      <w:proofErr w:type="spellEnd"/>
      <w:r w:rsidRPr="0034585A">
        <w:rPr>
          <w:sz w:val="28"/>
          <w:szCs w:val="28"/>
          <w:lang w:eastAsia="ru-RU"/>
        </w:rPr>
        <w:t xml:space="preserve"> должна сканировать тексты пользователей в реальном времени.</w:t>
      </w:r>
      <w:proofErr w:type="gramEnd"/>
    </w:p>
    <w:p w14:paraId="152A6ADB" w14:textId="77777777" w:rsidR="0034585A" w:rsidRPr="0034585A" w:rsidRDefault="0034585A" w:rsidP="0034585A">
      <w:pPr>
        <w:widowControl/>
        <w:spacing w:after="0"/>
        <w:rPr>
          <w:sz w:val="28"/>
          <w:szCs w:val="28"/>
          <w:lang w:eastAsia="ru-RU"/>
        </w:rPr>
      </w:pPr>
    </w:p>
    <w:p w14:paraId="175219C5" w14:textId="77777777" w:rsidR="0034585A" w:rsidRPr="0034585A" w:rsidRDefault="0034585A" w:rsidP="0034585A">
      <w:pPr>
        <w:widowControl/>
        <w:spacing w:after="0"/>
        <w:rPr>
          <w:sz w:val="28"/>
          <w:szCs w:val="28"/>
          <w:lang w:eastAsia="ru-RU"/>
        </w:rPr>
      </w:pPr>
      <w:r w:rsidRPr="0034585A">
        <w:rPr>
          <w:sz w:val="28"/>
          <w:szCs w:val="28"/>
          <w:lang w:eastAsia="ru-RU"/>
        </w:rPr>
        <w:t>Стилистические и лексические признаки должны извлекаться из текстов.</w:t>
      </w:r>
    </w:p>
    <w:p w14:paraId="43B3559C" w14:textId="77777777" w:rsidR="0034585A" w:rsidRPr="0034585A" w:rsidRDefault="0034585A" w:rsidP="0034585A">
      <w:pPr>
        <w:widowControl/>
        <w:spacing w:after="0"/>
        <w:rPr>
          <w:sz w:val="28"/>
          <w:szCs w:val="28"/>
          <w:lang w:eastAsia="ru-RU"/>
        </w:rPr>
      </w:pPr>
    </w:p>
    <w:p w14:paraId="51E8209B" w14:textId="77777777" w:rsidR="0034585A" w:rsidRPr="0034585A" w:rsidRDefault="0034585A" w:rsidP="0034585A">
      <w:pPr>
        <w:widowControl/>
        <w:spacing w:after="0"/>
        <w:rPr>
          <w:sz w:val="28"/>
          <w:szCs w:val="28"/>
          <w:lang w:eastAsia="ru-RU"/>
        </w:rPr>
      </w:pPr>
      <w:r w:rsidRPr="0034585A">
        <w:rPr>
          <w:sz w:val="28"/>
          <w:szCs w:val="28"/>
          <w:lang w:eastAsia="ru-RU"/>
        </w:rPr>
        <w:t>Система должна сохранять извлеченные признаки в базе данных.</w:t>
      </w:r>
    </w:p>
    <w:p w14:paraId="5137B978" w14:textId="77777777" w:rsidR="0034585A" w:rsidRPr="0034585A" w:rsidRDefault="0034585A" w:rsidP="0034585A">
      <w:pPr>
        <w:widowControl/>
        <w:spacing w:after="0"/>
        <w:rPr>
          <w:sz w:val="28"/>
          <w:szCs w:val="28"/>
          <w:lang w:eastAsia="ru-RU"/>
        </w:rPr>
      </w:pPr>
    </w:p>
    <w:p w14:paraId="2BD4BEA0" w14:textId="73C5D3E3" w:rsidR="00EE53D3" w:rsidRPr="0034585A" w:rsidRDefault="0034585A" w:rsidP="0034585A">
      <w:pPr>
        <w:widowControl/>
        <w:spacing w:after="0"/>
        <w:rPr>
          <w:sz w:val="28"/>
          <w:szCs w:val="28"/>
          <w:lang w:val="en-US" w:eastAsia="ru-RU"/>
        </w:rPr>
      </w:pPr>
      <w:r w:rsidRPr="0034585A">
        <w:rPr>
          <w:sz w:val="28"/>
          <w:szCs w:val="28"/>
          <w:lang w:eastAsia="ru-RU"/>
        </w:rPr>
        <w:t>Извлеченные признаки должны использоваться для сравнения с эталонными образцами.</w:t>
      </w:r>
    </w:p>
    <w:p w14:paraId="01FBA42D" w14:textId="24BB67AC" w:rsidR="00EE53D3" w:rsidRPr="00EE53D3" w:rsidRDefault="00EE53D3" w:rsidP="00EE53D3">
      <w:pPr>
        <w:pStyle w:val="3"/>
        <w:rPr>
          <w:b/>
          <w:bCs/>
          <w:sz w:val="24"/>
          <w:szCs w:val="24"/>
        </w:rPr>
      </w:pPr>
      <w:r w:rsidRPr="00EE53D3">
        <w:rPr>
          <w:b/>
          <w:bCs/>
          <w:sz w:val="24"/>
          <w:szCs w:val="24"/>
        </w:rPr>
        <w:t>Управление списком запрещённых слов</w:t>
      </w:r>
    </w:p>
    <w:p w14:paraId="14D22F37" w14:textId="785A0F99" w:rsidR="0034585A" w:rsidRPr="0034585A" w:rsidRDefault="0034585A" w:rsidP="0034585A">
      <w:pPr>
        <w:widowControl/>
        <w:spacing w:after="0"/>
        <w:rPr>
          <w:sz w:val="28"/>
          <w:szCs w:val="28"/>
          <w:lang w:eastAsia="ru-RU"/>
        </w:rPr>
      </w:pPr>
      <w:r w:rsidRPr="0034585A">
        <w:rPr>
          <w:sz w:val="28"/>
          <w:szCs w:val="28"/>
          <w:lang w:eastAsia="ru-RU"/>
        </w:rPr>
        <w:t>Программное средство должно позволять добавлять и удалять эталонные образцы через интерфейс пользователя.</w:t>
      </w:r>
    </w:p>
    <w:p w14:paraId="5E6A1DEE" w14:textId="77777777" w:rsidR="0034585A" w:rsidRPr="0034585A" w:rsidRDefault="0034585A" w:rsidP="0034585A">
      <w:pPr>
        <w:widowControl/>
        <w:spacing w:after="0"/>
        <w:rPr>
          <w:sz w:val="28"/>
          <w:szCs w:val="28"/>
          <w:lang w:eastAsia="ru-RU"/>
        </w:rPr>
      </w:pPr>
    </w:p>
    <w:p w14:paraId="08A900E6" w14:textId="0B843ED4" w:rsidR="00EE53D3" w:rsidRPr="00EE53D3" w:rsidRDefault="0034585A" w:rsidP="0034585A">
      <w:pPr>
        <w:widowControl/>
        <w:spacing w:after="0"/>
        <w:rPr>
          <w:sz w:val="28"/>
          <w:szCs w:val="28"/>
        </w:rPr>
      </w:pPr>
      <w:r w:rsidRPr="0034585A">
        <w:rPr>
          <w:sz w:val="28"/>
          <w:szCs w:val="28"/>
          <w:lang w:eastAsia="ru-RU"/>
        </w:rPr>
        <w:t>База данных должна быть доступна для просмотра и</w:t>
      </w:r>
      <w:r>
        <w:rPr>
          <w:sz w:val="28"/>
          <w:szCs w:val="28"/>
          <w:lang w:eastAsia="ru-RU"/>
        </w:rPr>
        <w:t xml:space="preserve"> редактирования администраторам</w:t>
      </w:r>
      <w:r w:rsidR="00EE53D3" w:rsidRPr="00EE53D3">
        <w:rPr>
          <w:sz w:val="28"/>
          <w:szCs w:val="28"/>
          <w:lang w:eastAsia="ru-RU"/>
        </w:rPr>
        <w:t>.</w:t>
      </w:r>
    </w:p>
    <w:p w14:paraId="1DDF909C" w14:textId="0D98FE91" w:rsidR="00EE53D3" w:rsidRPr="00EE53D3" w:rsidRDefault="00EE53D3" w:rsidP="00EE53D3">
      <w:pPr>
        <w:pStyle w:val="3"/>
        <w:rPr>
          <w:b/>
          <w:bCs/>
          <w:sz w:val="24"/>
          <w:szCs w:val="24"/>
        </w:rPr>
      </w:pPr>
      <w:r w:rsidRPr="00EE53D3">
        <w:rPr>
          <w:b/>
          <w:bCs/>
          <w:sz w:val="24"/>
          <w:szCs w:val="24"/>
        </w:rPr>
        <w:t>Управление ролями</w:t>
      </w:r>
    </w:p>
    <w:p w14:paraId="38B1F7CB" w14:textId="765F36AC" w:rsidR="0034585A" w:rsidRPr="0034585A" w:rsidRDefault="0034585A" w:rsidP="0034585A">
      <w:pPr>
        <w:widowControl/>
        <w:spacing w:after="0"/>
        <w:rPr>
          <w:sz w:val="28"/>
          <w:szCs w:val="28"/>
          <w:lang w:eastAsia="ru-RU"/>
        </w:rPr>
      </w:pPr>
      <w:r w:rsidRPr="0034585A">
        <w:rPr>
          <w:sz w:val="28"/>
          <w:szCs w:val="28"/>
          <w:lang w:eastAsia="ru-RU"/>
        </w:rPr>
        <w:t>Администраторы должны иметь возможность назначать роли, которые могут выполнять команды программного средства.</w:t>
      </w:r>
    </w:p>
    <w:p w14:paraId="1E7BFF2A" w14:textId="77777777" w:rsidR="0034585A" w:rsidRPr="0034585A" w:rsidRDefault="0034585A" w:rsidP="0034585A">
      <w:pPr>
        <w:widowControl/>
        <w:spacing w:after="0"/>
        <w:rPr>
          <w:sz w:val="28"/>
          <w:szCs w:val="28"/>
          <w:lang w:eastAsia="ru-RU"/>
        </w:rPr>
      </w:pPr>
    </w:p>
    <w:p w14:paraId="078B7F22" w14:textId="14067AAE" w:rsidR="00EE53D3" w:rsidRPr="00EE53D3" w:rsidRDefault="0034585A" w:rsidP="0034585A">
      <w:pPr>
        <w:widowControl/>
        <w:spacing w:after="0"/>
        <w:rPr>
          <w:sz w:val="28"/>
          <w:szCs w:val="28"/>
          <w:lang w:eastAsia="ru-RU"/>
        </w:rPr>
      </w:pPr>
      <w:r w:rsidRPr="0034585A">
        <w:rPr>
          <w:sz w:val="28"/>
          <w:szCs w:val="28"/>
          <w:lang w:eastAsia="ru-RU"/>
        </w:rPr>
        <w:t>Программное средство должно хранить список раз</w:t>
      </w:r>
      <w:r>
        <w:rPr>
          <w:sz w:val="28"/>
          <w:szCs w:val="28"/>
          <w:lang w:eastAsia="ru-RU"/>
        </w:rPr>
        <w:t>решенных ролей в базе данных</w:t>
      </w:r>
      <w:r w:rsidR="00EE53D3" w:rsidRPr="00EE53D3">
        <w:rPr>
          <w:sz w:val="28"/>
          <w:szCs w:val="28"/>
          <w:lang w:eastAsia="ru-RU"/>
        </w:rPr>
        <w:t>.</w:t>
      </w:r>
    </w:p>
    <w:p w14:paraId="485BCFD4" w14:textId="0D2815C3" w:rsidR="00EE53D3" w:rsidRPr="00EE53D3" w:rsidRDefault="00EE53D3" w:rsidP="00EE53D3">
      <w:pPr>
        <w:pStyle w:val="3"/>
        <w:rPr>
          <w:b/>
          <w:bCs/>
          <w:sz w:val="24"/>
          <w:szCs w:val="24"/>
        </w:rPr>
      </w:pPr>
      <w:r w:rsidRPr="00EE53D3">
        <w:rPr>
          <w:b/>
          <w:bCs/>
          <w:sz w:val="24"/>
          <w:szCs w:val="24"/>
        </w:rPr>
        <w:t>Информация о сервере</w:t>
      </w:r>
    </w:p>
    <w:p w14:paraId="46AA450E" w14:textId="757036CF" w:rsidR="00EE53D3" w:rsidRPr="0034585A" w:rsidRDefault="0034585A" w:rsidP="00EE53D3">
      <w:pPr>
        <w:rPr>
          <w:sz w:val="28"/>
          <w:szCs w:val="28"/>
        </w:rPr>
      </w:pPr>
      <w:r w:rsidRPr="0034585A">
        <w:rPr>
          <w:sz w:val="28"/>
          <w:szCs w:val="28"/>
        </w:rPr>
        <w:t>Программное средство должно предоставлять информацию о системе по запросу (например, количество обработанных текстов, дост</w:t>
      </w:r>
      <w:r>
        <w:rPr>
          <w:sz w:val="28"/>
          <w:szCs w:val="28"/>
        </w:rPr>
        <w:t>упные эталонные образцы и т.д.)</w:t>
      </w:r>
    </w:p>
    <w:p w14:paraId="0EE8C1F8" w14:textId="77777777" w:rsidR="00EE53D3" w:rsidRPr="00EE53D3" w:rsidRDefault="00EE53D3" w:rsidP="00EE53D3">
      <w:pPr>
        <w:ind w:left="0"/>
      </w:pPr>
    </w:p>
    <w:p w14:paraId="488FCC5A" w14:textId="77777777" w:rsidR="00F23594" w:rsidRDefault="00F23594">
      <w:pPr>
        <w:pStyle w:val="2"/>
        <w:ind w:left="720" w:hanging="720"/>
        <w:rPr>
          <w:sz w:val="24"/>
          <w:szCs w:val="24"/>
        </w:rPr>
      </w:pPr>
      <w:bookmarkStart w:id="9" w:name="_Toc535663743"/>
      <w:r w:rsidRPr="008B1136">
        <w:rPr>
          <w:sz w:val="24"/>
          <w:szCs w:val="24"/>
        </w:rPr>
        <w:t>Практичность</w:t>
      </w:r>
      <w:bookmarkEnd w:id="9"/>
      <w:r w:rsidRPr="008B1136">
        <w:rPr>
          <w:sz w:val="24"/>
          <w:szCs w:val="24"/>
        </w:rPr>
        <w:t xml:space="preserve"> </w:t>
      </w:r>
    </w:p>
    <w:p w14:paraId="67703E03" w14:textId="26790EDF" w:rsidR="008B1136" w:rsidRPr="008B1136" w:rsidRDefault="0034585A" w:rsidP="008B1136">
      <w:pPr>
        <w:rPr>
          <w:sz w:val="28"/>
          <w:szCs w:val="28"/>
        </w:rPr>
      </w:pPr>
      <w:r w:rsidRPr="0034585A">
        <w:rPr>
          <w:sz w:val="28"/>
          <w:szCs w:val="28"/>
        </w:rPr>
        <w:t xml:space="preserve">Этот раздел описывает требования к практичности системы, включая время обучения пользователей, скорость выполнения основных операций, соответствие общепринятым стандартам и интуитивность интерфейса. Требования направлены на обеспечение удобства </w:t>
      </w:r>
      <w:proofErr w:type="gramStart"/>
      <w:r w:rsidRPr="0034585A">
        <w:rPr>
          <w:sz w:val="28"/>
          <w:szCs w:val="28"/>
        </w:rPr>
        <w:t>использования</w:t>
      </w:r>
      <w:proofErr w:type="gramEnd"/>
      <w:r w:rsidRPr="0034585A">
        <w:rPr>
          <w:sz w:val="28"/>
          <w:szCs w:val="28"/>
        </w:rPr>
        <w:t xml:space="preserve"> как для конечных пользователей, та</w:t>
      </w:r>
      <w:r>
        <w:rPr>
          <w:sz w:val="28"/>
          <w:szCs w:val="28"/>
        </w:rPr>
        <w:t>к и для администраторов системы</w:t>
      </w:r>
      <w:r w:rsidR="008B1136" w:rsidRPr="008B1136">
        <w:rPr>
          <w:sz w:val="28"/>
          <w:szCs w:val="28"/>
        </w:rPr>
        <w:t>.</w:t>
      </w:r>
    </w:p>
    <w:p w14:paraId="7B42B04A" w14:textId="4B16E795" w:rsidR="00EE53D3" w:rsidRPr="008B1136" w:rsidRDefault="00EE53D3" w:rsidP="00EE53D3">
      <w:pPr>
        <w:pStyle w:val="3"/>
        <w:rPr>
          <w:b/>
          <w:bCs/>
          <w:sz w:val="24"/>
          <w:szCs w:val="24"/>
        </w:rPr>
      </w:pPr>
      <w:r w:rsidRPr="008B1136">
        <w:rPr>
          <w:b/>
          <w:bCs/>
          <w:sz w:val="24"/>
          <w:szCs w:val="24"/>
        </w:rPr>
        <w:t>Время обучения</w:t>
      </w:r>
    </w:p>
    <w:p w14:paraId="2D90FB7C" w14:textId="23B1F22A" w:rsidR="0034585A" w:rsidRPr="0034585A" w:rsidRDefault="0034585A" w:rsidP="0034585A">
      <w:pPr>
        <w:widowControl/>
        <w:spacing w:after="0"/>
        <w:rPr>
          <w:sz w:val="28"/>
          <w:szCs w:val="28"/>
          <w:lang w:eastAsia="ru-RU"/>
        </w:rPr>
      </w:pPr>
      <w:r w:rsidRPr="0034585A">
        <w:rPr>
          <w:sz w:val="28"/>
          <w:szCs w:val="28"/>
          <w:lang w:eastAsia="ru-RU"/>
        </w:rPr>
        <w:t>Обычные пользователи смогут освоить основные функции программного средства за 15 минут.</w:t>
      </w:r>
    </w:p>
    <w:p w14:paraId="2E0C889C" w14:textId="77777777" w:rsidR="0034585A" w:rsidRPr="0034585A" w:rsidRDefault="0034585A" w:rsidP="0034585A">
      <w:pPr>
        <w:widowControl/>
        <w:spacing w:after="0"/>
        <w:rPr>
          <w:sz w:val="28"/>
          <w:szCs w:val="28"/>
          <w:lang w:eastAsia="ru-RU"/>
        </w:rPr>
      </w:pPr>
    </w:p>
    <w:p w14:paraId="0BDE99D9" w14:textId="3535AF73" w:rsidR="00EE53D3" w:rsidRPr="008B1136" w:rsidRDefault="0034585A" w:rsidP="0034585A">
      <w:pPr>
        <w:widowControl/>
        <w:spacing w:after="0"/>
        <w:rPr>
          <w:sz w:val="28"/>
          <w:szCs w:val="28"/>
          <w:lang w:eastAsia="ru-RU"/>
        </w:rPr>
      </w:pPr>
      <w:r w:rsidRPr="0034585A">
        <w:rPr>
          <w:sz w:val="28"/>
          <w:szCs w:val="28"/>
          <w:lang w:eastAsia="ru-RU"/>
        </w:rPr>
        <w:t>Администраторы и исследователи, управляющие настройками и базами данных, смогут достичь высокой производительности при выполнении о</w:t>
      </w:r>
      <w:r>
        <w:rPr>
          <w:sz w:val="28"/>
          <w:szCs w:val="28"/>
          <w:lang w:eastAsia="ru-RU"/>
        </w:rPr>
        <w:t>пераций после 30 минут обучения</w:t>
      </w:r>
      <w:r w:rsidR="008B1136" w:rsidRPr="008B1136">
        <w:rPr>
          <w:sz w:val="28"/>
          <w:szCs w:val="28"/>
          <w:lang w:eastAsia="ru-RU"/>
        </w:rPr>
        <w:t>.</w:t>
      </w:r>
    </w:p>
    <w:p w14:paraId="66D5AA55" w14:textId="7913A547" w:rsidR="008B1136" w:rsidRPr="008B1136" w:rsidRDefault="008B1136" w:rsidP="008B1136">
      <w:pPr>
        <w:pStyle w:val="3"/>
        <w:rPr>
          <w:b/>
          <w:bCs/>
          <w:sz w:val="24"/>
          <w:szCs w:val="24"/>
          <w:lang w:eastAsia="ru-RU"/>
        </w:rPr>
      </w:pPr>
      <w:r w:rsidRPr="008B1136">
        <w:rPr>
          <w:b/>
          <w:bCs/>
          <w:sz w:val="24"/>
          <w:szCs w:val="24"/>
          <w:lang w:eastAsia="ru-RU"/>
        </w:rPr>
        <w:t>Время выполнения операций</w:t>
      </w:r>
    </w:p>
    <w:p w14:paraId="3729E877" w14:textId="59144930" w:rsidR="008B1136" w:rsidRPr="008B1136" w:rsidRDefault="008B1136" w:rsidP="008B1136">
      <w:pPr>
        <w:widowControl/>
        <w:spacing w:after="0"/>
        <w:rPr>
          <w:sz w:val="28"/>
          <w:szCs w:val="28"/>
          <w:lang w:eastAsia="ru-RU"/>
        </w:rPr>
      </w:pPr>
      <w:r w:rsidRPr="008B1136">
        <w:rPr>
          <w:sz w:val="28"/>
          <w:szCs w:val="28"/>
          <w:lang w:eastAsia="ru-RU"/>
        </w:rPr>
        <w:t xml:space="preserve">Время обработки команды, введённой пользователем, должно составлять не более </w:t>
      </w:r>
      <w:r w:rsidRPr="008B1136">
        <w:rPr>
          <w:b/>
          <w:bCs/>
          <w:sz w:val="28"/>
          <w:szCs w:val="28"/>
          <w:lang w:eastAsia="ru-RU"/>
        </w:rPr>
        <w:t>1 секунды</w:t>
      </w:r>
      <w:r w:rsidRPr="008B1136">
        <w:rPr>
          <w:sz w:val="28"/>
          <w:szCs w:val="28"/>
          <w:lang w:eastAsia="ru-RU"/>
        </w:rPr>
        <w:t xml:space="preserve">. Время выполнения операций с базами данных (добавление/удаление запрещённых слов, управление ролями) не должно превышать </w:t>
      </w:r>
      <w:r w:rsidRPr="008B1136">
        <w:rPr>
          <w:b/>
          <w:bCs/>
          <w:sz w:val="28"/>
          <w:szCs w:val="28"/>
          <w:lang w:eastAsia="ru-RU"/>
        </w:rPr>
        <w:t>2 секунд</w:t>
      </w:r>
      <w:r w:rsidRPr="008B1136">
        <w:rPr>
          <w:sz w:val="28"/>
          <w:szCs w:val="28"/>
          <w:lang w:eastAsia="ru-RU"/>
        </w:rPr>
        <w:t>.</w:t>
      </w:r>
    </w:p>
    <w:p w14:paraId="48028F45" w14:textId="35700F2B" w:rsidR="008B1136" w:rsidRPr="008B1136" w:rsidRDefault="008B1136" w:rsidP="008B1136">
      <w:pPr>
        <w:pStyle w:val="3"/>
        <w:rPr>
          <w:b/>
          <w:bCs/>
          <w:sz w:val="24"/>
          <w:szCs w:val="24"/>
          <w:lang w:eastAsia="ru-RU"/>
        </w:rPr>
      </w:pPr>
      <w:r w:rsidRPr="008B1136">
        <w:rPr>
          <w:b/>
          <w:bCs/>
          <w:sz w:val="24"/>
          <w:szCs w:val="24"/>
          <w:lang w:eastAsia="ru-RU"/>
        </w:rPr>
        <w:t>Интуитивность интерфейса</w:t>
      </w:r>
    </w:p>
    <w:p w14:paraId="756B6E36" w14:textId="2D7BED43" w:rsidR="008B1136" w:rsidRPr="0034585A" w:rsidRDefault="0034585A" w:rsidP="008B1136">
      <w:pPr>
        <w:widowControl/>
        <w:spacing w:after="0"/>
        <w:rPr>
          <w:sz w:val="28"/>
          <w:szCs w:val="28"/>
          <w:lang w:eastAsia="ru-RU"/>
        </w:rPr>
      </w:pPr>
      <w:r w:rsidRPr="0034585A">
        <w:rPr>
          <w:sz w:val="28"/>
          <w:szCs w:val="28"/>
          <w:lang w:eastAsia="ru-RU"/>
        </w:rPr>
        <w:t>Команды программного средства должны быть интуитивно понятны и следовать общепринятым стандартам пользовательского интерфейса.</w:t>
      </w:r>
    </w:p>
    <w:p w14:paraId="31FAD789" w14:textId="77777777" w:rsidR="00F23594" w:rsidRPr="00E748F2" w:rsidRDefault="00F23594">
      <w:pPr>
        <w:pStyle w:val="2"/>
        <w:rPr>
          <w:sz w:val="24"/>
          <w:szCs w:val="24"/>
        </w:rPr>
      </w:pPr>
      <w:bookmarkStart w:id="10" w:name="_Toc535663745"/>
      <w:r w:rsidRPr="00E748F2">
        <w:rPr>
          <w:sz w:val="24"/>
          <w:szCs w:val="24"/>
        </w:rPr>
        <w:t>Надежность</w:t>
      </w:r>
      <w:bookmarkEnd w:id="10"/>
    </w:p>
    <w:p w14:paraId="1B1D8194" w14:textId="3845C650" w:rsidR="00E748F2" w:rsidRPr="00E748F2" w:rsidRDefault="00E748F2" w:rsidP="00E748F2">
      <w:pPr>
        <w:rPr>
          <w:sz w:val="28"/>
          <w:szCs w:val="28"/>
        </w:rPr>
      </w:pPr>
      <w:r w:rsidRPr="00E748F2">
        <w:rPr>
          <w:sz w:val="28"/>
          <w:szCs w:val="28"/>
        </w:rPr>
        <w:t xml:space="preserve">Требования </w:t>
      </w:r>
      <w:r w:rsidR="0034585A" w:rsidRPr="0034585A">
        <w:rPr>
          <w:sz w:val="28"/>
          <w:szCs w:val="28"/>
        </w:rPr>
        <w:t>к надежности системы направлены на обеспечение ее стабильной и бесперебойной работы в различных эксплуатационных условиях. Надежность системы гарантирует минимизацию простоев, точность обработки данных и устойчивость к сбоям</w:t>
      </w:r>
      <w:r w:rsidRPr="00E748F2">
        <w:rPr>
          <w:sz w:val="28"/>
          <w:szCs w:val="28"/>
        </w:rPr>
        <w:t>.</w:t>
      </w:r>
    </w:p>
    <w:p w14:paraId="6C5F7CB9" w14:textId="69F7B26B" w:rsidR="00F23594" w:rsidRPr="00E748F2" w:rsidRDefault="00E748F2">
      <w:pPr>
        <w:pStyle w:val="3"/>
        <w:ind w:left="720" w:hanging="720"/>
        <w:rPr>
          <w:b/>
          <w:bCs/>
          <w:sz w:val="24"/>
          <w:szCs w:val="24"/>
        </w:rPr>
      </w:pPr>
      <w:r w:rsidRPr="00E748F2">
        <w:rPr>
          <w:b/>
          <w:bCs/>
          <w:sz w:val="24"/>
          <w:szCs w:val="24"/>
        </w:rPr>
        <w:t>Доступность</w:t>
      </w:r>
    </w:p>
    <w:p w14:paraId="6CD64557" w14:textId="0996C9D9" w:rsidR="00E748F2" w:rsidRPr="00E748F2" w:rsidRDefault="00E748F2" w:rsidP="00E748F2">
      <w:pPr>
        <w:rPr>
          <w:sz w:val="28"/>
          <w:szCs w:val="28"/>
        </w:rPr>
      </w:pPr>
      <w:r w:rsidRPr="00E748F2">
        <w:rPr>
          <w:sz w:val="28"/>
          <w:szCs w:val="28"/>
        </w:rPr>
        <w:t>Система должна быть доступна не менее 99.9% времени, что соответствует допустимому простою не более 8.76 часов в год. Режим работы системы предусматривает круглосуточное использование с возможностью планового технического обслуживания не чаще одного раза в месяц. В случае пониженной производительности система должна обеспечивать минимальную функциональность для выполнения критически важных задач.</w:t>
      </w:r>
    </w:p>
    <w:p w14:paraId="5B3CE803" w14:textId="12F313F4" w:rsidR="00E748F2" w:rsidRPr="00E748F2" w:rsidRDefault="00E748F2" w:rsidP="00E748F2">
      <w:pPr>
        <w:pStyle w:val="3"/>
        <w:ind w:left="720" w:hanging="720"/>
        <w:rPr>
          <w:b/>
          <w:bCs/>
          <w:sz w:val="24"/>
          <w:szCs w:val="24"/>
        </w:rPr>
      </w:pPr>
      <w:r w:rsidRPr="00E748F2">
        <w:rPr>
          <w:b/>
          <w:bCs/>
          <w:sz w:val="24"/>
          <w:szCs w:val="24"/>
        </w:rPr>
        <w:t>Точность</w:t>
      </w:r>
    </w:p>
    <w:p w14:paraId="05C2CB07" w14:textId="47E766FB" w:rsidR="0034585A" w:rsidRPr="0034585A" w:rsidRDefault="0034585A" w:rsidP="0034585A">
      <w:pPr>
        <w:rPr>
          <w:sz w:val="28"/>
          <w:szCs w:val="28"/>
        </w:rPr>
      </w:pPr>
      <w:r w:rsidRPr="0034585A">
        <w:rPr>
          <w:sz w:val="28"/>
          <w:szCs w:val="28"/>
        </w:rPr>
        <w:t>Точность обработки данных должна соответствовать стандартам, установленным для реализации алгоритмов анализа текста.</w:t>
      </w:r>
    </w:p>
    <w:p w14:paraId="1CF382D8" w14:textId="77777777" w:rsidR="0034585A" w:rsidRPr="0034585A" w:rsidRDefault="0034585A" w:rsidP="0034585A">
      <w:pPr>
        <w:rPr>
          <w:sz w:val="28"/>
          <w:szCs w:val="28"/>
        </w:rPr>
      </w:pPr>
    </w:p>
    <w:p w14:paraId="52FDA0E2" w14:textId="1366748B" w:rsidR="00E748F2" w:rsidRPr="0034585A" w:rsidRDefault="0034585A" w:rsidP="0034585A">
      <w:pPr>
        <w:rPr>
          <w:sz w:val="28"/>
          <w:szCs w:val="28"/>
          <w:lang w:val="en-US"/>
        </w:rPr>
      </w:pPr>
      <w:r w:rsidRPr="0034585A">
        <w:rPr>
          <w:sz w:val="28"/>
          <w:szCs w:val="28"/>
        </w:rPr>
        <w:t xml:space="preserve">Любые ошибки, возникающие в процессе работы системы, должны быть </w:t>
      </w:r>
      <w:r w:rsidRPr="0034585A">
        <w:rPr>
          <w:sz w:val="28"/>
          <w:szCs w:val="28"/>
        </w:rPr>
        <w:lastRenderedPageBreak/>
        <w:t>минимальными и не приводить к потере критической информации.</w:t>
      </w:r>
    </w:p>
    <w:p w14:paraId="0EF8CF41" w14:textId="77777777" w:rsidR="00E748F2" w:rsidRPr="00E748F2" w:rsidRDefault="00E748F2" w:rsidP="00E748F2"/>
    <w:p w14:paraId="18F157CC" w14:textId="77777777" w:rsidR="00F23594" w:rsidRPr="00D81306" w:rsidRDefault="00F23594">
      <w:pPr>
        <w:pStyle w:val="2"/>
        <w:rPr>
          <w:sz w:val="24"/>
          <w:szCs w:val="24"/>
        </w:rPr>
      </w:pPr>
      <w:bookmarkStart w:id="11" w:name="_Toc535663747"/>
      <w:r w:rsidRPr="00D81306">
        <w:rPr>
          <w:sz w:val="24"/>
          <w:szCs w:val="24"/>
        </w:rPr>
        <w:t>Производительность</w:t>
      </w:r>
      <w:bookmarkEnd w:id="11"/>
    </w:p>
    <w:p w14:paraId="7B1BA035" w14:textId="18F21A7A" w:rsidR="00F23594" w:rsidRPr="00D81306" w:rsidRDefault="00E748F2" w:rsidP="00E748F2">
      <w:pPr>
        <w:rPr>
          <w:sz w:val="28"/>
          <w:szCs w:val="28"/>
        </w:rPr>
      </w:pPr>
      <w:r w:rsidRPr="00D81306">
        <w:rPr>
          <w:sz w:val="28"/>
          <w:szCs w:val="28"/>
        </w:rPr>
        <w:t>Данный раздел описывает основные показатели производительности системы, которые позволяют оценить ее эффективность при выполнении задач. Требования к производительности основываются на обеспечении быстрого времени реакции, поддержании высокой пропускной способности и оптимальном использовании ресурсов.</w:t>
      </w:r>
    </w:p>
    <w:p w14:paraId="7B398848" w14:textId="6AE8E869" w:rsidR="00F23594" w:rsidRPr="00D81306" w:rsidRDefault="00E748F2" w:rsidP="00E748F2">
      <w:pPr>
        <w:pStyle w:val="3"/>
        <w:ind w:left="720" w:hanging="720"/>
        <w:rPr>
          <w:b/>
          <w:bCs/>
          <w:sz w:val="24"/>
          <w:szCs w:val="24"/>
        </w:rPr>
      </w:pPr>
      <w:r w:rsidRPr="00D81306">
        <w:rPr>
          <w:b/>
          <w:bCs/>
          <w:sz w:val="24"/>
          <w:szCs w:val="24"/>
        </w:rPr>
        <w:t>Время отклика</w:t>
      </w:r>
    </w:p>
    <w:p w14:paraId="745E8543" w14:textId="00F26B5C" w:rsidR="0034585A" w:rsidRPr="0034585A" w:rsidRDefault="0034585A" w:rsidP="0034585A">
      <w:pPr>
        <w:rPr>
          <w:sz w:val="28"/>
          <w:szCs w:val="28"/>
        </w:rPr>
      </w:pPr>
      <w:r w:rsidRPr="0034585A">
        <w:rPr>
          <w:sz w:val="28"/>
          <w:szCs w:val="28"/>
        </w:rPr>
        <w:t>Система должна обеспечивать среднее время реакции на команды не более 0.5 секунд и максимальное время реакции — не более 2 секунд.</w:t>
      </w:r>
    </w:p>
    <w:p w14:paraId="692B61C2" w14:textId="77777777" w:rsidR="0034585A" w:rsidRPr="0034585A" w:rsidRDefault="0034585A" w:rsidP="0034585A">
      <w:pPr>
        <w:rPr>
          <w:sz w:val="28"/>
          <w:szCs w:val="28"/>
        </w:rPr>
      </w:pPr>
    </w:p>
    <w:p w14:paraId="77F599DE" w14:textId="6F0D55C0" w:rsidR="00E748F2" w:rsidRPr="0034585A" w:rsidRDefault="0034585A" w:rsidP="0034585A">
      <w:pPr>
        <w:rPr>
          <w:sz w:val="28"/>
          <w:szCs w:val="28"/>
          <w:lang w:val="en-US"/>
        </w:rPr>
      </w:pPr>
      <w:r w:rsidRPr="0034585A">
        <w:rPr>
          <w:sz w:val="28"/>
          <w:szCs w:val="28"/>
        </w:rPr>
        <w:t>Это включает обработку ввода, выполнение алгоритмов анализа текста, а также отправку результатов.</w:t>
      </w:r>
    </w:p>
    <w:p w14:paraId="1C2835EB" w14:textId="77777777" w:rsidR="00F23594" w:rsidRPr="00D81306" w:rsidRDefault="00F23594">
      <w:pPr>
        <w:pStyle w:val="2"/>
        <w:rPr>
          <w:sz w:val="24"/>
          <w:szCs w:val="24"/>
        </w:rPr>
      </w:pPr>
      <w:bookmarkStart w:id="12" w:name="_Toc535663751"/>
      <w:r w:rsidRPr="00D81306">
        <w:rPr>
          <w:sz w:val="24"/>
          <w:szCs w:val="24"/>
        </w:rPr>
        <w:t>Проектные ограничения</w:t>
      </w:r>
      <w:bookmarkEnd w:id="12"/>
    </w:p>
    <w:p w14:paraId="4F519FB9" w14:textId="36588FA1" w:rsidR="00E748F2" w:rsidRPr="00D81306" w:rsidRDefault="00E748F2" w:rsidP="00E748F2">
      <w:pPr>
        <w:rPr>
          <w:sz w:val="28"/>
          <w:szCs w:val="28"/>
        </w:rPr>
      </w:pPr>
      <w:r w:rsidRPr="00D81306">
        <w:rPr>
          <w:sz w:val="28"/>
          <w:szCs w:val="28"/>
        </w:rPr>
        <w:t>В данном разделе перечисляются и описываются все ограничения, которые необходимо учитывать при разработке системы. Эти ограничения определяют выбор инструментов, технологий, архитектуры и других аспектов разработки.</w:t>
      </w:r>
    </w:p>
    <w:p w14:paraId="6DBEF89B" w14:textId="1822C3AA" w:rsidR="00F23594" w:rsidRPr="00D81306" w:rsidRDefault="00E748F2">
      <w:pPr>
        <w:pStyle w:val="3"/>
        <w:ind w:left="720" w:hanging="720"/>
        <w:rPr>
          <w:b/>
          <w:bCs/>
          <w:sz w:val="24"/>
          <w:szCs w:val="24"/>
        </w:rPr>
      </w:pPr>
      <w:r w:rsidRPr="00D81306">
        <w:rPr>
          <w:b/>
          <w:bCs/>
          <w:sz w:val="24"/>
          <w:szCs w:val="24"/>
        </w:rPr>
        <w:t>Языки программирования</w:t>
      </w:r>
    </w:p>
    <w:p w14:paraId="676AE379" w14:textId="0FE70F63" w:rsidR="00601D13" w:rsidRPr="00D81306" w:rsidRDefault="00601D13" w:rsidP="00601D13">
      <w:pPr>
        <w:rPr>
          <w:sz w:val="28"/>
          <w:szCs w:val="28"/>
        </w:rPr>
      </w:pPr>
      <w:r w:rsidRPr="00D81306">
        <w:rPr>
          <w:sz w:val="28"/>
          <w:szCs w:val="28"/>
        </w:rPr>
        <w:t xml:space="preserve">Основным языком разработки системы является </w:t>
      </w:r>
      <w:r w:rsidRPr="00D81306">
        <w:rPr>
          <w:b/>
          <w:bCs/>
          <w:sz w:val="28"/>
          <w:szCs w:val="28"/>
        </w:rPr>
        <w:t>C#</w:t>
      </w:r>
      <w:r w:rsidRPr="00D81306">
        <w:rPr>
          <w:sz w:val="28"/>
          <w:szCs w:val="28"/>
        </w:rPr>
        <w:t xml:space="preserve">, что обусловлено требованиями платформы .NET Framework/ASP.NET </w:t>
      </w:r>
      <w:proofErr w:type="spellStart"/>
      <w:r w:rsidRPr="00D81306">
        <w:rPr>
          <w:sz w:val="28"/>
          <w:szCs w:val="28"/>
        </w:rPr>
        <w:t>Core</w:t>
      </w:r>
      <w:proofErr w:type="spellEnd"/>
      <w:r w:rsidRPr="00D81306">
        <w:rPr>
          <w:sz w:val="28"/>
          <w:szCs w:val="28"/>
        </w:rPr>
        <w:t xml:space="preserve"> для обеспечения высокой производительности и интеграции с другими технологиями </w:t>
      </w:r>
      <w:proofErr w:type="spellStart"/>
      <w:r w:rsidRPr="00D81306">
        <w:rPr>
          <w:sz w:val="28"/>
          <w:szCs w:val="28"/>
        </w:rPr>
        <w:t>Microsoft</w:t>
      </w:r>
      <w:proofErr w:type="spellEnd"/>
      <w:r w:rsidRPr="00D81306">
        <w:rPr>
          <w:sz w:val="28"/>
          <w:szCs w:val="28"/>
        </w:rPr>
        <w:t>.</w:t>
      </w:r>
    </w:p>
    <w:p w14:paraId="659E6D80" w14:textId="4FCB2CA5" w:rsidR="00601D13" w:rsidRPr="00D81306" w:rsidRDefault="00601D13" w:rsidP="00601D13">
      <w:pPr>
        <w:pStyle w:val="3"/>
        <w:ind w:left="720" w:hanging="720"/>
        <w:rPr>
          <w:b/>
          <w:bCs/>
          <w:sz w:val="24"/>
          <w:szCs w:val="24"/>
        </w:rPr>
      </w:pPr>
      <w:r w:rsidRPr="00D81306">
        <w:rPr>
          <w:b/>
          <w:bCs/>
          <w:sz w:val="24"/>
          <w:szCs w:val="24"/>
        </w:rPr>
        <w:t>Средства разработки</w:t>
      </w:r>
    </w:p>
    <w:p w14:paraId="16171438" w14:textId="6C717F18" w:rsidR="00601D13" w:rsidRPr="00D81306" w:rsidRDefault="00601D13" w:rsidP="00601D13">
      <w:pPr>
        <w:rPr>
          <w:sz w:val="28"/>
          <w:szCs w:val="28"/>
        </w:rPr>
      </w:pPr>
      <w:r w:rsidRPr="00D81306">
        <w:rPr>
          <w:sz w:val="28"/>
          <w:szCs w:val="28"/>
        </w:rPr>
        <w:t xml:space="preserve">Для разработки используется </w:t>
      </w:r>
      <w:proofErr w:type="spellStart"/>
      <w:r w:rsidRPr="00D81306">
        <w:rPr>
          <w:b/>
          <w:bCs/>
          <w:sz w:val="28"/>
          <w:szCs w:val="28"/>
        </w:rPr>
        <w:t>Microsoft</w:t>
      </w:r>
      <w:proofErr w:type="spellEnd"/>
      <w:r w:rsidRPr="00D81306">
        <w:rPr>
          <w:b/>
          <w:bCs/>
          <w:sz w:val="28"/>
          <w:szCs w:val="28"/>
        </w:rPr>
        <w:t xml:space="preserve"> </w:t>
      </w:r>
      <w:proofErr w:type="spellStart"/>
      <w:r w:rsidRPr="00D81306">
        <w:rPr>
          <w:b/>
          <w:bCs/>
          <w:sz w:val="28"/>
          <w:szCs w:val="28"/>
        </w:rPr>
        <w:t>Visual</w:t>
      </w:r>
      <w:proofErr w:type="spellEnd"/>
      <w:r w:rsidRPr="00D81306">
        <w:rPr>
          <w:b/>
          <w:bCs/>
          <w:sz w:val="28"/>
          <w:szCs w:val="28"/>
        </w:rPr>
        <w:t xml:space="preserve"> </w:t>
      </w:r>
      <w:proofErr w:type="spellStart"/>
      <w:r w:rsidRPr="00D81306">
        <w:rPr>
          <w:b/>
          <w:bCs/>
          <w:sz w:val="28"/>
          <w:szCs w:val="28"/>
        </w:rPr>
        <w:t>Studio</w:t>
      </w:r>
      <w:proofErr w:type="spellEnd"/>
      <w:r w:rsidRPr="00D81306">
        <w:rPr>
          <w:sz w:val="28"/>
          <w:szCs w:val="28"/>
        </w:rPr>
        <w:t xml:space="preserve"> версии 2022 и выше. Это решение основано на необходимости поддержки полного набора инструментов для разработки, отладки и тестирования в единой среде.</w:t>
      </w:r>
    </w:p>
    <w:p w14:paraId="18015E6D" w14:textId="77777777" w:rsidR="00F23594" w:rsidRPr="00D81306" w:rsidRDefault="00F23594">
      <w:pPr>
        <w:pStyle w:val="2"/>
        <w:rPr>
          <w:sz w:val="24"/>
          <w:szCs w:val="24"/>
        </w:rPr>
      </w:pPr>
      <w:bookmarkStart w:id="13" w:name="_Toc535663755"/>
      <w:r w:rsidRPr="00D81306">
        <w:rPr>
          <w:sz w:val="24"/>
          <w:szCs w:val="24"/>
        </w:rPr>
        <w:t>Интерфейсы</w:t>
      </w:r>
      <w:bookmarkEnd w:id="13"/>
      <w:r w:rsidRPr="00D81306">
        <w:rPr>
          <w:sz w:val="24"/>
          <w:szCs w:val="24"/>
        </w:rPr>
        <w:t xml:space="preserve"> </w:t>
      </w:r>
    </w:p>
    <w:p w14:paraId="404E2A61" w14:textId="77777777" w:rsidR="00F23594" w:rsidRPr="0034585A" w:rsidRDefault="00F23594">
      <w:pPr>
        <w:pStyle w:val="3"/>
        <w:ind w:left="720" w:hanging="720"/>
        <w:rPr>
          <w:b/>
          <w:sz w:val="24"/>
          <w:szCs w:val="24"/>
        </w:rPr>
      </w:pPr>
      <w:bookmarkStart w:id="14" w:name="_Toc535663756"/>
      <w:r w:rsidRPr="0034585A">
        <w:rPr>
          <w:b/>
          <w:sz w:val="24"/>
          <w:szCs w:val="24"/>
        </w:rPr>
        <w:t>Пользовательские интерфейсы</w:t>
      </w:r>
      <w:bookmarkEnd w:id="14"/>
    </w:p>
    <w:p w14:paraId="70E51BBC" w14:textId="4F51DF97" w:rsidR="0034585A" w:rsidRPr="0034585A" w:rsidRDefault="0034585A" w:rsidP="0034585A">
      <w:pPr>
        <w:rPr>
          <w:sz w:val="28"/>
          <w:szCs w:val="28"/>
        </w:rPr>
      </w:pPr>
      <w:r w:rsidRPr="0034585A">
        <w:rPr>
          <w:sz w:val="28"/>
          <w:szCs w:val="28"/>
        </w:rPr>
        <w:t>Пользовательским интерфейсом является веб-интерфейс, который обеспечивает удобство использования и доступность с различных устройств.</w:t>
      </w:r>
    </w:p>
    <w:p w14:paraId="2065E9F8" w14:textId="77777777" w:rsidR="0034585A" w:rsidRPr="0034585A" w:rsidRDefault="0034585A" w:rsidP="0034585A">
      <w:pPr>
        <w:rPr>
          <w:sz w:val="28"/>
          <w:szCs w:val="28"/>
        </w:rPr>
      </w:pPr>
    </w:p>
    <w:p w14:paraId="00CD8D83" w14:textId="77777777" w:rsidR="0034585A" w:rsidRPr="0034585A" w:rsidRDefault="0034585A" w:rsidP="0034585A">
      <w:pPr>
        <w:rPr>
          <w:sz w:val="28"/>
          <w:szCs w:val="28"/>
        </w:rPr>
      </w:pPr>
      <w:r w:rsidRPr="0034585A">
        <w:rPr>
          <w:sz w:val="28"/>
          <w:szCs w:val="28"/>
        </w:rPr>
        <w:t>Интерфейс должен быть интуитивно понятным и предоставлять все необходимые функции для работы с программным средством.</w:t>
      </w:r>
    </w:p>
    <w:p w14:paraId="17C748CF" w14:textId="12FB8231" w:rsidR="00601D13" w:rsidRPr="0034585A" w:rsidRDefault="00601D13" w:rsidP="00601D13">
      <w:pPr>
        <w:rPr>
          <w:sz w:val="28"/>
          <w:szCs w:val="28"/>
          <w:lang w:val="en-US"/>
        </w:rPr>
      </w:pPr>
    </w:p>
    <w:p w14:paraId="0F323F12" w14:textId="77777777" w:rsidR="00F23594" w:rsidRDefault="00F23594"/>
    <w:sectPr w:rsidR="00F23594">
      <w:headerReference w:type="default" r:id="rId8"/>
      <w:footerReference w:type="default" r:id="rId9"/>
      <w:pgSz w:w="11907" w:h="16840" w:code="9"/>
      <w:pgMar w:top="1418" w:right="851" w:bottom="851" w:left="141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109BC0" w14:textId="77777777" w:rsidR="00610B9F" w:rsidRDefault="00610B9F">
      <w:r>
        <w:separator/>
      </w:r>
    </w:p>
  </w:endnote>
  <w:endnote w:type="continuationSeparator" w:id="0">
    <w:p w14:paraId="22C6088C" w14:textId="77777777" w:rsidR="00610B9F" w:rsidRDefault="00610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3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510"/>
      <w:gridCol w:w="3162"/>
      <w:gridCol w:w="3162"/>
    </w:tblGrid>
    <w:tr w:rsidR="00F23594" w14:paraId="7730EC0F" w14:textId="77777777">
      <w:tc>
        <w:tcPr>
          <w:tcW w:w="3510" w:type="dxa"/>
          <w:tcBorders>
            <w:top w:val="nil"/>
            <w:left w:val="nil"/>
            <w:bottom w:val="nil"/>
            <w:right w:val="nil"/>
          </w:tcBorders>
        </w:tcPr>
        <w:p w14:paraId="706920DC" w14:textId="77777777" w:rsidR="00F23594" w:rsidRDefault="00F23594">
          <w:pPr>
            <w:spacing w:after="0"/>
            <w:ind w:left="0" w:right="360"/>
          </w:pPr>
          <w:r>
            <w:t>Конфиденциально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C1E79EE" w14:textId="6AC21DA5" w:rsidR="00F23594" w:rsidRDefault="00F23594">
          <w:pPr>
            <w:spacing w:after="0"/>
            <w:ind w:left="0"/>
            <w:jc w:val="center"/>
          </w:pPr>
          <w:r>
            <w:sym w:font="Symbol" w:char="F0D3"/>
          </w:r>
          <w:fldSimple w:instr=" DOCPROPERTY &quot;Company&quot;  \* MERGEFORMAT ">
            <w:r w:rsidR="00576674">
              <w:t>&lt;Название организации&gt;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F6BF0">
            <w:rPr>
              <w:noProof/>
            </w:rPr>
            <w:t>2024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38696B" w14:textId="77777777" w:rsidR="00F23594" w:rsidRDefault="00F23594">
          <w:pPr>
            <w:spacing w:after="0"/>
            <w:ind w:left="0"/>
            <w:jc w:val="right"/>
          </w:pPr>
          <w:r>
            <w:t xml:space="preserve">Страница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9A6245">
            <w:rPr>
              <w:rStyle w:val="a8"/>
              <w:noProof/>
            </w:rPr>
            <w:t>9</w:t>
          </w:r>
          <w:r>
            <w:rPr>
              <w:rStyle w:val="a8"/>
            </w:rPr>
            <w:fldChar w:fldCharType="end"/>
          </w:r>
        </w:p>
      </w:tc>
    </w:tr>
  </w:tbl>
  <w:p w14:paraId="2ADCF283" w14:textId="77777777" w:rsidR="00F23594" w:rsidRDefault="00F23594">
    <w:pPr>
      <w:pStyle w:val="a7"/>
      <w:spacing w:after="0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07B973" w14:textId="77777777" w:rsidR="00610B9F" w:rsidRDefault="00610B9F">
      <w:r>
        <w:separator/>
      </w:r>
    </w:p>
  </w:footnote>
  <w:footnote w:type="continuationSeparator" w:id="0">
    <w:p w14:paraId="6C77B5E8" w14:textId="77777777" w:rsidR="00610B9F" w:rsidRDefault="00610B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38"/>
      <w:gridCol w:w="2409"/>
    </w:tblGrid>
    <w:tr w:rsidR="00F23594" w14:paraId="00E6E506" w14:textId="77777777">
      <w:tc>
        <w:tcPr>
          <w:tcW w:w="7338" w:type="dxa"/>
        </w:tcPr>
        <w:p w14:paraId="6D2F9B1C" w14:textId="18F3E0A0" w:rsidR="00F23594" w:rsidRPr="00FF6BF0" w:rsidRDefault="00FF6BF0">
          <w:pPr>
            <w:spacing w:after="0"/>
            <w:ind w:left="0"/>
          </w:pPr>
          <w:r w:rsidRPr="00FF6BF0">
            <w:t>Программная реализация сравнения авторства текстов</w:t>
          </w:r>
        </w:p>
      </w:tc>
      <w:tc>
        <w:tcPr>
          <w:tcW w:w="2409" w:type="dxa"/>
        </w:tcPr>
        <w:p w14:paraId="565E7622" w14:textId="1C33DFF9" w:rsidR="00F23594" w:rsidRDefault="00F23594">
          <w:pPr>
            <w:tabs>
              <w:tab w:val="left" w:pos="1135"/>
            </w:tabs>
            <w:spacing w:before="40" w:after="0"/>
            <w:ind w:left="0" w:right="68"/>
          </w:pPr>
          <w:r>
            <w:t xml:space="preserve">  Версия:        1.0</w:t>
          </w:r>
        </w:p>
      </w:tc>
    </w:tr>
    <w:tr w:rsidR="00F23594" w14:paraId="2697B86E" w14:textId="77777777">
      <w:tc>
        <w:tcPr>
          <w:tcW w:w="7338" w:type="dxa"/>
        </w:tcPr>
        <w:p w14:paraId="34ECD585" w14:textId="77777777" w:rsidR="00F23594" w:rsidRDefault="002E21B9">
          <w:pPr>
            <w:spacing w:after="0"/>
            <w:ind w:left="0"/>
          </w:pPr>
          <w:fldSimple w:instr=" TITLE  \* MERGEFORMAT ">
            <w:r w:rsidR="00576674">
              <w:t>Спецификация программных требований</w:t>
            </w:r>
          </w:fldSimple>
        </w:p>
      </w:tc>
      <w:tc>
        <w:tcPr>
          <w:tcW w:w="2409" w:type="dxa"/>
        </w:tcPr>
        <w:p w14:paraId="7CC82DF3" w14:textId="560AB436" w:rsidR="00F23594" w:rsidRPr="00D81306" w:rsidRDefault="00F23594">
          <w:pPr>
            <w:spacing w:after="0"/>
            <w:ind w:left="0"/>
            <w:rPr>
              <w:lang w:val="en-US"/>
            </w:rPr>
          </w:pPr>
          <w:r>
            <w:t xml:space="preserve">  Дата:  </w:t>
          </w:r>
          <w:r w:rsidR="00D81306">
            <w:t>21</w:t>
          </w:r>
          <w:r w:rsidR="00D81306">
            <w:rPr>
              <w:lang w:val="en-US"/>
            </w:rPr>
            <w:t>.11.2024</w:t>
          </w:r>
        </w:p>
      </w:tc>
    </w:tr>
    <w:tr w:rsidR="00F23594" w14:paraId="64834482" w14:textId="77777777">
      <w:tc>
        <w:tcPr>
          <w:tcW w:w="9747" w:type="dxa"/>
          <w:gridSpan w:val="2"/>
        </w:tcPr>
        <w:p w14:paraId="258B1A78" w14:textId="77777777" w:rsidR="00F23594" w:rsidRDefault="00F23594">
          <w:pPr>
            <w:spacing w:after="0"/>
            <w:ind w:left="0"/>
          </w:pPr>
          <w:r>
            <w:t>&lt;Идентификатор документа&gt;</w:t>
          </w:r>
        </w:p>
      </w:tc>
    </w:tr>
  </w:tbl>
  <w:p w14:paraId="1AE8240B" w14:textId="77777777" w:rsidR="00F23594" w:rsidRDefault="00F2359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266EC3A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6BD2792"/>
    <w:multiLevelType w:val="hybridMultilevel"/>
    <w:tmpl w:val="910631C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BCD7BFE"/>
    <w:multiLevelType w:val="hybridMultilevel"/>
    <w:tmpl w:val="0F3276A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2D9532C"/>
    <w:multiLevelType w:val="hybridMultilevel"/>
    <w:tmpl w:val="026C257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B1B09F0"/>
    <w:multiLevelType w:val="hybridMultilevel"/>
    <w:tmpl w:val="E7CC0F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7552417"/>
    <w:multiLevelType w:val="hybridMultilevel"/>
    <w:tmpl w:val="6BD2C45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BBE5190"/>
    <w:multiLevelType w:val="multilevel"/>
    <w:tmpl w:val="B0C03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78764D"/>
    <w:multiLevelType w:val="hybridMultilevel"/>
    <w:tmpl w:val="9034C3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FE17656"/>
    <w:multiLevelType w:val="hybridMultilevel"/>
    <w:tmpl w:val="222A0E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194284B"/>
    <w:multiLevelType w:val="hybridMultilevel"/>
    <w:tmpl w:val="E7D0D4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1BD6589"/>
    <w:multiLevelType w:val="hybridMultilevel"/>
    <w:tmpl w:val="1EE80DE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5FA3B98"/>
    <w:multiLevelType w:val="hybridMultilevel"/>
    <w:tmpl w:val="FEC8EE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97716B3"/>
    <w:multiLevelType w:val="hybridMultilevel"/>
    <w:tmpl w:val="13C4BF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A4E45CB"/>
    <w:multiLevelType w:val="hybridMultilevel"/>
    <w:tmpl w:val="6A0E33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FF81027"/>
    <w:multiLevelType w:val="multilevel"/>
    <w:tmpl w:val="A79E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1622B6"/>
    <w:multiLevelType w:val="hybridMultilevel"/>
    <w:tmpl w:val="BB02D4E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A1108A7"/>
    <w:multiLevelType w:val="hybridMultilevel"/>
    <w:tmpl w:val="5D84EE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81A4E76"/>
    <w:multiLevelType w:val="multilevel"/>
    <w:tmpl w:val="76EA5E8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7C842BBC"/>
    <w:multiLevelType w:val="hybridMultilevel"/>
    <w:tmpl w:val="FC68CA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17"/>
  </w:num>
  <w:num w:numId="5">
    <w:abstractNumId w:val="18"/>
  </w:num>
  <w:num w:numId="6">
    <w:abstractNumId w:val="8"/>
  </w:num>
  <w:num w:numId="7">
    <w:abstractNumId w:val="2"/>
  </w:num>
  <w:num w:numId="8">
    <w:abstractNumId w:val="4"/>
  </w:num>
  <w:num w:numId="9">
    <w:abstractNumId w:val="15"/>
  </w:num>
  <w:num w:numId="10">
    <w:abstractNumId w:val="9"/>
  </w:num>
  <w:num w:numId="11">
    <w:abstractNumId w:val="10"/>
  </w:num>
  <w:num w:numId="12">
    <w:abstractNumId w:val="12"/>
  </w:num>
  <w:num w:numId="13">
    <w:abstractNumId w:val="11"/>
  </w:num>
  <w:num w:numId="14">
    <w:abstractNumId w:val="7"/>
  </w:num>
  <w:num w:numId="15">
    <w:abstractNumId w:val="1"/>
  </w:num>
  <w:num w:numId="16">
    <w:abstractNumId w:val="13"/>
  </w:num>
  <w:num w:numId="17">
    <w:abstractNumId w:val="5"/>
  </w:num>
  <w:num w:numId="18">
    <w:abstractNumId w:val="16"/>
  </w:num>
  <w:num w:numId="19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activeWritingStyle w:appName="MSWord" w:lang="en-US" w:vendorID="8" w:dllVersion="513" w:checkStyle="1"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674"/>
    <w:rsid w:val="00074F04"/>
    <w:rsid w:val="001B6C18"/>
    <w:rsid w:val="0025238F"/>
    <w:rsid w:val="002E21B9"/>
    <w:rsid w:val="00340E91"/>
    <w:rsid w:val="0034585A"/>
    <w:rsid w:val="0050588E"/>
    <w:rsid w:val="00576674"/>
    <w:rsid w:val="00601D13"/>
    <w:rsid w:val="00610B9F"/>
    <w:rsid w:val="006D33D0"/>
    <w:rsid w:val="00891BC7"/>
    <w:rsid w:val="008B1136"/>
    <w:rsid w:val="009A6245"/>
    <w:rsid w:val="00B53482"/>
    <w:rsid w:val="00D81306"/>
    <w:rsid w:val="00E748F2"/>
    <w:rsid w:val="00EA472A"/>
    <w:rsid w:val="00EE53D3"/>
    <w:rsid w:val="00F23594"/>
    <w:rsid w:val="00FF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BC7F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after="60"/>
      <w:ind w:left="709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after="240"/>
      <w:ind w:left="0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left" w:pos="432"/>
        <w:tab w:val="right" w:leader="dot" w:pos="9360"/>
      </w:tabs>
      <w:spacing w:before="120"/>
      <w:ind w:left="0" w:right="720"/>
    </w:pPr>
    <w:rPr>
      <w:noProof/>
      <w:szCs w:val="24"/>
    </w:rPr>
  </w:style>
  <w:style w:type="paragraph" w:styleId="20">
    <w:name w:val="toc 2"/>
    <w:basedOn w:val="a"/>
    <w:next w:val="a"/>
    <w:semiHidden/>
    <w:pPr>
      <w:tabs>
        <w:tab w:val="left" w:pos="1000"/>
        <w:tab w:val="right" w:leader="dot" w:pos="9360"/>
      </w:tabs>
      <w:ind w:left="432" w:right="720"/>
    </w:pPr>
    <w:rPr>
      <w:noProof/>
    </w:rPr>
  </w:style>
  <w:style w:type="paragraph" w:styleId="30">
    <w:name w:val="toc 3"/>
    <w:basedOn w:val="a"/>
    <w:next w:val="a"/>
    <w:semiHidden/>
    <w:pPr>
      <w:tabs>
        <w:tab w:val="left" w:pos="1440"/>
        <w:tab w:val="left" w:pos="1600"/>
        <w:tab w:val="right" w:leader="dot" w:pos="9360"/>
      </w:tabs>
      <w:ind w:left="864"/>
    </w:pPr>
    <w:rPr>
      <w:noProof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/>
      <w:jc w:val="both"/>
    </w:pPr>
  </w:style>
  <w:style w:type="paragraph" w:customStyle="1" w:styleId="Paragraph3">
    <w:name w:val="Paragraph3"/>
    <w:basedOn w:val="a"/>
    <w:pPr>
      <w:spacing w:before="80"/>
      <w:ind w:left="1530"/>
      <w:jc w:val="both"/>
    </w:pPr>
  </w:style>
  <w:style w:type="paragraph" w:customStyle="1" w:styleId="Paragraph4">
    <w:name w:val="Paragraph4"/>
    <w:basedOn w:val="a"/>
    <w:pPr>
      <w:spacing w:before="80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before="120" w:after="120"/>
      <w:ind w:left="763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styleId="af0">
    <w:name w:val="Strong"/>
    <w:basedOn w:val="a0"/>
    <w:uiPriority w:val="22"/>
    <w:qFormat/>
    <w:rPr>
      <w:b/>
      <w:bCs/>
    </w:rPr>
  </w:style>
  <w:style w:type="paragraph" w:customStyle="1" w:styleId="tabletext0">
    <w:name w:val="tabletext"/>
    <w:basedOn w:val="a"/>
    <w:pPr>
      <w:widowControl/>
      <w:spacing w:after="120"/>
    </w:pPr>
    <w:rPr>
      <w:lang w:eastAsia="ru-RU"/>
    </w:rPr>
  </w:style>
  <w:style w:type="paragraph" w:customStyle="1" w:styleId="infoblue0">
    <w:name w:val="infoblue"/>
    <w:basedOn w:val="a"/>
    <w:pPr>
      <w:widowControl/>
      <w:spacing w:after="120"/>
      <w:jc w:val="both"/>
    </w:pPr>
    <w:rPr>
      <w:i/>
      <w:iCs/>
      <w:color w:val="0000FF"/>
      <w:lang w:eastAsia="ru-RU"/>
    </w:rPr>
  </w:style>
  <w:style w:type="paragraph" w:styleId="af1">
    <w:name w:val="Normal (Web)"/>
    <w:basedOn w:val="a"/>
    <w:uiPriority w:val="99"/>
    <w:rsid w:val="00891BC7"/>
    <w:rPr>
      <w:sz w:val="24"/>
      <w:szCs w:val="24"/>
    </w:rPr>
  </w:style>
  <w:style w:type="paragraph" w:styleId="af2">
    <w:name w:val="Balloon Text"/>
    <w:basedOn w:val="a"/>
    <w:link w:val="af3"/>
    <w:rsid w:val="006D33D0"/>
    <w:pPr>
      <w:spacing w:after="0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rsid w:val="006D33D0"/>
    <w:rPr>
      <w:rFonts w:ascii="Tahoma" w:hAnsi="Tahoma" w:cs="Tahoma"/>
      <w:sz w:val="16"/>
      <w:szCs w:val="16"/>
      <w:lang w:eastAsia="en-US"/>
    </w:rPr>
  </w:style>
  <w:style w:type="paragraph" w:styleId="af4">
    <w:name w:val="List Paragraph"/>
    <w:basedOn w:val="a"/>
    <w:uiPriority w:val="34"/>
    <w:qFormat/>
    <w:rsid w:val="00FF6B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after="60"/>
      <w:ind w:left="709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after="240"/>
      <w:ind w:left="0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left" w:pos="432"/>
        <w:tab w:val="right" w:leader="dot" w:pos="9360"/>
      </w:tabs>
      <w:spacing w:before="120"/>
      <w:ind w:left="0" w:right="720"/>
    </w:pPr>
    <w:rPr>
      <w:noProof/>
      <w:szCs w:val="24"/>
    </w:rPr>
  </w:style>
  <w:style w:type="paragraph" w:styleId="20">
    <w:name w:val="toc 2"/>
    <w:basedOn w:val="a"/>
    <w:next w:val="a"/>
    <w:semiHidden/>
    <w:pPr>
      <w:tabs>
        <w:tab w:val="left" w:pos="1000"/>
        <w:tab w:val="right" w:leader="dot" w:pos="9360"/>
      </w:tabs>
      <w:ind w:left="432" w:right="720"/>
    </w:pPr>
    <w:rPr>
      <w:noProof/>
    </w:rPr>
  </w:style>
  <w:style w:type="paragraph" w:styleId="30">
    <w:name w:val="toc 3"/>
    <w:basedOn w:val="a"/>
    <w:next w:val="a"/>
    <w:semiHidden/>
    <w:pPr>
      <w:tabs>
        <w:tab w:val="left" w:pos="1440"/>
        <w:tab w:val="left" w:pos="1600"/>
        <w:tab w:val="right" w:leader="dot" w:pos="9360"/>
      </w:tabs>
      <w:ind w:left="864"/>
    </w:pPr>
    <w:rPr>
      <w:noProof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/>
      <w:jc w:val="both"/>
    </w:pPr>
  </w:style>
  <w:style w:type="paragraph" w:customStyle="1" w:styleId="Paragraph3">
    <w:name w:val="Paragraph3"/>
    <w:basedOn w:val="a"/>
    <w:pPr>
      <w:spacing w:before="80"/>
      <w:ind w:left="1530"/>
      <w:jc w:val="both"/>
    </w:pPr>
  </w:style>
  <w:style w:type="paragraph" w:customStyle="1" w:styleId="Paragraph4">
    <w:name w:val="Paragraph4"/>
    <w:basedOn w:val="a"/>
    <w:pPr>
      <w:spacing w:before="80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before="120" w:after="120"/>
      <w:ind w:left="763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styleId="af0">
    <w:name w:val="Strong"/>
    <w:basedOn w:val="a0"/>
    <w:uiPriority w:val="22"/>
    <w:qFormat/>
    <w:rPr>
      <w:b/>
      <w:bCs/>
    </w:rPr>
  </w:style>
  <w:style w:type="paragraph" w:customStyle="1" w:styleId="tabletext0">
    <w:name w:val="tabletext"/>
    <w:basedOn w:val="a"/>
    <w:pPr>
      <w:widowControl/>
      <w:spacing w:after="120"/>
    </w:pPr>
    <w:rPr>
      <w:lang w:eastAsia="ru-RU"/>
    </w:rPr>
  </w:style>
  <w:style w:type="paragraph" w:customStyle="1" w:styleId="infoblue0">
    <w:name w:val="infoblue"/>
    <w:basedOn w:val="a"/>
    <w:pPr>
      <w:widowControl/>
      <w:spacing w:after="120"/>
      <w:jc w:val="both"/>
    </w:pPr>
    <w:rPr>
      <w:i/>
      <w:iCs/>
      <w:color w:val="0000FF"/>
      <w:lang w:eastAsia="ru-RU"/>
    </w:rPr>
  </w:style>
  <w:style w:type="paragraph" w:styleId="af1">
    <w:name w:val="Normal (Web)"/>
    <w:basedOn w:val="a"/>
    <w:uiPriority w:val="99"/>
    <w:rsid w:val="00891BC7"/>
    <w:rPr>
      <w:sz w:val="24"/>
      <w:szCs w:val="24"/>
    </w:rPr>
  </w:style>
  <w:style w:type="paragraph" w:styleId="af2">
    <w:name w:val="Balloon Text"/>
    <w:basedOn w:val="a"/>
    <w:link w:val="af3"/>
    <w:rsid w:val="006D33D0"/>
    <w:pPr>
      <w:spacing w:after="0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rsid w:val="006D33D0"/>
    <w:rPr>
      <w:rFonts w:ascii="Tahoma" w:hAnsi="Tahoma" w:cs="Tahoma"/>
      <w:sz w:val="16"/>
      <w:szCs w:val="16"/>
      <w:lang w:eastAsia="en-US"/>
    </w:rPr>
  </w:style>
  <w:style w:type="paragraph" w:styleId="af4">
    <w:name w:val="List Paragraph"/>
    <w:basedOn w:val="a"/>
    <w:uiPriority w:val="34"/>
    <w:qFormat/>
    <w:rsid w:val="00FF6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47;&#1072;&#1097;&#1080;&#1090;&#1072;%20&#1044;&#1088;&#1077;&#1074;&#1085;&#1080;&#1093;\laba8\&#1055;&#1088;&#1080;&#1084;&#1077;&#1088;_srs%20&#1085;&#1072;%20&#1088;&#1091;&#1089;&#1089;&#1082;&#1086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Пример_srs на русском</Template>
  <TotalTime>33</TotalTime>
  <Pages>9</Pages>
  <Words>1992</Words>
  <Characters>11356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 программных требований</vt:lpstr>
    </vt:vector>
  </TitlesOfParts>
  <Company>&lt;Название организации&gt;</Company>
  <LinksUpToDate>false</LinksUpToDate>
  <CharactersWithSpaces>13322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 программных требований</dc:title>
  <dc:subject>&lt;Название проекта&gt;</dc:subject>
  <cp:lastModifiedBy>Admin</cp:lastModifiedBy>
  <cp:revision>3</cp:revision>
  <cp:lastPrinted>1900-12-31T21:00:00Z</cp:lastPrinted>
  <dcterms:created xsi:type="dcterms:W3CDTF">2024-12-02T18:28:00Z</dcterms:created>
  <dcterms:modified xsi:type="dcterms:W3CDTF">2024-12-03T17:02:00Z</dcterms:modified>
</cp:coreProperties>
</file>