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37B3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0CE0834E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1C1A006F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2C8F6589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14370FFD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1F6D20D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892DB30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74EF818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349D225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20F99B3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B88541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80E33E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3E9AD9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6B61635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ED59C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76D579CA" w14:textId="3920AE25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0B0123">
        <w:rPr>
          <w:b/>
          <w:bCs/>
          <w:sz w:val="32"/>
          <w:szCs w:val="32"/>
        </w:rPr>
        <w:t>2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76AE3C75" w14:textId="04F9FDAB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587855" w:rsidRPr="00587855">
        <w:rPr>
          <w:sz w:val="32"/>
          <w:szCs w:val="32"/>
        </w:rPr>
        <w:t>Исследование линейных блоковых кодов</w:t>
      </w:r>
      <w:r w:rsidRPr="0086551E">
        <w:rPr>
          <w:sz w:val="32"/>
          <w:szCs w:val="32"/>
        </w:rPr>
        <w:t>»</w:t>
      </w:r>
    </w:p>
    <w:p w14:paraId="15523AE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ABA1F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724578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FDFEF4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EB32BD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483D6BB2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56063C20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3A72A4BA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595DDB" w14:textId="77777777" w:rsidR="00791B52" w:rsidRPr="0086551E" w:rsidRDefault="00791B52">
            <w:pPr>
              <w:ind w:firstLine="0"/>
              <w:jc w:val="center"/>
              <w:rPr>
                <w:szCs w:val="24"/>
              </w:rPr>
            </w:pPr>
            <w:r w:rsidRPr="0086551E">
              <w:rPr>
                <w:szCs w:val="24"/>
              </w:rPr>
              <w:t>Якушевский Сергей Сергеевич</w:t>
            </w:r>
          </w:p>
        </w:tc>
      </w:tr>
      <w:tr w:rsidR="00791B52" w:rsidRPr="0086551E" w14:paraId="67240A6F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264B4F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679900F9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CB14460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3BD969D5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C73216" w14:textId="77D096DC" w:rsidR="00791B52" w:rsidRPr="00CA7C18" w:rsidRDefault="000B0123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Егорова Римма Викторовна</w:t>
            </w:r>
          </w:p>
        </w:tc>
      </w:tr>
      <w:tr w:rsidR="00791B52" w:rsidRPr="0086551E" w14:paraId="75C6C3E9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BDE354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6556BCE6" w14:textId="77777777" w:rsidR="00791B52" w:rsidRDefault="00791B52" w:rsidP="00791B52"/>
    <w:p w14:paraId="4B99BC1D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D28856" w14:textId="77777777" w:rsidR="00B81D75" w:rsidRDefault="00B81D75" w:rsidP="00020393">
          <w:pPr>
            <w:pStyle w:val="aa"/>
          </w:pPr>
          <w:r>
            <w:t>Оглавление</w:t>
          </w:r>
        </w:p>
        <w:p w14:paraId="12CA3DB5" w14:textId="19AC8AFA" w:rsidR="00AF1F39" w:rsidRDefault="00B81D7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7600" w:history="1">
            <w:r w:rsidR="00AF1F39" w:rsidRPr="0070250F">
              <w:rPr>
                <w:rStyle w:val="ab"/>
                <w:noProof/>
              </w:rPr>
              <w:t>Цель</w:t>
            </w:r>
            <w:r w:rsidR="00AF1F39">
              <w:rPr>
                <w:noProof/>
                <w:webHidden/>
              </w:rPr>
              <w:tab/>
            </w:r>
            <w:r w:rsidR="00AF1F39">
              <w:rPr>
                <w:noProof/>
                <w:webHidden/>
              </w:rPr>
              <w:fldChar w:fldCharType="begin"/>
            </w:r>
            <w:r w:rsidR="00AF1F39">
              <w:rPr>
                <w:noProof/>
                <w:webHidden/>
              </w:rPr>
              <w:instrText xml:space="preserve"> PAGEREF _Toc181217600 \h </w:instrText>
            </w:r>
            <w:r w:rsidR="00AF1F39">
              <w:rPr>
                <w:noProof/>
                <w:webHidden/>
              </w:rPr>
            </w:r>
            <w:r w:rsidR="00AF1F39">
              <w:rPr>
                <w:noProof/>
                <w:webHidden/>
              </w:rPr>
              <w:fldChar w:fldCharType="separate"/>
            </w:r>
            <w:r w:rsidR="00AF1F39">
              <w:rPr>
                <w:noProof/>
                <w:webHidden/>
              </w:rPr>
              <w:t>3</w:t>
            </w:r>
            <w:r w:rsidR="00AF1F39">
              <w:rPr>
                <w:noProof/>
                <w:webHidden/>
              </w:rPr>
              <w:fldChar w:fldCharType="end"/>
            </w:r>
          </w:hyperlink>
        </w:p>
        <w:p w14:paraId="73AE1747" w14:textId="08D8A7C0" w:rsidR="00AF1F39" w:rsidRDefault="00AF1F3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217601" w:history="1">
            <w:r w:rsidRPr="0070250F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E66A" w14:textId="179B3931" w:rsidR="00AF1F39" w:rsidRDefault="00AF1F3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217602" w:history="1">
            <w:r w:rsidRPr="0070250F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78CD" w14:textId="03266E7B" w:rsidR="00AF1F39" w:rsidRDefault="00AF1F3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217603" w:history="1">
            <w:r w:rsidRPr="0070250F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39E5" w14:textId="79920663" w:rsidR="00AF1F39" w:rsidRDefault="00AF1F3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217604" w:history="1">
            <w:r w:rsidRPr="0070250F">
              <w:rPr>
                <w:rStyle w:val="ab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A9B6" w14:textId="05D3F5EA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1BCA5E72" w14:textId="77777777" w:rsidR="00142FD7" w:rsidRDefault="00142FD7" w:rsidP="008C1A5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D95FF26" w14:textId="77777777" w:rsidR="008C1A57" w:rsidRDefault="008C1A57" w:rsidP="008C1A57">
      <w:pPr>
        <w:pStyle w:val="1"/>
      </w:pPr>
      <w:bookmarkStart w:id="0" w:name="_Toc181217600"/>
      <w:r>
        <w:lastRenderedPageBreak/>
        <w:t>Цель</w:t>
      </w:r>
      <w:bookmarkEnd w:id="0"/>
    </w:p>
    <w:p w14:paraId="30796CC2" w14:textId="34C33E98" w:rsidR="00B71640" w:rsidRPr="00B71640" w:rsidRDefault="00B71640" w:rsidP="00B71640">
      <w:pPr>
        <w:rPr>
          <w:szCs w:val="28"/>
        </w:rPr>
      </w:pPr>
      <w:r>
        <w:rPr>
          <w:szCs w:val="28"/>
        </w:rPr>
        <w:t>П</w:t>
      </w:r>
      <w:r w:rsidRPr="00000A6D">
        <w:rPr>
          <w:szCs w:val="28"/>
        </w:rPr>
        <w:t>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E6A3670" w14:textId="0AB494FF" w:rsidR="00EB7944" w:rsidRDefault="00B71640" w:rsidP="00B71640">
      <w:pPr>
        <w:pStyle w:val="1"/>
      </w:pPr>
      <w:bookmarkStart w:id="1" w:name="_Toc181217601"/>
      <w:r>
        <w:t>Задание</w:t>
      </w:r>
      <w:bookmarkEnd w:id="1"/>
    </w:p>
    <w:p w14:paraId="03380DC5" w14:textId="77777777" w:rsidR="00B71640" w:rsidRPr="00B71640" w:rsidRDefault="00B71640" w:rsidP="00091F71">
      <w:r w:rsidRPr="00312440">
        <w:t xml:space="preserve">Данная лабораторная работа предполагает выполнение следующих этапов: </w:t>
      </w:r>
    </w:p>
    <w:p w14:paraId="187500F5" w14:textId="77777777" w:rsidR="00B71640" w:rsidRPr="00B71640" w:rsidRDefault="00B71640" w:rsidP="00091F71">
      <w:r w:rsidRPr="00312440">
        <w:t xml:space="preserve">1) Изучить методические указания к лабораторной работе. </w:t>
      </w:r>
    </w:p>
    <w:p w14:paraId="5BB267EF" w14:textId="77777777" w:rsidR="00B71640" w:rsidRPr="00B71640" w:rsidRDefault="00B71640" w:rsidP="00091F71">
      <w:r w:rsidRPr="00312440">
        <w:t xml:space="preserve">2) Пройти собеседование с преподавателем и получить задание для выполнения работы. </w:t>
      </w:r>
    </w:p>
    <w:p w14:paraId="664A1DC1" w14:textId="77777777" w:rsidR="00B71640" w:rsidRPr="00B71640" w:rsidRDefault="00B71640" w:rsidP="00091F71">
      <w:r w:rsidRPr="00312440">
        <w:t xml:space="preserve">3) Построить производящую матрицу G для линейного блокового кода, способного исправлять одиночную ошибку. </w:t>
      </w:r>
    </w:p>
    <w:p w14:paraId="44645E76" w14:textId="77777777" w:rsidR="00B71640" w:rsidRPr="00B71640" w:rsidRDefault="00B71640" w:rsidP="00091F71">
      <w:r w:rsidRPr="00312440">
        <w:t xml:space="preserve">4) Для заданных последовательностей информационных символов получить кодовые вектора линейного блокового кода. </w:t>
      </w:r>
    </w:p>
    <w:p w14:paraId="5988BD8A" w14:textId="77777777" w:rsidR="00B71640" w:rsidRPr="00B71640" w:rsidRDefault="00B71640" w:rsidP="00091F71">
      <w:r w:rsidRPr="00312440">
        <w:t>5) На основе матрицы-дополнения Р к порождающей матрице G получить систему проверок для нахождения синдрома.</w:t>
      </w:r>
    </w:p>
    <w:p w14:paraId="6DDC4DD1" w14:textId="77777777" w:rsidR="00B71640" w:rsidRPr="00B71640" w:rsidRDefault="00B71640" w:rsidP="00091F71">
      <w:r w:rsidRPr="00312440">
        <w:t xml:space="preserve"> 6) Построить проверочную матрицу линейного блокового кода. </w:t>
      </w:r>
    </w:p>
    <w:p w14:paraId="37A24057" w14:textId="77777777" w:rsidR="00B71640" w:rsidRPr="00B71640" w:rsidRDefault="00B71640" w:rsidP="00091F71">
      <w:r w:rsidRPr="00312440">
        <w:t xml:space="preserve">7) Показать процесс исправления одиночной ошибки в произвольном разряде полученных кодовых векторов на основе синдрома и проверочной матрицы. </w:t>
      </w:r>
    </w:p>
    <w:p w14:paraId="668B155B" w14:textId="77777777" w:rsidR="00B71640" w:rsidRPr="00B71640" w:rsidRDefault="00B71640" w:rsidP="00091F71">
      <w:r w:rsidRPr="00312440">
        <w:t xml:space="preserve">8) Построить стандартную таблицу декодирования линейного блокового кода, позволяющую исправить максимально возможное число двойных ошибок. </w:t>
      </w:r>
    </w:p>
    <w:p w14:paraId="00BF3667" w14:textId="77777777" w:rsidR="00B71640" w:rsidRPr="00B71640" w:rsidRDefault="00B71640" w:rsidP="00091F71">
      <w:r w:rsidRPr="00312440">
        <w:t xml:space="preserve">9) Показать процесс исправления двойной ошибки в произвольном разряде одного из кодовых векторов. </w:t>
      </w:r>
    </w:p>
    <w:p w14:paraId="4296C7F0" w14:textId="77777777" w:rsidR="00B71640" w:rsidRDefault="00B71640" w:rsidP="00091F71">
      <w:r w:rsidRPr="00312440">
        <w:t xml:space="preserve">10) Оформить и защитить отчет по выполнению лабораторной работы. </w:t>
      </w:r>
    </w:p>
    <w:p w14:paraId="321FBB95" w14:textId="77777777" w:rsidR="00476532" w:rsidRDefault="00476532">
      <w:pPr>
        <w:widowControl/>
        <w:autoSpaceDE/>
        <w:autoSpaceDN/>
        <w:spacing w:after="160" w:line="259" w:lineRule="auto"/>
        <w:ind w:firstLine="0"/>
        <w:jc w:val="left"/>
        <w:rPr>
          <w:bCs/>
          <w:szCs w:val="28"/>
        </w:rPr>
      </w:pPr>
      <w:r>
        <w:br w:type="page"/>
      </w:r>
    </w:p>
    <w:p w14:paraId="45EF2A56" w14:textId="1A20CE00" w:rsidR="00B71640" w:rsidRDefault="00B71640" w:rsidP="00B71640">
      <w:pPr>
        <w:pStyle w:val="1"/>
      </w:pPr>
      <w:bookmarkStart w:id="2" w:name="_Toc181217602"/>
      <w:r>
        <w:lastRenderedPageBreak/>
        <w:t>Ход работы</w:t>
      </w:r>
      <w:bookmarkEnd w:id="2"/>
    </w:p>
    <w:p w14:paraId="73FEA30F" w14:textId="79EC5C0A" w:rsidR="00B71640" w:rsidRDefault="00476532" w:rsidP="00476532">
      <w:pPr>
        <w:jc w:val="center"/>
      </w:pPr>
      <w:r>
        <w:t>Вариант 4</w:t>
      </w:r>
    </w:p>
    <w:p w14:paraId="72EB3802" w14:textId="5ADB96E4" w:rsidR="00476532" w:rsidRDefault="00CF3A74" w:rsidP="00476532">
      <w:r>
        <w:t xml:space="preserve">Пусть требуется построить порождающую матрицу для линейного блокового кода, способного исправлять одиночную ошибку при передаче информационных векторов из </w:t>
      </w:r>
      <w:r w:rsidR="00874701">
        <w:t>8</w:t>
      </w:r>
      <w:r>
        <w:t xml:space="preserve"> символов:</w:t>
      </w:r>
    </w:p>
    <w:p w14:paraId="62E20B27" w14:textId="0669D3DB" w:rsidR="00CF3A74" w:rsidRDefault="00874701" w:rsidP="00476532">
      <w:r>
        <w:t>00011110</w:t>
      </w:r>
    </w:p>
    <w:p w14:paraId="1929EF1D" w14:textId="5F309552" w:rsidR="00874701" w:rsidRDefault="00874701" w:rsidP="00476532">
      <w:r>
        <w:t>01100000</w:t>
      </w:r>
    </w:p>
    <w:p w14:paraId="740EECA0" w14:textId="11917F2B" w:rsidR="00874701" w:rsidRDefault="00874701" w:rsidP="00476532">
      <w:r>
        <w:t>00100010</w:t>
      </w:r>
    </w:p>
    <w:p w14:paraId="3DCAEC8B" w14:textId="2D77968E" w:rsidR="00874701" w:rsidRDefault="00874701" w:rsidP="00476532">
      <w:r>
        <w:t>Получим порождающую матрицу в приведённой форме:</w:t>
      </w:r>
    </w:p>
    <w:p w14:paraId="6D56D26A" w14:textId="14E7C50F" w:rsidR="00874701" w:rsidRPr="00874701" w:rsidRDefault="00886BC7" w:rsidP="0047653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m,k</m:t>
                  </m:r>
                </m:sub>
              </m:sSub>
            </m:e>
          </m:d>
        </m:oMath>
      </m:oMathPara>
    </w:p>
    <w:p w14:paraId="1C8C20D9" w14:textId="77777777" w:rsidR="000B1F31" w:rsidRDefault="00BA079C" w:rsidP="00476532">
      <w:r>
        <w:t xml:space="preserve">Поскольку число исправляемых ошибок </w:t>
      </w:r>
      <w:r>
        <w:rPr>
          <w:lang w:val="en-US"/>
        </w:rPr>
        <w:t>t</w:t>
      </w:r>
      <w:r w:rsidRPr="00BA079C">
        <w:t xml:space="preserve"> = 1</w:t>
      </w:r>
      <w:r>
        <w:t xml:space="preserve">, то кодовое расстояние для линейного блокового кода будет </w:t>
      </w:r>
    </w:p>
    <w:p w14:paraId="3F032A04" w14:textId="46D4E20C" w:rsidR="00874701" w:rsidRDefault="00BA079C" w:rsidP="00476532">
      <w:pPr>
        <w:rPr>
          <w:i/>
        </w:rPr>
      </w:pPr>
      <m:oMath>
        <m:r>
          <w:rPr>
            <w:rFonts w:ascii="Cambria Math" w:hAnsi="Cambria Math"/>
          </w:rPr>
          <m:t>d=2t+1</m:t>
        </m:r>
      </m:oMath>
      <w:r w:rsidR="000B1F31">
        <w:rPr>
          <w:i/>
        </w:rPr>
        <w:t xml:space="preserve"> </w:t>
      </w:r>
    </w:p>
    <w:p w14:paraId="04577BB1" w14:textId="70728F96" w:rsidR="000B1F31" w:rsidRPr="00091F71" w:rsidRDefault="000B1F31" w:rsidP="00476532">
      <w:pPr>
        <w:rPr>
          <w:i/>
          <w:u w:val="single"/>
        </w:rPr>
      </w:pPr>
      <m:oMath>
        <m:r>
          <w:rPr>
            <w:rFonts w:ascii="Cambria Math" w:hAnsi="Cambria Math"/>
          </w:rPr>
          <m:t>d=2*1+1=3</m:t>
        </m:r>
      </m:oMath>
      <w:r w:rsidRPr="00091F71">
        <w:rPr>
          <w:i/>
        </w:rPr>
        <w:t xml:space="preserve"> </w:t>
      </w:r>
    </w:p>
    <w:p w14:paraId="250E6724" w14:textId="79D08C1C" w:rsidR="007F2F84" w:rsidRDefault="00C845EE" w:rsidP="00476532">
      <w:pPr>
        <w:rPr>
          <w:iCs/>
        </w:rPr>
      </w:pPr>
      <w:r>
        <w:rPr>
          <w:iCs/>
        </w:rPr>
        <w:t xml:space="preserve">Так как длина информационных векторов </w:t>
      </w:r>
      <w:r>
        <w:rPr>
          <w:iCs/>
          <w:lang w:val="en-US"/>
        </w:rPr>
        <w:t>m</w:t>
      </w:r>
      <w:r w:rsidRPr="00C845EE">
        <w:rPr>
          <w:iCs/>
        </w:rPr>
        <w:t xml:space="preserve"> = 8, </w:t>
      </w:r>
      <w:r>
        <w:rPr>
          <w:iCs/>
        </w:rPr>
        <w:t>то число строк порождающей матрицы линейного блокового кода должно быть равно 8. Число столбцов порождающей матрицы равно длине кодовых векторов:</w:t>
      </w:r>
    </w:p>
    <w:p w14:paraId="61C89ED0" w14:textId="231F08F7" w:rsidR="00C845EE" w:rsidRPr="005716A6" w:rsidRDefault="00C845EE" w:rsidP="00C845EE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=m+k</m:t>
          </m:r>
        </m:oMath>
      </m:oMathPara>
    </w:p>
    <w:p w14:paraId="4B32C26E" w14:textId="65AE73FA" w:rsidR="005716A6" w:rsidRPr="00091F71" w:rsidRDefault="000C6D1A" w:rsidP="00E73CB9">
      <w:pPr>
        <w:ind w:firstLine="0"/>
        <w:rPr>
          <w:iCs/>
        </w:rPr>
      </w:pP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0C6D1A">
        <w:rPr>
          <w:iCs/>
        </w:rPr>
        <w:t xml:space="preserve"> – </w:t>
      </w:r>
      <w:r>
        <w:rPr>
          <w:iCs/>
        </w:rPr>
        <w:t xml:space="preserve">число проверочных символов, которое при </w:t>
      </w:r>
      <w:r>
        <w:rPr>
          <w:iCs/>
          <w:lang w:val="en-US"/>
        </w:rPr>
        <w:t>d</w:t>
      </w:r>
      <w:r w:rsidRPr="000C6D1A">
        <w:rPr>
          <w:iCs/>
        </w:rPr>
        <w:t xml:space="preserve"> = 3</w:t>
      </w:r>
      <w:r>
        <w:rPr>
          <w:iCs/>
        </w:rPr>
        <w:t xml:space="preserve"> может быть </w:t>
      </w:r>
      <w:r w:rsidR="00AF0E27">
        <w:rPr>
          <w:iCs/>
        </w:rPr>
        <w:t>найдено по формуле</w:t>
      </w:r>
      <w:r w:rsidR="00AF0E27" w:rsidRPr="00AF0E27">
        <w:rPr>
          <w:iCs/>
        </w:rPr>
        <w:t>:</w:t>
      </w:r>
    </w:p>
    <w:p w14:paraId="6457471B" w14:textId="69B49648" w:rsidR="00AF0E27" w:rsidRPr="0022104E" w:rsidRDefault="0022104E" w:rsidP="000C6D1A">
      <w:pPr>
        <w:ind w:firstLine="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ub>
                  </m:sSub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en-US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e>
          </m:d>
        </m:oMath>
      </m:oMathPara>
    </w:p>
    <w:p w14:paraId="583648EB" w14:textId="35984EA4" w:rsidR="00BF2A9B" w:rsidRPr="00BF2A9B" w:rsidRDefault="0022104E" w:rsidP="000C6D1A">
      <w:pPr>
        <w:ind w:firstLine="0"/>
        <w:rPr>
          <w:iCs/>
        </w:rPr>
      </w:pP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  <w:lang w:val="en-US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8+1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9+4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func>
        <m:r>
          <w:rPr>
            <w:rFonts w:ascii="Cambria Math" w:hAnsi="Cambria Math"/>
          </w:rPr>
          <m:t>]=4</m:t>
        </m:r>
      </m:oMath>
      <w:r w:rsidR="00BF2A9B">
        <w:rPr>
          <w:iCs/>
        </w:rPr>
        <w:t xml:space="preserve"> </w:t>
      </w:r>
    </w:p>
    <w:p w14:paraId="5F0057AE" w14:textId="77777777" w:rsidR="00850727" w:rsidRPr="00542D32" w:rsidRDefault="00BF2A9B" w:rsidP="00E73CB9">
      <w:r>
        <w:t xml:space="preserve">Отсюда получим </w:t>
      </w:r>
      <m:oMath>
        <m:r>
          <w:rPr>
            <w:rFonts w:ascii="Cambria Math" w:hAnsi="Cambria Math"/>
          </w:rPr>
          <m:t>n=8+4=12</m:t>
        </m:r>
      </m:oMath>
    </w:p>
    <w:p w14:paraId="79163B13" w14:textId="4C1FF924" w:rsidR="00542D32" w:rsidRDefault="00542D32" w:rsidP="00E73CB9">
      <w:pPr>
        <w:ind w:firstLine="708"/>
      </w:pPr>
      <w:r>
        <w:t>Таким образом, искомый линейный блоковый код является (12, 4, 3) – кодом</w:t>
      </w:r>
    </w:p>
    <w:p w14:paraId="214B7A11" w14:textId="19FB6E4B" w:rsidR="0022104E" w:rsidRDefault="0022104E" w:rsidP="000C6D1A">
      <w:pPr>
        <w:ind w:firstLine="0"/>
        <w:rPr>
          <w:iCs/>
        </w:rPr>
      </w:pPr>
      <w:r>
        <w:rPr>
          <w:iCs/>
        </w:rPr>
        <w:t xml:space="preserve"> </w:t>
      </w:r>
      <w:r w:rsidR="00E73CB9">
        <w:rPr>
          <w:iCs/>
        </w:rPr>
        <w:tab/>
        <w:t xml:space="preserve">Поскольку вес каждой строки матрицы-дополнения </w:t>
      </w:r>
      <w:r w:rsidR="00E73CB9">
        <w:rPr>
          <w:iCs/>
          <w:lang w:val="en-US"/>
        </w:rPr>
        <w:t>P</w:t>
      </w:r>
      <w:r w:rsidR="00E73CB9" w:rsidRPr="00E73CB9">
        <w:rPr>
          <w:iCs/>
        </w:rPr>
        <w:t xml:space="preserve"> </w:t>
      </w:r>
      <w:r w:rsidR="00E73CB9">
        <w:rPr>
          <w:iCs/>
        </w:rPr>
        <w:t xml:space="preserve">должен быть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- 1</m:t>
        </m:r>
      </m:oMath>
      <w:r w:rsidR="00E73CB9">
        <w:rPr>
          <w:iCs/>
        </w:rPr>
        <w:t xml:space="preserve">, то в качестве строк матрицы </w:t>
      </w:r>
      <w:r w:rsidR="00E73CB9">
        <w:rPr>
          <w:iCs/>
          <w:lang w:val="en-US"/>
        </w:rPr>
        <w:t>P</w:t>
      </w:r>
      <w:r w:rsidR="00E73CB9">
        <w:rPr>
          <w:iCs/>
        </w:rPr>
        <w:t xml:space="preserve"> примем </w:t>
      </w:r>
      <w:r w:rsidR="007B1B00">
        <w:rPr>
          <w:iCs/>
        </w:rPr>
        <w:t>четырёх</w:t>
      </w:r>
      <w:r w:rsidR="00B80275">
        <w:rPr>
          <w:iCs/>
        </w:rPr>
        <w:t xml:space="preserve">значные двоичные комбинации с числом единиц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&gt;2</m:t>
        </m:r>
      </m:oMath>
      <w:r w:rsidR="00B80275">
        <w:rPr>
          <w:iCs/>
        </w:rPr>
        <w:t>. Комбинации выберем так, что число единиц в столбца</w:t>
      </w:r>
      <w:r w:rsidR="00EE196D">
        <w:rPr>
          <w:iCs/>
        </w:rPr>
        <w:t>х</w:t>
      </w:r>
      <w:r w:rsidR="00B80275">
        <w:rPr>
          <w:iCs/>
        </w:rPr>
        <w:t xml:space="preserve"> матрицы </w:t>
      </w:r>
      <w:r w:rsidR="00EE196D">
        <w:rPr>
          <w:iCs/>
          <w:lang w:val="en-US"/>
        </w:rPr>
        <w:t>P</w:t>
      </w:r>
      <w:r w:rsidR="00EE196D">
        <w:rPr>
          <w:iCs/>
        </w:rPr>
        <w:t xml:space="preserve"> было одинаковым. Заданным требованиям удовлетворяет следую</w:t>
      </w:r>
      <w:r w:rsidR="002B2F6F">
        <w:rPr>
          <w:iCs/>
        </w:rPr>
        <w:t xml:space="preserve">щий набор: </w:t>
      </w:r>
    </w:p>
    <w:p w14:paraId="18E93B15" w14:textId="5B317CDD" w:rsidR="002B2F6F" w:rsidRDefault="002B2F6F" w:rsidP="000C6D1A">
      <w:pPr>
        <w:ind w:firstLine="0"/>
        <w:rPr>
          <w:iCs/>
        </w:rPr>
      </w:pPr>
      <w:r>
        <w:rPr>
          <w:iCs/>
        </w:rPr>
        <w:tab/>
      </w:r>
      <w:r w:rsidR="002749EB">
        <w:rPr>
          <w:iCs/>
        </w:rPr>
        <w:t>1111</w:t>
      </w:r>
    </w:p>
    <w:p w14:paraId="764576E9" w14:textId="6DB2DF15" w:rsidR="002749EB" w:rsidRDefault="002749EB" w:rsidP="000C6D1A">
      <w:pPr>
        <w:ind w:firstLine="0"/>
        <w:rPr>
          <w:iCs/>
        </w:rPr>
      </w:pPr>
      <w:r>
        <w:rPr>
          <w:iCs/>
        </w:rPr>
        <w:tab/>
        <w:t>1110</w:t>
      </w:r>
    </w:p>
    <w:p w14:paraId="61A5BE49" w14:textId="4060C1EF" w:rsidR="002749EB" w:rsidRDefault="002749EB" w:rsidP="000C6D1A">
      <w:pPr>
        <w:ind w:firstLine="0"/>
        <w:rPr>
          <w:iCs/>
        </w:rPr>
      </w:pPr>
      <w:r>
        <w:rPr>
          <w:iCs/>
        </w:rPr>
        <w:tab/>
        <w:t>1101</w:t>
      </w:r>
    </w:p>
    <w:p w14:paraId="2C3750F1" w14:textId="147687EE" w:rsidR="002749EB" w:rsidRDefault="002749EB" w:rsidP="000C6D1A">
      <w:pPr>
        <w:ind w:firstLine="0"/>
        <w:rPr>
          <w:iCs/>
        </w:rPr>
      </w:pPr>
      <w:r>
        <w:rPr>
          <w:iCs/>
        </w:rPr>
        <w:tab/>
        <w:t>1011</w:t>
      </w:r>
    </w:p>
    <w:p w14:paraId="73CA6230" w14:textId="710C3653" w:rsidR="002749EB" w:rsidRDefault="00E56819" w:rsidP="000C6D1A">
      <w:pPr>
        <w:ind w:firstLine="0"/>
        <w:rPr>
          <w:iCs/>
        </w:rPr>
      </w:pPr>
      <w:r>
        <w:rPr>
          <w:iCs/>
        </w:rPr>
        <w:tab/>
        <w:t>0111</w:t>
      </w:r>
    </w:p>
    <w:p w14:paraId="47A0CB15" w14:textId="1F72FBB1" w:rsidR="00E56819" w:rsidRDefault="00E56819" w:rsidP="000C6D1A">
      <w:pPr>
        <w:ind w:firstLine="0"/>
        <w:rPr>
          <w:iCs/>
        </w:rPr>
      </w:pPr>
      <w:r>
        <w:rPr>
          <w:iCs/>
        </w:rPr>
        <w:tab/>
        <w:t>1001</w:t>
      </w:r>
    </w:p>
    <w:p w14:paraId="26B831F9" w14:textId="2B09BD85" w:rsidR="00E56819" w:rsidRPr="00091F71" w:rsidRDefault="00E56819" w:rsidP="000C6D1A">
      <w:pPr>
        <w:ind w:firstLine="0"/>
        <w:rPr>
          <w:iCs/>
        </w:rPr>
      </w:pPr>
      <w:r>
        <w:rPr>
          <w:iCs/>
        </w:rPr>
        <w:tab/>
      </w:r>
      <w:r w:rsidR="00A233A8" w:rsidRPr="00091F71">
        <w:rPr>
          <w:iCs/>
        </w:rPr>
        <w:t>1</w:t>
      </w:r>
      <w:r>
        <w:rPr>
          <w:iCs/>
        </w:rPr>
        <w:t>0</w:t>
      </w:r>
      <w:r w:rsidR="00A233A8" w:rsidRPr="00091F71">
        <w:rPr>
          <w:iCs/>
        </w:rPr>
        <w:t>10</w:t>
      </w:r>
    </w:p>
    <w:p w14:paraId="03539E1B" w14:textId="0609E2BB" w:rsidR="00A233A8" w:rsidRPr="00091F71" w:rsidRDefault="00A233A8" w:rsidP="000C6D1A">
      <w:pPr>
        <w:ind w:firstLine="0"/>
        <w:rPr>
          <w:iCs/>
        </w:rPr>
      </w:pPr>
      <w:r w:rsidRPr="00091F71">
        <w:rPr>
          <w:iCs/>
        </w:rPr>
        <w:tab/>
        <w:t>1100</w:t>
      </w:r>
    </w:p>
    <w:p w14:paraId="13C1FF05" w14:textId="59FEA0F6" w:rsidR="00E56819" w:rsidRDefault="00E56819" w:rsidP="000C6D1A">
      <w:pPr>
        <w:ind w:firstLine="0"/>
        <w:rPr>
          <w:iCs/>
        </w:rPr>
      </w:pPr>
      <w:r>
        <w:rPr>
          <w:iCs/>
        </w:rPr>
        <w:t>Окончательный вид порождающей матрицы будет:</w:t>
      </w:r>
    </w:p>
    <w:p w14:paraId="648784D6" w14:textId="5401C377" w:rsidR="00E56819" w:rsidRPr="00EE196D" w:rsidRDefault="00886BC7" w:rsidP="000C6D1A">
      <w:pPr>
        <w:ind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8,12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BB7342B" w14:textId="77777777" w:rsidR="00B843A9" w:rsidRDefault="00B843A9" w:rsidP="00B843A9"/>
    <w:p w14:paraId="0E59020F" w14:textId="51596B48" w:rsidR="00FA77FD" w:rsidRDefault="00340CD1" w:rsidP="00B843A9">
      <w:r>
        <w:t xml:space="preserve">Получим для заданных информационных векторов кодовые вектора линейного (12, 8, 3) – кода. Для этого найдём значения проверочных символов </w:t>
      </w:r>
      <w:r w:rsidR="001C5D46">
        <w:t xml:space="preserve">для каждого информационного вектора путём суммирования по модулю 2 тех строк матрицы </w:t>
      </w:r>
      <w:r w:rsidR="001C5D46">
        <w:rPr>
          <w:lang w:val="en-US"/>
        </w:rPr>
        <w:t>P</w:t>
      </w:r>
      <w:r w:rsidR="001C5D46" w:rsidRPr="001C5D46">
        <w:t xml:space="preserve">, </w:t>
      </w:r>
      <w:r w:rsidR="001C5D46">
        <w:t>номера которых совпадают с номерами разрядов, содержащих единицы в информационных векторах:</w:t>
      </w:r>
    </w:p>
    <w:p w14:paraId="2A822D30" w14:textId="405D8A91" w:rsidR="00561E9A" w:rsidRDefault="005A5EF5" w:rsidP="00561E9A">
      <w:pPr>
        <w:pStyle w:val="ac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00011110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⨁ 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1001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CC88E26" w14:textId="77BCF2EC" w:rsidR="008A15DA" w:rsidRPr="008A15DA" w:rsidRDefault="00561E9A" w:rsidP="00561E9A">
      <w:pPr>
        <w:pStyle w:val="ac"/>
        <w:numPr>
          <w:ilvl w:val="0"/>
          <w:numId w:val="4"/>
        </w:numPr>
      </w:pPr>
      <m:oMath>
        <m:r>
          <w:rPr>
            <w:rFonts w:ascii="Cambria Math" w:hAnsi="Cambria Math"/>
          </w:rPr>
          <m:t>01100000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1110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101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0011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nary>
      </m:oMath>
    </w:p>
    <w:p w14:paraId="0C79BC23" w14:textId="7FD384D2" w:rsidR="00ED4F1A" w:rsidRPr="001C6190" w:rsidRDefault="008A15DA" w:rsidP="008A15DA">
      <w:pPr>
        <w:pStyle w:val="ac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00100010 </m:t>
        </m:r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1010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561E9A" w:rsidRPr="008A15DA">
        <w:rPr>
          <w:rFonts w:eastAsiaTheme="minorEastAsia"/>
          <w:lang w:val="en-US"/>
        </w:rPr>
        <w:t xml:space="preserve">  </w:t>
      </w:r>
    </w:p>
    <w:p w14:paraId="06E2DD26" w14:textId="4665A285" w:rsidR="001C6190" w:rsidRDefault="001C6190" w:rsidP="001C6190">
      <w:r>
        <w:t>Отсюда искомые кодовые векторы будут:</w:t>
      </w:r>
    </w:p>
    <w:p w14:paraId="7DD883CE" w14:textId="6306B737" w:rsidR="001C6190" w:rsidRPr="00C32831" w:rsidRDefault="00886BC7" w:rsidP="001C6190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=000111101111</m:t>
        </m:r>
      </m:oMath>
      <w:r w:rsidR="009D6F2E" w:rsidRPr="00C32831">
        <w:rPr>
          <w:i/>
        </w:rPr>
        <w:t xml:space="preserve"> </w:t>
      </w:r>
    </w:p>
    <w:p w14:paraId="407C8091" w14:textId="6FC1058F" w:rsidR="009D6F2E" w:rsidRPr="00C32831" w:rsidRDefault="00886BC7" w:rsidP="001C6190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=011000000011</m:t>
        </m:r>
      </m:oMath>
      <w:r w:rsidR="00740DEC" w:rsidRPr="00C32831">
        <w:rPr>
          <w:i/>
        </w:rPr>
        <w:t xml:space="preserve"> </w:t>
      </w:r>
    </w:p>
    <w:p w14:paraId="374330EE" w14:textId="749BA5E9" w:rsidR="00ED4F1A" w:rsidRPr="00C32831" w:rsidRDefault="00886BC7" w:rsidP="00ED4F1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=001000100111</m:t>
        </m:r>
      </m:oMath>
      <w:r w:rsidR="00912160" w:rsidRPr="00C32831">
        <w:rPr>
          <w:i/>
        </w:rPr>
        <w:t xml:space="preserve"> </w:t>
      </w:r>
    </w:p>
    <w:p w14:paraId="4CABB7B3" w14:textId="6C5130CB" w:rsidR="00A46570" w:rsidRPr="00C32831" w:rsidRDefault="00A46570" w:rsidP="00ED4F1A">
      <w:pPr>
        <w:rPr>
          <w:iCs/>
        </w:rPr>
      </w:pPr>
      <w:r>
        <w:rPr>
          <w:iCs/>
        </w:rPr>
        <w:t xml:space="preserve">Запишем систему проверок для линейной матрицы </w:t>
      </w:r>
      <w:r>
        <w:rPr>
          <w:iCs/>
          <w:lang w:val="en-US"/>
        </w:rPr>
        <w:t>P</w:t>
      </w:r>
      <w:r w:rsidR="006E75B2" w:rsidRPr="006E75B2">
        <w:rPr>
          <w:iCs/>
        </w:rPr>
        <w:t>:</w:t>
      </w:r>
    </w:p>
    <w:p w14:paraId="320F4EA9" w14:textId="08045E13" w:rsidR="00C77447" w:rsidRPr="00C77447" w:rsidRDefault="00886BC7" w:rsidP="00ED4F1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j=1, 2, …, k</m:t>
                  </m:r>
                </m:e>
              </m:d>
            </m:e>
          </m:nary>
        </m:oMath>
      </m:oMathPara>
    </w:p>
    <w:p w14:paraId="30068197" w14:textId="0ECD4743" w:rsidR="001C5D46" w:rsidRDefault="009629B7" w:rsidP="00ED4F1A">
      <w:r>
        <w:t>Система проверок будет иметь следующий вид:</w:t>
      </w:r>
    </w:p>
    <w:p w14:paraId="473B14AC" w14:textId="223B6E4F" w:rsidR="005C7348" w:rsidRPr="00A03601" w:rsidRDefault="00886BC7" w:rsidP="00ED4F1A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⨁x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2DD3A1B6" w14:textId="3B55A3FB" w:rsidR="00A03601" w:rsidRDefault="00A03601" w:rsidP="00ED4F1A">
      <w:r>
        <w:t xml:space="preserve">Для того, чтобы знать, какая комбинация синдрома </w:t>
      </w:r>
      <w:r>
        <w:rPr>
          <w:lang w:val="en-US"/>
        </w:rPr>
        <w:t>S</w:t>
      </w:r>
      <w:r>
        <w:t xml:space="preserve"> будет соответствовать ошибке в определённом разряде принятого кодового вектора, построим проверочную матрицу линейного блокового кода:</w:t>
      </w:r>
    </w:p>
    <w:p w14:paraId="675EA550" w14:textId="1900ECF5" w:rsidR="00A03601" w:rsidRPr="00D535DC" w:rsidRDefault="00886BC7" w:rsidP="00ED4F1A">
      <w:pPr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k,n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m,k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34D85650" w14:textId="28D56E89" w:rsidR="00D535DC" w:rsidRDefault="00D535DC" w:rsidP="00ED4F1A">
      <w:r>
        <w:t xml:space="preserve">Транспонированная матрица-дополнения </w:t>
      </w:r>
      <w:r>
        <w:rPr>
          <w:lang w:val="en-US"/>
        </w:rPr>
        <w:t>P</w:t>
      </w:r>
      <w:r>
        <w:t xml:space="preserve"> будет выглядеть следующим образом:</w:t>
      </w:r>
    </w:p>
    <w:p w14:paraId="1B437213" w14:textId="0B44BC25" w:rsidR="00D535DC" w:rsidRPr="00C01114" w:rsidRDefault="00886BC7" w:rsidP="00ED4F1A">
      <w:pPr>
        <w:rPr>
          <w:iCs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4,8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11110111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11101001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11011010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10111100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47A29A" w14:textId="257264ED" w:rsidR="00C01114" w:rsidRDefault="00355104" w:rsidP="00ED4F1A">
      <w:pPr>
        <w:rPr>
          <w:iCs/>
        </w:rPr>
      </w:pPr>
      <w:r>
        <w:rPr>
          <w:iCs/>
        </w:rPr>
        <w:t>Отсюда проверочная матрица линейного блокового кода будет:</w:t>
      </w:r>
    </w:p>
    <w:p w14:paraId="1E40EC5D" w14:textId="712BF323" w:rsidR="00355104" w:rsidRPr="00974888" w:rsidRDefault="00886BC7" w:rsidP="00ED4F1A">
      <w:pPr>
        <w:rPr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4,12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|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|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|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|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D716D33" w14:textId="6144B2D3" w:rsidR="00974888" w:rsidRPr="00C32831" w:rsidRDefault="00086900" w:rsidP="00ED4F1A">
      <w:pPr>
        <w:rPr>
          <w:iCs/>
        </w:rPr>
      </w:pPr>
      <w:r>
        <w:rPr>
          <w:iCs/>
        </w:rPr>
        <w:t>Предположим, что в переданных кодовых векторах произошли следующие ошибки</w:t>
      </w:r>
      <w:r w:rsidRPr="00086900">
        <w:rPr>
          <w:iCs/>
        </w:rPr>
        <w:t>:</w:t>
      </w:r>
    </w:p>
    <w:p w14:paraId="7CF77953" w14:textId="7F337DC9" w:rsidR="00086900" w:rsidRPr="00C32831" w:rsidRDefault="00886BC7" w:rsidP="00ED4F1A">
      <w:pPr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 0001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  <m:r>
          <m:rPr>
            <m:sty m:val="p"/>
          </m:rPr>
          <w:rPr>
            <w:rFonts w:ascii="Cambria Math" w:hAnsi="Cambria Math"/>
          </w:rPr>
          <m:t>1101111</m:t>
        </m:r>
      </m:oMath>
      <w:r w:rsidR="007311AD" w:rsidRPr="00C32831">
        <w:rPr>
          <w:iCs/>
        </w:rPr>
        <w:t xml:space="preserve"> </w:t>
      </w:r>
    </w:p>
    <w:p w14:paraId="60BC9B9C" w14:textId="55FEFE7F" w:rsidR="007311AD" w:rsidRPr="00C32831" w:rsidRDefault="00886BC7" w:rsidP="00ED4F1A"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01100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</w:rPr>
          <m:t>000011</m:t>
        </m:r>
      </m:oMath>
      <w:r w:rsidR="0073406A" w:rsidRPr="00C32831">
        <w:t xml:space="preserve"> </w:t>
      </w:r>
    </w:p>
    <w:p w14:paraId="7A7DECC4" w14:textId="2D5ADD67" w:rsidR="0073406A" w:rsidRPr="00C32831" w:rsidRDefault="00886BC7" w:rsidP="00ED4F1A"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0010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</w:rPr>
          <m:t>0100111</m:t>
        </m:r>
      </m:oMath>
      <w:r w:rsidR="005F6EBA" w:rsidRPr="00C32831">
        <w:t xml:space="preserve"> </w:t>
      </w:r>
    </w:p>
    <w:p w14:paraId="314590B8" w14:textId="37382E9D" w:rsidR="00BF2E81" w:rsidRPr="00C32831" w:rsidRDefault="00BF2E81" w:rsidP="00ED4F1A">
      <w:r>
        <w:t xml:space="preserve">Найдём согласно полученной системе проверок для каждого переданного кодового вектора синдром </w:t>
      </w:r>
      <m:oMath>
        <m:r>
          <w:rPr>
            <w:rFonts w:ascii="Cambria Math" w:hAnsi="Cambria Math"/>
          </w:rPr>
          <m:t>S=[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</w:p>
    <w:p w14:paraId="46E380BF" w14:textId="0CD0CB88" w:rsidR="006F2C07" w:rsidRPr="00B707D4" w:rsidRDefault="00664472" w:rsidP="00664472">
      <w:pPr>
        <w:pStyle w:val="ac"/>
        <w:numPr>
          <w:ilvl w:val="0"/>
          <w:numId w:val="5"/>
        </w:numPr>
        <w:rPr>
          <w:i/>
          <w:iCs/>
          <w:lang w:val="en-US"/>
        </w:rPr>
      </w:pPr>
      <w:r>
        <w:t xml:space="preserve">Для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B707D4"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B707D4" w14:paraId="1B0F1596" w14:textId="77777777" w:rsidTr="00C32831">
        <w:tc>
          <w:tcPr>
            <w:tcW w:w="849" w:type="dxa"/>
            <w:vAlign w:val="center"/>
          </w:tcPr>
          <w:p w14:paraId="1C6841B9" w14:textId="24A3D892" w:rsidR="00B707D4" w:rsidRPr="00B707D4" w:rsidRDefault="00886BC7" w:rsidP="00C32831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66AE2148" w14:textId="14F7528C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413FC782" w14:textId="3D62D3EB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46D5A5D6" w14:textId="69AD4C2B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0D47D3E5" w14:textId="1505DC04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1798A0CE" w14:textId="29D55C1F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555DC38B" w14:textId="6468712E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09239AFE" w14:textId="50C6B084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35FDC08A" w14:textId="294764BB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2D045CC" w14:textId="478474DB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B1290E1" w14:textId="6E67368F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424CE58C" w14:textId="59878C27" w:rsidR="00B707D4" w:rsidRDefault="00886BC7" w:rsidP="00C32831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707D4" w14:paraId="67DC651B" w14:textId="77777777" w:rsidTr="00C32831">
        <w:tc>
          <w:tcPr>
            <w:tcW w:w="849" w:type="dxa"/>
            <w:vAlign w:val="center"/>
          </w:tcPr>
          <w:p w14:paraId="2CBBDA49" w14:textId="4586A41D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3DB1DE3D" w14:textId="5952B451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6BA79B15" w14:textId="54DC61B7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17F55510" w14:textId="259D7E9A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  <w:vAlign w:val="center"/>
          </w:tcPr>
          <w:p w14:paraId="39CD17F6" w14:textId="260E9A9C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0C1D0758" w14:textId="194E2326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0AF7FAD" w14:textId="65A71F6D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77C1FF56" w14:textId="576D8265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86D913B" w14:textId="1F3048D1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E69828A" w14:textId="1A663186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0C1B682" w14:textId="5D86B2FA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628372EA" w14:textId="138CFDBC" w:rsidR="00B707D4" w:rsidRPr="00E12F4A" w:rsidRDefault="00C32831" w:rsidP="00C32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4873B63" w14:textId="37AAAC43" w:rsidR="002A6DB0" w:rsidRPr="00AB3141" w:rsidRDefault="00886BC7" w:rsidP="00AB3141">
      <w:pPr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1⨁0⨁0⨁0⨁1⨁0⨁1⨁1=0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1⨁0⨁0⨁0⨁0⨁0=1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1⨁0⨁0⨁1⨁0⨁1=1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1⨁0⨁1=1</m:t>
                        </m:r>
                      </m:e>
                    </m:mr>
                  </m:m>
                </m:e>
              </m:eqArr>
            </m:e>
          </m:d>
        </m:oMath>
      </m:oMathPara>
    </w:p>
    <w:p w14:paraId="2E6C4BD6" w14:textId="5BB79C35" w:rsidR="00231B21" w:rsidRDefault="00231B21" w:rsidP="00B707D4">
      <w:r>
        <w:t xml:space="preserve">Синдром </w:t>
      </w:r>
      <w:r w:rsidR="00E4625B">
        <w:t xml:space="preserve">0111 показывает, что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4625B">
        <w:t xml:space="preserve"> следует заменить на противоположное.</w:t>
      </w:r>
    </w:p>
    <w:p w14:paraId="6E0815E8" w14:textId="7501A0AA" w:rsidR="0099435B" w:rsidRPr="00B707D4" w:rsidRDefault="0099435B" w:rsidP="0099435B">
      <w:pPr>
        <w:pStyle w:val="ac"/>
        <w:numPr>
          <w:ilvl w:val="0"/>
          <w:numId w:val="5"/>
        </w:numPr>
        <w:rPr>
          <w:i/>
          <w:iCs/>
          <w:lang w:val="en-US"/>
        </w:rPr>
      </w:pPr>
      <w:r>
        <w:t xml:space="preserve">Для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9435B" w14:paraId="14839EF0" w14:textId="77777777" w:rsidTr="00D47F92">
        <w:tc>
          <w:tcPr>
            <w:tcW w:w="849" w:type="dxa"/>
            <w:vAlign w:val="center"/>
          </w:tcPr>
          <w:p w14:paraId="473D5693" w14:textId="77777777" w:rsidR="0099435B" w:rsidRPr="00B707D4" w:rsidRDefault="0099435B" w:rsidP="00D47F92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172F1175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03BD76FF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168ABEAD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63C1A280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1683F66C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5F91529E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51B58E1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52D95A4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20D28F9E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48DC6E79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4B86FC23" w14:textId="77777777" w:rsidR="0099435B" w:rsidRDefault="0099435B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99435B" w14:paraId="4C99C285" w14:textId="77777777" w:rsidTr="00D47F92">
        <w:tc>
          <w:tcPr>
            <w:tcW w:w="849" w:type="dxa"/>
            <w:vAlign w:val="center"/>
          </w:tcPr>
          <w:p w14:paraId="187516F6" w14:textId="77777777" w:rsidR="0099435B" w:rsidRPr="00E12F4A" w:rsidRDefault="0099435B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5EFE9091" w14:textId="1D5A9D35" w:rsidR="0099435B" w:rsidRPr="0099435B" w:rsidRDefault="0099435B" w:rsidP="00D47F92">
            <w:pPr>
              <w:ind w:firstLine="0"/>
              <w:jc w:val="center"/>
            </w:pPr>
            <w:r>
              <w:t>1</w:t>
            </w:r>
          </w:p>
        </w:tc>
        <w:tc>
          <w:tcPr>
            <w:tcW w:w="849" w:type="dxa"/>
            <w:vAlign w:val="center"/>
          </w:tcPr>
          <w:p w14:paraId="66FCE32A" w14:textId="171D0FF6" w:rsidR="0099435B" w:rsidRPr="0099435B" w:rsidRDefault="0099435B" w:rsidP="00D47F92">
            <w:pPr>
              <w:ind w:firstLine="0"/>
              <w:jc w:val="center"/>
            </w:pPr>
            <w:r>
              <w:t>1</w:t>
            </w:r>
          </w:p>
        </w:tc>
        <w:tc>
          <w:tcPr>
            <w:tcW w:w="849" w:type="dxa"/>
            <w:vAlign w:val="center"/>
          </w:tcPr>
          <w:p w14:paraId="0EA3AFF5" w14:textId="250A4945" w:rsidR="0099435B" w:rsidRPr="0099435B" w:rsidRDefault="0099435B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14:paraId="38A1FA7C" w14:textId="77777777" w:rsidR="0099435B" w:rsidRPr="00E12F4A" w:rsidRDefault="0099435B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39132E87" w14:textId="77777777" w:rsidR="0099435B" w:rsidRPr="00E12F4A" w:rsidRDefault="0099435B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2FECD5D3" w14:textId="38BA835D" w:rsidR="0099435B" w:rsidRPr="0099435B" w:rsidRDefault="0099435B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2BD3BEE5" w14:textId="77777777" w:rsidR="0099435B" w:rsidRPr="00E12F4A" w:rsidRDefault="0099435B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54F165A" w14:textId="761FB047" w:rsidR="0099435B" w:rsidRPr="0099435B" w:rsidRDefault="0099435B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76197F9D" w14:textId="1E9C2537" w:rsidR="0099435B" w:rsidRPr="0099435B" w:rsidRDefault="0099435B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4B41B33A" w14:textId="77777777" w:rsidR="0099435B" w:rsidRPr="00E12F4A" w:rsidRDefault="0099435B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285A864" w14:textId="77777777" w:rsidR="0099435B" w:rsidRPr="00E12F4A" w:rsidRDefault="0099435B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1C83904" w14:textId="21DA0F6A" w:rsidR="0099435B" w:rsidRPr="002A6DB0" w:rsidRDefault="0099435B" w:rsidP="0099435B">
      <w:pPr>
        <w:rPr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⨁0⨁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⨁0⨁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⨁0⨁0=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1⨁0⨁1⨁0⨁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e>
                    </m:mr>
                  </m:m>
                </m:e>
              </m:eqArr>
            </m:e>
          </m:d>
        </m:oMath>
      </m:oMathPara>
    </w:p>
    <w:p w14:paraId="6B318F9E" w14:textId="7D5ADBEC" w:rsidR="0099435B" w:rsidRDefault="0099435B" w:rsidP="0099435B">
      <w:r>
        <w:t xml:space="preserve">Синдром </w:t>
      </w:r>
      <w:r w:rsidR="007E48B5">
        <w:t>100</w:t>
      </w:r>
      <w:r>
        <w:t xml:space="preserve">1 показывает, что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следует заменить на противоположное.</w:t>
      </w:r>
    </w:p>
    <w:p w14:paraId="5FD07010" w14:textId="2C76C85A" w:rsidR="001F51ED" w:rsidRPr="00B707D4" w:rsidRDefault="001F51ED" w:rsidP="001F51ED">
      <w:pPr>
        <w:pStyle w:val="ac"/>
        <w:numPr>
          <w:ilvl w:val="0"/>
          <w:numId w:val="5"/>
        </w:numPr>
        <w:rPr>
          <w:i/>
          <w:iCs/>
          <w:lang w:val="en-US"/>
        </w:rPr>
      </w:pPr>
      <w:r>
        <w:t xml:space="preserve">Для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1F51ED" w14:paraId="7DBEBDB3" w14:textId="77777777" w:rsidTr="00D47F92">
        <w:tc>
          <w:tcPr>
            <w:tcW w:w="849" w:type="dxa"/>
            <w:vAlign w:val="center"/>
          </w:tcPr>
          <w:p w14:paraId="5A6803BB" w14:textId="77777777" w:rsidR="001F51ED" w:rsidRPr="00B707D4" w:rsidRDefault="001F51ED" w:rsidP="00D47F92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636408AE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0FADDCB2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1BF85835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215C9DEE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79238188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22D48F2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E546691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06EFD625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39F6FA85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52F5992E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330263E3" w14:textId="77777777" w:rsidR="001F51ED" w:rsidRDefault="001F51ED" w:rsidP="00D47F92">
            <w:pPr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51ED" w14:paraId="0D17C66D" w14:textId="77777777" w:rsidTr="00D47F92">
        <w:tc>
          <w:tcPr>
            <w:tcW w:w="849" w:type="dxa"/>
            <w:vAlign w:val="center"/>
          </w:tcPr>
          <w:p w14:paraId="19806BC0" w14:textId="77777777" w:rsidR="001F51ED" w:rsidRPr="00E12F4A" w:rsidRDefault="001F51ED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6EB251A1" w14:textId="7880B768" w:rsidR="001F51ED" w:rsidRPr="0099435B" w:rsidRDefault="00AB3141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14:paraId="49F2861F" w14:textId="77777777" w:rsidR="001F51ED" w:rsidRPr="0099435B" w:rsidRDefault="001F51ED" w:rsidP="00D47F92">
            <w:pPr>
              <w:ind w:firstLine="0"/>
              <w:jc w:val="center"/>
            </w:pPr>
            <w:r>
              <w:t>1</w:t>
            </w:r>
          </w:p>
        </w:tc>
        <w:tc>
          <w:tcPr>
            <w:tcW w:w="849" w:type="dxa"/>
            <w:vAlign w:val="center"/>
          </w:tcPr>
          <w:p w14:paraId="78103E2E" w14:textId="77777777" w:rsidR="001F51ED" w:rsidRPr="0099435B" w:rsidRDefault="001F51ED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14:paraId="222E72A2" w14:textId="5EEBF028" w:rsidR="001F51ED" w:rsidRPr="00AB3141" w:rsidRDefault="00AB3141" w:rsidP="00D47F92">
            <w:pPr>
              <w:ind w:firstLine="0"/>
              <w:jc w:val="center"/>
            </w:pPr>
            <w:r>
              <w:t>1</w:t>
            </w:r>
          </w:p>
        </w:tc>
        <w:tc>
          <w:tcPr>
            <w:tcW w:w="849" w:type="dxa"/>
            <w:vAlign w:val="center"/>
          </w:tcPr>
          <w:p w14:paraId="6AF07782" w14:textId="16E0F1BC" w:rsidR="001F51ED" w:rsidRPr="00AB3141" w:rsidRDefault="00AB3141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26259B15" w14:textId="64429B99" w:rsidR="001F51ED" w:rsidRPr="0099435B" w:rsidRDefault="00AB3141" w:rsidP="00D47F92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0BBB3AFD" w14:textId="77777777" w:rsidR="001F51ED" w:rsidRPr="00E12F4A" w:rsidRDefault="001F51ED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8D2C4E4" w14:textId="77777777" w:rsidR="001F51ED" w:rsidRPr="0099435B" w:rsidRDefault="001F51ED" w:rsidP="00D47F92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38D83585" w14:textId="50C2BA82" w:rsidR="001F51ED" w:rsidRPr="0099435B" w:rsidRDefault="00AB3141" w:rsidP="00D47F92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598A0F39" w14:textId="77777777" w:rsidR="001F51ED" w:rsidRPr="00E12F4A" w:rsidRDefault="001F51ED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2076EABB" w14:textId="77777777" w:rsidR="001F51ED" w:rsidRPr="00E12F4A" w:rsidRDefault="001F51ED" w:rsidP="00D47F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42409CE" w14:textId="0ADA0232" w:rsidR="001F51ED" w:rsidRPr="002A6DB0" w:rsidRDefault="001F51ED" w:rsidP="001F51ED">
      <w:pPr>
        <w:rPr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0⨁0⨁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⨁1⨁0⨁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⨁0=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⨁0⨁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⨁1⨁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⨁0=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1⨁0⨁1⨁0⨁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e>
                    </m:mr>
                  </m:m>
                </m:e>
              </m:eqArr>
            </m:e>
          </m:d>
        </m:oMath>
      </m:oMathPara>
    </w:p>
    <w:p w14:paraId="6A6AFA75" w14:textId="0AFDAE52" w:rsidR="001F51ED" w:rsidRDefault="001F51ED" w:rsidP="001F51ED">
      <w:r>
        <w:t xml:space="preserve">Синдром 0111 показывает, что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следует заменить на противоположное.</w:t>
      </w:r>
    </w:p>
    <w:p w14:paraId="6EACE5B8" w14:textId="77777777" w:rsidR="007E48B5" w:rsidRDefault="007E48B5">
      <w:pPr>
        <w:widowControl/>
        <w:autoSpaceDE/>
        <w:autoSpaceDN/>
        <w:spacing w:after="160" w:line="259" w:lineRule="auto"/>
        <w:ind w:firstLine="0"/>
        <w:jc w:val="left"/>
        <w:rPr>
          <w:bCs/>
          <w:szCs w:val="28"/>
        </w:rPr>
      </w:pPr>
      <w:r>
        <w:br w:type="page"/>
      </w:r>
    </w:p>
    <w:p w14:paraId="221E5BB7" w14:textId="2CB5C090" w:rsidR="00E4625B" w:rsidRDefault="001F51ED" w:rsidP="001F51ED">
      <w:pPr>
        <w:pStyle w:val="1"/>
      </w:pPr>
      <w:bookmarkStart w:id="3" w:name="_Toc181217603"/>
      <w:r>
        <w:lastRenderedPageBreak/>
        <w:t>Вывод</w:t>
      </w:r>
      <w:bookmarkEnd w:id="3"/>
    </w:p>
    <w:p w14:paraId="6DEA74A7" w14:textId="3271A210" w:rsidR="00AC418C" w:rsidRDefault="00CE7381" w:rsidP="00CE7381">
      <w:pPr>
        <w:rPr>
          <w:szCs w:val="28"/>
        </w:rPr>
      </w:pPr>
      <w:r>
        <w:rPr>
          <w:szCs w:val="28"/>
        </w:rPr>
        <w:t>В данной лабораторной работе было приобретено</w:t>
      </w:r>
      <w:r w:rsidRPr="00000A6D">
        <w:rPr>
          <w:szCs w:val="28"/>
        </w:rPr>
        <w:t xml:space="preserve"> умение строить линейные блоковые коды на основе порождающих матриц для обнаружения и исправления ошибок в кодовых словах.</w:t>
      </w:r>
      <w:r>
        <w:rPr>
          <w:szCs w:val="28"/>
        </w:rPr>
        <w:t xml:space="preserve"> Был построен (12, 4, 3) – код, умеющий обнаруживать и исправлять 1 ошибку</w:t>
      </w:r>
      <w:r w:rsidR="00A77F4D">
        <w:rPr>
          <w:szCs w:val="28"/>
        </w:rPr>
        <w:t xml:space="preserve">. Были искусственно </w:t>
      </w:r>
      <w:r w:rsidR="00AB3141">
        <w:rPr>
          <w:szCs w:val="28"/>
        </w:rPr>
        <w:t xml:space="preserve">допущены по одной ошибке в каждом исходном кодовом векторе, а также, путём линейный операций, </w:t>
      </w:r>
      <w:r w:rsidR="007E48B5">
        <w:rPr>
          <w:szCs w:val="28"/>
        </w:rPr>
        <w:t xml:space="preserve">каждое </w:t>
      </w:r>
      <w:r w:rsidR="00AB3141">
        <w:rPr>
          <w:szCs w:val="28"/>
        </w:rPr>
        <w:t>кодовое слово было восстановлено</w:t>
      </w:r>
      <w:r w:rsidR="007E48B5">
        <w:rPr>
          <w:szCs w:val="28"/>
        </w:rPr>
        <w:t>.</w:t>
      </w:r>
    </w:p>
    <w:p w14:paraId="4C630F76" w14:textId="77777777" w:rsidR="00AC418C" w:rsidRDefault="00AC418C">
      <w:pPr>
        <w:widowControl/>
        <w:autoSpaceDE/>
        <w:autoSpaceDN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5336338" w14:textId="284D5775" w:rsidR="00112F50" w:rsidRDefault="00112F50" w:rsidP="00112F50">
      <w:pPr>
        <w:pStyle w:val="1"/>
      </w:pPr>
      <w:bookmarkStart w:id="4" w:name="_Toc181217604"/>
      <w:r>
        <w:lastRenderedPageBreak/>
        <w:t>Контрольные вопросы</w:t>
      </w:r>
      <w:bookmarkEnd w:id="4"/>
    </w:p>
    <w:p w14:paraId="19AA83EF" w14:textId="77777777" w:rsidR="00112F50" w:rsidRPr="00112F50" w:rsidRDefault="00112F50" w:rsidP="00112F50"/>
    <w:p w14:paraId="1BAF198D" w14:textId="77777777" w:rsidR="0018197F" w:rsidRDefault="00AF1F39" w:rsidP="006A04C5">
      <w:pPr>
        <w:pStyle w:val="2"/>
        <w:numPr>
          <w:ilvl w:val="0"/>
          <w:numId w:val="8"/>
        </w:numPr>
        <w:ind w:left="0" w:firstLine="709"/>
      </w:pPr>
      <w:r w:rsidRPr="0018197F">
        <w:t xml:space="preserve">Какие помехоустойчивые коды называют блоковыми? </w:t>
      </w:r>
    </w:p>
    <w:p w14:paraId="6590300A" w14:textId="4F9582E1" w:rsidR="000412DD" w:rsidRPr="0041555B" w:rsidRDefault="000412DD" w:rsidP="000412DD">
      <w:r>
        <w:t xml:space="preserve">Блоковыми называют помехоустойчивые коды, в которых процедура кодирования заключается в разбиении входной последовательности информационных символов на блоки, содержащие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символов. К</w:t>
      </w:r>
      <w:r w:rsidR="0041555B">
        <w:t xml:space="preserve">аждому информационному блоку длиной </w:t>
      </w:r>
      <w:r w:rsidR="0041555B">
        <w:rPr>
          <w:lang w:val="en-US"/>
        </w:rPr>
        <w:t>m</w:t>
      </w:r>
      <w:r w:rsidR="0041555B" w:rsidRPr="0041555B">
        <w:t xml:space="preserve"> </w:t>
      </w:r>
      <w:r w:rsidR="0041555B">
        <w:t xml:space="preserve">составляется </w:t>
      </w:r>
      <m:oMath>
        <m:r>
          <w:rPr>
            <w:rFonts w:ascii="Cambria Math" w:hAnsi="Cambria Math"/>
            <w:lang w:val="en-US"/>
          </w:rPr>
          <m:t>k</m:t>
        </m:r>
      </m:oMath>
      <w:r w:rsidR="0041555B" w:rsidRPr="0041555B">
        <w:t xml:space="preserve"> </w:t>
      </w:r>
      <w:r w:rsidR="0041555B">
        <w:t xml:space="preserve">проверочных символов. Полученное кодовое слово из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="0041555B">
        <w:t xml:space="preserve"> называют кодовым блоком</w:t>
      </w:r>
    </w:p>
    <w:p w14:paraId="61FD4E19" w14:textId="77777777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lang w:val="en-US"/>
        </w:rPr>
      </w:pPr>
      <w:r w:rsidRPr="0018197F">
        <w:t>Что такое расстояние Хэмминга?</w:t>
      </w:r>
    </w:p>
    <w:p w14:paraId="76E34999" w14:textId="45B04872" w:rsidR="00822BDF" w:rsidRPr="00822BDF" w:rsidRDefault="00296A73" w:rsidP="00822BDF">
      <w:pPr>
        <w:rPr>
          <w:lang w:val="en-US"/>
        </w:rPr>
      </w:pPr>
      <w:r>
        <w:t xml:space="preserve">Число несовпадающих позиций в двух кодовых словах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и </w:t>
      </w:r>
      <m:oMath>
        <m:r>
          <w:rPr>
            <w:rFonts w:ascii="Cambria Math" w:hAnsi="Cambria Math"/>
          </w:rPr>
          <m:t xml:space="preserve">y </m:t>
        </m:r>
      </m:oMath>
      <w:r>
        <w:t>называется расстоянием Хэмминга</w:t>
      </w:r>
      <w:r w:rsidRPr="00296A73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7BBEA1BF" w14:textId="77777777" w:rsidR="00822BDF" w:rsidRPr="00822BDF" w:rsidRDefault="00AF1F39" w:rsidP="006A04C5">
      <w:pPr>
        <w:pStyle w:val="2"/>
        <w:numPr>
          <w:ilvl w:val="0"/>
          <w:numId w:val="8"/>
        </w:numPr>
        <w:ind w:left="0" w:firstLine="709"/>
        <w:rPr>
          <w:rFonts w:eastAsiaTheme="minorHAnsi"/>
        </w:rPr>
      </w:pPr>
      <w:r w:rsidRPr="0018197F">
        <w:t>Что называют кодовым расстоянием?</w:t>
      </w:r>
    </w:p>
    <w:p w14:paraId="44116CCB" w14:textId="77777777" w:rsidR="00C63EB4" w:rsidRDefault="008A66EE" w:rsidP="00822BDF">
      <w:r>
        <w:t xml:space="preserve">Кодовое расстояние – это </w:t>
      </w:r>
      <w:r w:rsidR="00C63EB4">
        <w:t>наименьшее расстояние Хэмминга между словами данного кода:</w:t>
      </w:r>
    </w:p>
    <w:p w14:paraId="7DE58A33" w14:textId="288F6A03" w:rsidR="0018197F" w:rsidRPr="0018197F" w:rsidRDefault="007700F2" w:rsidP="00822BDF">
      <w:pPr>
        <w:rPr>
          <w:rFonts w:eastAsiaTheme="min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{d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≠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F7889D3" w14:textId="49E958BE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cs="Times New Roman"/>
          <w:lang w:val="en-US"/>
        </w:rPr>
      </w:pPr>
      <w:r w:rsidRPr="002270E8">
        <w:rPr>
          <w:rFonts w:cs="Times New Roman"/>
        </w:rPr>
        <w:t xml:space="preserve">Какие коды называют линейными блоковыми? </w:t>
      </w:r>
    </w:p>
    <w:p w14:paraId="14C98C96" w14:textId="29DFECF2" w:rsidR="000A1673" w:rsidRPr="000A1673" w:rsidRDefault="000A1673" w:rsidP="000A1673">
      <w:pPr>
        <w:rPr>
          <w:rFonts w:eastAsiaTheme="minorHAnsi"/>
        </w:rPr>
      </w:pPr>
      <w:r>
        <w:rPr>
          <w:rFonts w:eastAsiaTheme="minorHAnsi"/>
        </w:rPr>
        <w:t>Линейные блоковые коды – это блоковые коды, у которых значения проверочных символов определяются при проведении линейных операции над информационными символами.</w:t>
      </w:r>
    </w:p>
    <w:p w14:paraId="413CA267" w14:textId="77777777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cs="Times New Roman"/>
        </w:rPr>
      </w:pPr>
      <w:r w:rsidRPr="002270E8">
        <w:rPr>
          <w:rFonts w:cs="Times New Roman"/>
        </w:rPr>
        <w:t xml:space="preserve">Как определяется кодовое расстояние для линейного блокового кода? </w:t>
      </w:r>
    </w:p>
    <w:p w14:paraId="04C1E406" w14:textId="1CC31D61" w:rsidR="00B577F0" w:rsidRPr="00B577F0" w:rsidRDefault="00B577F0" w:rsidP="00B577F0">
      <w:pPr>
        <w:rPr>
          <w:rFonts w:eastAsiaTheme="minorHAnsi"/>
        </w:rPr>
      </w:pPr>
      <w:r>
        <w:rPr>
          <w:rFonts w:eastAsiaTheme="minorHAnsi"/>
        </w:rPr>
        <w:t>Кодовое расстояние для линейного блокового кода равно минимальному весу его ненулевых кодовых векторов.</w:t>
      </w:r>
    </w:p>
    <w:p w14:paraId="7BE794C4" w14:textId="6C726394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cs="Times New Roman"/>
        </w:rPr>
      </w:pPr>
      <w:r w:rsidRPr="002270E8">
        <w:rPr>
          <w:rFonts w:cs="Times New Roman"/>
        </w:rPr>
        <w:t>Как с помощью порождающей матриц</w:t>
      </w:r>
      <w:r w:rsidR="00C079D4">
        <w:rPr>
          <w:rFonts w:cs="Times New Roman"/>
        </w:rPr>
        <w:t>ы</w:t>
      </w:r>
      <w:r w:rsidRPr="002270E8">
        <w:rPr>
          <w:rFonts w:cs="Times New Roman"/>
        </w:rPr>
        <w:t xml:space="preserve"> линейного блокового кода осуществляется кодирование информационных слов? </w:t>
      </w:r>
    </w:p>
    <w:p w14:paraId="7B867BAC" w14:textId="06AAF3CB" w:rsidR="00AB05A0" w:rsidRPr="00AB05A0" w:rsidRDefault="00AB05A0" w:rsidP="00AB05A0">
      <w:r>
        <w:t>Н</w:t>
      </w:r>
      <w:r>
        <w:t xml:space="preserve">айдём значения проверочных символов для каждого информационного вектора путём суммирования по модулю 2 тех строк матрицы </w:t>
      </w:r>
      <w:r>
        <w:rPr>
          <w:lang w:val="en-US"/>
        </w:rPr>
        <w:t>P</w:t>
      </w:r>
      <w:r w:rsidRPr="001C5D46">
        <w:t xml:space="preserve">, </w:t>
      </w:r>
      <w:r>
        <w:t>номера которых совпадают с номерами разрядов, содержащих единицы в информационных векторах</w:t>
      </w:r>
      <w:r>
        <w:t>.</w:t>
      </w:r>
    </w:p>
    <w:p w14:paraId="3883846F" w14:textId="77777777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cs="Times New Roman"/>
          <w:lang w:val="en-US"/>
        </w:rPr>
      </w:pPr>
      <w:r w:rsidRPr="002270E8">
        <w:rPr>
          <w:rFonts w:cs="Times New Roman"/>
        </w:rPr>
        <w:t xml:space="preserve">Что такое совершенные коды? </w:t>
      </w:r>
    </w:p>
    <w:p w14:paraId="28012684" w14:textId="2D0035C2" w:rsidR="00590D65" w:rsidRPr="00590D65" w:rsidRDefault="00590D65" w:rsidP="00590D65">
      <w:pPr>
        <w:rPr>
          <w:rFonts w:eastAsiaTheme="minorHAnsi"/>
        </w:rPr>
      </w:pPr>
      <w:r>
        <w:rPr>
          <w:rFonts w:eastAsiaTheme="minorHAnsi"/>
        </w:rPr>
        <w:t>Линейные блоковые коды называют совершенными (плотно упакованными), если они обнаруживают и исправляют максимальное число ошибок при минимальном числе проверочных символов.</w:t>
      </w:r>
    </w:p>
    <w:p w14:paraId="50C44D0B" w14:textId="12742AD5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cs="Times New Roman"/>
        </w:rPr>
      </w:pPr>
      <w:r w:rsidRPr="002270E8">
        <w:rPr>
          <w:rFonts w:cs="Times New Roman"/>
        </w:rPr>
        <w:t xml:space="preserve">Какими соображениями руководствуются при построении матрицы-дополнения для порождающей матрицы линейного блокового кода? </w:t>
      </w:r>
    </w:p>
    <w:p w14:paraId="54F393ED" w14:textId="496201FE" w:rsidR="00BB75D1" w:rsidRDefault="00BB75D1" w:rsidP="00BB75D1">
      <w:pPr>
        <w:rPr>
          <w:rFonts w:eastAsiaTheme="minorEastAsia"/>
          <w:lang w:val="en-US"/>
        </w:rPr>
      </w:pPr>
      <w:r>
        <w:rPr>
          <w:rFonts w:eastAsiaTheme="minorHAnsi"/>
        </w:rPr>
        <w:t xml:space="preserve">Линейные блоковые коды задают при помощи порождающих матриц, размерность которых равна </w:t>
      </w:r>
      <m:oMath>
        <m:r>
          <w:rPr>
            <w:rFonts w:ascii="Cambria Math" w:eastAsiaTheme="minorHAnsi" w:hAnsi="Cambria Math"/>
            <w:lang w:val="en-US"/>
          </w:rPr>
          <m:t>m</m:t>
        </m:r>
        <m:r>
          <w:rPr>
            <w:rFonts w:ascii="Cambria Math" w:eastAsiaTheme="minorHAnsi" w:hAnsi="Cambria Math"/>
          </w:rPr>
          <m:t>×</m:t>
        </m:r>
        <m:r>
          <w:rPr>
            <w:rFonts w:ascii="Cambria Math" w:eastAsiaTheme="minorHAnsi" w:hAnsi="Cambria Math"/>
            <w:lang w:val="en-US"/>
          </w:rPr>
          <m:t>n</m:t>
        </m:r>
      </m:oMath>
      <w:r w:rsidR="00EB1DE6" w:rsidRPr="00EB1DE6">
        <w:rPr>
          <w:rFonts w:eastAsiaTheme="minorEastAsia"/>
        </w:rPr>
        <w:t>:</w:t>
      </w:r>
    </w:p>
    <w:p w14:paraId="44D91FBD" w14:textId="431D61D0" w:rsidR="00EB1DE6" w:rsidRPr="00B43927" w:rsidRDefault="00EB1DE6" w:rsidP="00BB75D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m,n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=[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|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m,k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]</m:t>
          </m:r>
        </m:oMath>
      </m:oMathPara>
    </w:p>
    <w:p w14:paraId="44CE17DB" w14:textId="77F2B49E" w:rsidR="00B43927" w:rsidRDefault="00B43927" w:rsidP="00BB75D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4392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w:r>
        <w:rPr>
          <w:rFonts w:eastAsiaTheme="minorEastAsia"/>
          <w:lang w:val="en-US"/>
        </w:rPr>
        <w:t>m</w:t>
      </w:r>
      <w:r w:rsidRPr="00B43927">
        <w:rPr>
          <w:rFonts w:eastAsiaTheme="minorEastAsia"/>
        </w:rPr>
        <w:t>;</w:t>
      </w:r>
    </w:p>
    <w:p w14:paraId="0268B616" w14:textId="6FE7844C" w:rsidR="00E90402" w:rsidRDefault="00B43927" w:rsidP="00E9040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m</m:t>
            </m:r>
            <m:r>
              <w:rPr>
                <w:rFonts w:ascii="Cambria Math" w:eastAsiaTheme="minorHAnsi" w:hAnsi="Cambria Math"/>
              </w:rPr>
              <m:t>,</m:t>
            </m:r>
            <m:r>
              <w:rPr>
                <w:rFonts w:ascii="Cambria Math" w:eastAsiaTheme="minorHAnsi" w:hAnsi="Cambria Math"/>
                <w:lang w:val="en-US"/>
              </w:rPr>
              <m:t>k</m:t>
            </m:r>
          </m:sub>
        </m:sSub>
      </m:oMath>
      <w:r w:rsidRPr="00B43927">
        <w:rPr>
          <w:rFonts w:eastAsiaTheme="minorEastAsia"/>
        </w:rPr>
        <w:t xml:space="preserve"> – </w:t>
      </w:r>
      <w:r>
        <w:rPr>
          <w:rFonts w:eastAsiaTheme="minorEastAsia"/>
        </w:rPr>
        <w:t>матрица-дополнение, состоящ</w:t>
      </w:r>
      <w:r w:rsidR="0088669E">
        <w:rPr>
          <w:rFonts w:eastAsiaTheme="minorEastAsia"/>
        </w:rPr>
        <w:t xml:space="preserve">ая из проверочных слов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90402" w:rsidRPr="00E90402">
        <w:rPr>
          <w:rFonts w:eastAsiaTheme="minorEastAsia"/>
        </w:rPr>
        <w:t>.</w:t>
      </w:r>
    </w:p>
    <w:p w14:paraId="7CA9199F" w14:textId="5E5F96F9" w:rsidR="006A0A2A" w:rsidRPr="0008314D" w:rsidRDefault="006A0A2A" w:rsidP="0008314D">
      <w:pPr>
        <w:rPr>
          <w:rFonts w:eastAsiaTheme="minorHAnsi"/>
        </w:rPr>
      </w:pPr>
      <w:r>
        <w:rPr>
          <w:rFonts w:eastAsiaTheme="minorEastAsia"/>
        </w:rPr>
        <w:lastRenderedPageBreak/>
        <w:t xml:space="preserve">Матрицу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стоит строить таким образом, чтобы число единиц в столбца</w:t>
      </w:r>
      <w:r w:rsidR="0008314D">
        <w:rPr>
          <w:rFonts w:eastAsiaTheme="minorEastAsia"/>
        </w:rPr>
        <w:t>х</w:t>
      </w:r>
      <w:r>
        <w:rPr>
          <w:rFonts w:eastAsiaTheme="minorEastAsia"/>
        </w:rPr>
        <w:t xml:space="preserve"> данной матрицы было по возможности одинаковым. От числа единиц в столбце матрицы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зависит число проверок, производимых при исправлении ошибок.</w:t>
      </w:r>
      <w:r w:rsidR="0008314D" w:rsidRPr="0008314D">
        <w:rPr>
          <w:rFonts w:eastAsiaTheme="minorHAnsi"/>
        </w:rPr>
        <w:t xml:space="preserve"> </w:t>
      </w:r>
      <w:r w:rsidR="0008314D">
        <w:rPr>
          <w:rFonts w:eastAsiaTheme="minorHAnsi"/>
        </w:rPr>
        <w:t>В общем виде формулы для определения значений проверочных символов могут быть записаны следующим образом:</w:t>
      </w:r>
    </w:p>
    <w:p w14:paraId="340C30B5" w14:textId="77777777" w:rsidR="006A0A2A" w:rsidRPr="00333405" w:rsidRDefault="006A0A2A" w:rsidP="006A0A2A">
      <w:pPr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p</m:t>
              </m:r>
              <m:ctrlPr>
                <w:rPr>
                  <w:rFonts w:ascii="Cambria Math" w:eastAsiaTheme="minorHAnsi" w:hAnsi="Cambria Math"/>
                  <w:i/>
                </w:rPr>
              </m:ctrlPr>
            </m:e>
            <m:sub>
              <m:r>
                <w:rPr>
                  <w:rFonts w:ascii="Cambria Math" w:eastAsiaTheme="minorHAnsi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HAnsi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lang w:val="en-US"/>
                </w:rPr>
                <m:t>;(j=1,2,…,k)</m:t>
              </m:r>
            </m:e>
          </m:nary>
        </m:oMath>
      </m:oMathPara>
    </w:p>
    <w:p w14:paraId="3A679D59" w14:textId="77777777" w:rsidR="006A0A2A" w:rsidRPr="006A0A2A" w:rsidRDefault="006A0A2A" w:rsidP="00E90402">
      <w:pPr>
        <w:rPr>
          <w:rFonts w:eastAsiaTheme="minorEastAsia"/>
          <w:lang w:val="en-US"/>
        </w:rPr>
      </w:pPr>
    </w:p>
    <w:p w14:paraId="43C59219" w14:textId="77777777" w:rsidR="0018197F" w:rsidRP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eastAsiaTheme="minorHAnsi"/>
        </w:rPr>
      </w:pPr>
      <w:r w:rsidRPr="002270E8">
        <w:rPr>
          <w:rFonts w:cs="Times New Roman"/>
        </w:rPr>
        <w:t xml:space="preserve">Как с помощью проверочной матрицы линейного блокового кода можно определить принадлежность кодового вектора данному коду? </w:t>
      </w:r>
    </w:p>
    <w:p w14:paraId="18BBB16C" w14:textId="77777777" w:rsidR="0018197F" w:rsidRDefault="00AF1F39" w:rsidP="006A04C5">
      <w:pPr>
        <w:pStyle w:val="2"/>
        <w:numPr>
          <w:ilvl w:val="0"/>
          <w:numId w:val="8"/>
        </w:numPr>
        <w:ind w:left="0" w:firstLine="709"/>
        <w:rPr>
          <w:rFonts w:cs="Times New Roman"/>
        </w:rPr>
      </w:pPr>
      <w:r w:rsidRPr="002270E8">
        <w:rPr>
          <w:rFonts w:cs="Times New Roman"/>
        </w:rPr>
        <w:t xml:space="preserve">Что понимают под синдромом при декодировании линейных блоковых кодов? </w:t>
      </w:r>
    </w:p>
    <w:p w14:paraId="6C3687A3" w14:textId="77777777" w:rsidR="00EB3BDA" w:rsidRDefault="006A1279" w:rsidP="00EB3BDA">
      <w:pPr>
        <w:rPr>
          <w:rFonts w:ascii="Cambria Math" w:hAnsi="Cambria Math"/>
          <w:iCs/>
        </w:rPr>
      </w:pPr>
      <w:r>
        <w:rPr>
          <w:rFonts w:eastAsiaTheme="minorHAnsi"/>
        </w:rPr>
        <w:t xml:space="preserve">Синдромом называют последовательность </w:t>
      </w: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EB3BDA">
        <w:rPr>
          <w:rFonts w:ascii="Cambria Math" w:hAnsi="Cambria Math"/>
          <w:iCs/>
        </w:rPr>
        <w:t>, где:</w:t>
      </w:r>
    </w:p>
    <w:p w14:paraId="02FE63D1" w14:textId="77777777" w:rsidR="00EB3BDA" w:rsidRPr="00652EAE" w:rsidRDefault="00EB3BDA" w:rsidP="00EB3BDA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=1, 2, …,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</m:oMath>
      </m:oMathPara>
    </w:p>
    <w:p w14:paraId="1D0DDD64" w14:textId="7447F61B" w:rsidR="00347F62" w:rsidRPr="006A1279" w:rsidRDefault="00347F62" w:rsidP="00347F62">
      <w:pPr>
        <w:rPr>
          <w:rFonts w:eastAsiaTheme="minorHAnsi"/>
          <w:lang w:val="en-US"/>
        </w:rPr>
      </w:pPr>
    </w:p>
    <w:p w14:paraId="3A03DF91" w14:textId="420005D7" w:rsidR="000E0137" w:rsidRPr="000E0137" w:rsidRDefault="00AF1F39" w:rsidP="00EB3BDA">
      <w:pPr>
        <w:pStyle w:val="2"/>
        <w:numPr>
          <w:ilvl w:val="0"/>
          <w:numId w:val="8"/>
        </w:numPr>
        <w:ind w:left="0" w:firstLine="709"/>
      </w:pPr>
      <w:r w:rsidRPr="002270E8">
        <w:rPr>
          <w:rFonts w:cs="Times New Roman"/>
        </w:rPr>
        <w:t>Каким образом строится стандартная таблица декодирования линейного блокового кода</w:t>
      </w:r>
      <w:r w:rsidR="006A1279" w:rsidRPr="006A1279">
        <w:rPr>
          <w:rFonts w:ascii="Cambria Math" w:hAnsi="Cambria Math"/>
          <w:i/>
        </w:rPr>
        <w:t xml:space="preserve"> </w:t>
      </w:r>
    </w:p>
    <w:p w14:paraId="02C4DFC3" w14:textId="3B5E955E" w:rsidR="001A6BF3" w:rsidRDefault="001A6BF3" w:rsidP="001A6BF3">
      <w:pPr>
        <w:rPr>
          <w:rFonts w:ascii="Cambria Math" w:eastAsiaTheme="minorEastAsia" w:hAnsi="Cambria Math"/>
          <w:iCs/>
        </w:rPr>
      </w:pPr>
      <w:r>
        <w:t xml:space="preserve">Для линейного блокового кода С </w:t>
      </w:r>
      <w:proofErr w:type="spellStart"/>
      <w:r>
        <w:t>с</w:t>
      </w:r>
      <w:proofErr w:type="spellEnd"/>
      <w:r>
        <w:t xml:space="preserve"> порождающей матрицей </w:t>
      </w:r>
      <w:r w:rsidRPr="001A6BF3">
        <w:rPr>
          <w:rFonts w:ascii="Cambria Math" w:eastAsiaTheme="minorHAnsi" w:hAnsi="Cambria Math"/>
          <w:i/>
        </w:rPr>
        <w:br/>
      </w:r>
      <m:oMath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m</m:t>
            </m:r>
            <m:r>
              <w:rPr>
                <w:rFonts w:ascii="Cambria Math" w:eastAsiaTheme="minorHAnsi" w:hAnsi="Cambria Math"/>
              </w:rPr>
              <m:t>,</m:t>
            </m:r>
            <m:r>
              <w:rPr>
                <w:rFonts w:ascii="Cambria Math" w:eastAsiaTheme="minorHAnsi" w:hAnsi="Cambria Math"/>
                <w:lang w:val="en-US"/>
              </w:rPr>
              <m:t>n</m:t>
            </m:r>
          </m:sub>
        </m:sSub>
        <m:r>
          <w:rPr>
            <w:rFonts w:ascii="Cambria Math" w:eastAsiaTheme="minorHAnsi" w:hAnsi="Cambria Math"/>
          </w:rPr>
          <m:t>=[</m:t>
        </m:r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m</m:t>
            </m:r>
          </m:sub>
        </m:sSub>
        <m:r>
          <w:rPr>
            <w:rFonts w:ascii="Cambria Math" w:eastAsiaTheme="minorHAnsi" w:hAnsi="Cambria Math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m</m:t>
            </m:r>
            <m:r>
              <w:rPr>
                <w:rFonts w:ascii="Cambria Math" w:eastAsiaTheme="minorHAnsi" w:hAnsi="Cambria Math"/>
              </w:rPr>
              <m:t>,</m:t>
            </m:r>
            <m:r>
              <w:rPr>
                <w:rFonts w:ascii="Cambria Math" w:eastAsiaTheme="minorHAnsi" w:hAnsi="Cambria Math"/>
                <w:lang w:val="en-US"/>
              </w:rPr>
              <m:t>k</m:t>
            </m:r>
          </m:sub>
        </m:sSub>
        <m:r>
          <w:rPr>
            <w:rFonts w:ascii="Cambria Math" w:eastAsiaTheme="minorHAnsi" w:hAnsi="Cambria Math"/>
          </w:rPr>
          <m:t>]</m:t>
        </m:r>
      </m:oMath>
      <w:r>
        <w:rPr>
          <w:rFonts w:ascii="Cambria Math" w:eastAsiaTheme="minorEastAsia" w:hAnsi="Cambria Math"/>
          <w:iCs/>
        </w:rPr>
        <w:t xml:space="preserve"> </w:t>
      </w:r>
      <w:r w:rsidR="00886BC7">
        <w:rPr>
          <w:rFonts w:ascii="Cambria Math" w:eastAsiaTheme="minorEastAsia" w:hAnsi="Cambria Math"/>
          <w:iCs/>
        </w:rPr>
        <w:t>проверочной матрицей будет являться матрица:</w:t>
      </w:r>
    </w:p>
    <w:p w14:paraId="10BF1FD1" w14:textId="77777777" w:rsidR="00886BC7" w:rsidRPr="001A6BF3" w:rsidRDefault="00886BC7" w:rsidP="001A6BF3">
      <w:pPr>
        <w:rPr>
          <w:rFonts w:eastAsiaTheme="minorEastAsia"/>
          <w:iCs/>
        </w:rPr>
      </w:pPr>
    </w:p>
    <w:p w14:paraId="6503BAFE" w14:textId="77777777" w:rsidR="00886BC7" w:rsidRPr="00D535DC" w:rsidRDefault="00886BC7" w:rsidP="00886BC7">
      <w:pPr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k,n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m,k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B540ACE" w14:textId="55C8ED4B" w:rsidR="001F51ED" w:rsidRPr="001F51ED" w:rsidRDefault="001F51ED" w:rsidP="001F51ED"/>
    <w:sectPr w:rsidR="001F51ED" w:rsidRPr="001F51ED" w:rsidSect="0086551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7AD2B" w14:textId="77777777" w:rsidR="00764C37" w:rsidRDefault="00764C37" w:rsidP="00791B52">
      <w:r>
        <w:separator/>
      </w:r>
    </w:p>
  </w:endnote>
  <w:endnote w:type="continuationSeparator" w:id="0">
    <w:p w14:paraId="524E1405" w14:textId="77777777" w:rsidR="00764C37" w:rsidRDefault="00764C37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9654358"/>
      <w:docPartObj>
        <w:docPartGallery w:val="Page Numbers (Bottom of Page)"/>
        <w:docPartUnique/>
      </w:docPartObj>
    </w:sdtPr>
    <w:sdtEndPr/>
    <w:sdtContent>
      <w:p w14:paraId="54990A47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C2721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870DA" w14:textId="77777777" w:rsidR="00791B52" w:rsidRDefault="00791B52" w:rsidP="00791B52">
    <w:pPr>
      <w:pStyle w:val="a8"/>
      <w:ind w:firstLine="0"/>
      <w:jc w:val="center"/>
    </w:pPr>
    <w:proofErr w:type="spellStart"/>
    <w:r>
      <w:t>Ростов</w:t>
    </w:r>
    <w:proofErr w:type="spellEnd"/>
    <w:r>
      <w:t>-на-Дону</w:t>
    </w:r>
  </w:p>
  <w:p w14:paraId="4D7E58A0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044C8" w14:textId="77777777" w:rsidR="00764C37" w:rsidRDefault="00764C37" w:rsidP="00791B52">
      <w:r>
        <w:separator/>
      </w:r>
    </w:p>
  </w:footnote>
  <w:footnote w:type="continuationSeparator" w:id="0">
    <w:p w14:paraId="423EB66C" w14:textId="77777777" w:rsidR="00764C37" w:rsidRDefault="00764C37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A2276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35A22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10A3F0E0" wp14:editId="7C5C8DB9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E53"/>
    <w:multiLevelType w:val="hybridMultilevel"/>
    <w:tmpl w:val="E96C8A54"/>
    <w:lvl w:ilvl="0" w:tplc="DC20349E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8136C"/>
    <w:multiLevelType w:val="hybridMultilevel"/>
    <w:tmpl w:val="152226FA"/>
    <w:lvl w:ilvl="0" w:tplc="B6823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0E7"/>
    <w:multiLevelType w:val="hybridMultilevel"/>
    <w:tmpl w:val="4AF2B56E"/>
    <w:lvl w:ilvl="0" w:tplc="4918A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3871A4"/>
    <w:multiLevelType w:val="hybridMultilevel"/>
    <w:tmpl w:val="883859E8"/>
    <w:lvl w:ilvl="0" w:tplc="5BC8999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A91D25"/>
    <w:multiLevelType w:val="hybridMultilevel"/>
    <w:tmpl w:val="A536A540"/>
    <w:lvl w:ilvl="0" w:tplc="5BC89996">
      <w:start w:val="1"/>
      <w:numFmt w:val="decimal"/>
      <w:lvlText w:val="%1)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1511E3"/>
    <w:multiLevelType w:val="hybridMultilevel"/>
    <w:tmpl w:val="C848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28513436">
    <w:abstractNumId w:val="3"/>
  </w:num>
  <w:num w:numId="2" w16cid:durableId="831137436">
    <w:abstractNumId w:val="2"/>
  </w:num>
  <w:num w:numId="3" w16cid:durableId="1186670758">
    <w:abstractNumId w:val="4"/>
  </w:num>
  <w:num w:numId="4" w16cid:durableId="2046640267">
    <w:abstractNumId w:val="1"/>
  </w:num>
  <w:num w:numId="5" w16cid:durableId="1227185964">
    <w:abstractNumId w:val="0"/>
  </w:num>
  <w:num w:numId="6" w16cid:durableId="1489517050">
    <w:abstractNumId w:val="7"/>
  </w:num>
  <w:num w:numId="7" w16cid:durableId="2113738250">
    <w:abstractNumId w:val="5"/>
  </w:num>
  <w:num w:numId="8" w16cid:durableId="1525551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37"/>
    <w:rsid w:val="00000C9C"/>
    <w:rsid w:val="00020393"/>
    <w:rsid w:val="000412DD"/>
    <w:rsid w:val="00043980"/>
    <w:rsid w:val="00053F88"/>
    <w:rsid w:val="0005494C"/>
    <w:rsid w:val="00054965"/>
    <w:rsid w:val="0008314D"/>
    <w:rsid w:val="00086900"/>
    <w:rsid w:val="00091F71"/>
    <w:rsid w:val="000A1673"/>
    <w:rsid w:val="000B0123"/>
    <w:rsid w:val="000B1F31"/>
    <w:rsid w:val="000B4F43"/>
    <w:rsid w:val="000C44D4"/>
    <w:rsid w:val="000C6D1A"/>
    <w:rsid w:val="000D33AD"/>
    <w:rsid w:val="000E0137"/>
    <w:rsid w:val="000E04C5"/>
    <w:rsid w:val="0010628F"/>
    <w:rsid w:val="00112F50"/>
    <w:rsid w:val="00142FD7"/>
    <w:rsid w:val="001448B0"/>
    <w:rsid w:val="00164853"/>
    <w:rsid w:val="00171B53"/>
    <w:rsid w:val="001816A7"/>
    <w:rsid w:val="0018197F"/>
    <w:rsid w:val="001A6BF3"/>
    <w:rsid w:val="001C5D46"/>
    <w:rsid w:val="001C6190"/>
    <w:rsid w:val="001D51FB"/>
    <w:rsid w:val="001E7D8F"/>
    <w:rsid w:val="001F51ED"/>
    <w:rsid w:val="0022104E"/>
    <w:rsid w:val="00221BE7"/>
    <w:rsid w:val="00231B21"/>
    <w:rsid w:val="002557EA"/>
    <w:rsid w:val="002749EB"/>
    <w:rsid w:val="002918B3"/>
    <w:rsid w:val="002964B2"/>
    <w:rsid w:val="00296A73"/>
    <w:rsid w:val="002A6DB0"/>
    <w:rsid w:val="002B2F6F"/>
    <w:rsid w:val="002B6731"/>
    <w:rsid w:val="002B737D"/>
    <w:rsid w:val="002D31DE"/>
    <w:rsid w:val="002F5735"/>
    <w:rsid w:val="003276CA"/>
    <w:rsid w:val="00332117"/>
    <w:rsid w:val="00333405"/>
    <w:rsid w:val="003337B3"/>
    <w:rsid w:val="00340CD1"/>
    <w:rsid w:val="00346CA9"/>
    <w:rsid w:val="00347F62"/>
    <w:rsid w:val="00347FEF"/>
    <w:rsid w:val="0035368B"/>
    <w:rsid w:val="00355104"/>
    <w:rsid w:val="003665B1"/>
    <w:rsid w:val="0037765B"/>
    <w:rsid w:val="003A10C2"/>
    <w:rsid w:val="003C1467"/>
    <w:rsid w:val="0041555B"/>
    <w:rsid w:val="00415BDE"/>
    <w:rsid w:val="004315BE"/>
    <w:rsid w:val="00462973"/>
    <w:rsid w:val="00476532"/>
    <w:rsid w:val="00497F2B"/>
    <w:rsid w:val="004B68D3"/>
    <w:rsid w:val="004D5CCF"/>
    <w:rsid w:val="004E18E7"/>
    <w:rsid w:val="00504664"/>
    <w:rsid w:val="005055A1"/>
    <w:rsid w:val="0051721C"/>
    <w:rsid w:val="00542D32"/>
    <w:rsid w:val="00561E9A"/>
    <w:rsid w:val="005632CF"/>
    <w:rsid w:val="005716A6"/>
    <w:rsid w:val="00585724"/>
    <w:rsid w:val="00587855"/>
    <w:rsid w:val="00590D65"/>
    <w:rsid w:val="005A5EF5"/>
    <w:rsid w:val="005A7294"/>
    <w:rsid w:val="005B029C"/>
    <w:rsid w:val="005C7348"/>
    <w:rsid w:val="005E6040"/>
    <w:rsid w:val="005F6EBA"/>
    <w:rsid w:val="00603D22"/>
    <w:rsid w:val="00613BAF"/>
    <w:rsid w:val="00617B4D"/>
    <w:rsid w:val="006222C3"/>
    <w:rsid w:val="00631C44"/>
    <w:rsid w:val="00652EAE"/>
    <w:rsid w:val="00664472"/>
    <w:rsid w:val="00684512"/>
    <w:rsid w:val="00694CFB"/>
    <w:rsid w:val="006A04C5"/>
    <w:rsid w:val="006A0A2A"/>
    <w:rsid w:val="006A1279"/>
    <w:rsid w:val="006E75B2"/>
    <w:rsid w:val="006F2C07"/>
    <w:rsid w:val="00705C82"/>
    <w:rsid w:val="007230AD"/>
    <w:rsid w:val="00726F9F"/>
    <w:rsid w:val="007311AD"/>
    <w:rsid w:val="0073406A"/>
    <w:rsid w:val="00740DEC"/>
    <w:rsid w:val="00747A8C"/>
    <w:rsid w:val="00764C37"/>
    <w:rsid w:val="007700F2"/>
    <w:rsid w:val="00791B52"/>
    <w:rsid w:val="007A4F73"/>
    <w:rsid w:val="007B1B00"/>
    <w:rsid w:val="007E2DC3"/>
    <w:rsid w:val="007E48B5"/>
    <w:rsid w:val="007F2F84"/>
    <w:rsid w:val="00822BDF"/>
    <w:rsid w:val="00850727"/>
    <w:rsid w:val="00851B42"/>
    <w:rsid w:val="0086551E"/>
    <w:rsid w:val="00874701"/>
    <w:rsid w:val="0088669E"/>
    <w:rsid w:val="00886BC7"/>
    <w:rsid w:val="008A15DA"/>
    <w:rsid w:val="008A4137"/>
    <w:rsid w:val="008A66EE"/>
    <w:rsid w:val="008C1A57"/>
    <w:rsid w:val="00912160"/>
    <w:rsid w:val="009629B7"/>
    <w:rsid w:val="0097052B"/>
    <w:rsid w:val="00974888"/>
    <w:rsid w:val="00977FE9"/>
    <w:rsid w:val="009910DF"/>
    <w:rsid w:val="0099435B"/>
    <w:rsid w:val="009D3625"/>
    <w:rsid w:val="009D6F2E"/>
    <w:rsid w:val="00A00F03"/>
    <w:rsid w:val="00A03601"/>
    <w:rsid w:val="00A233A8"/>
    <w:rsid w:val="00A46570"/>
    <w:rsid w:val="00A53CE7"/>
    <w:rsid w:val="00A77F4D"/>
    <w:rsid w:val="00AB05A0"/>
    <w:rsid w:val="00AB3141"/>
    <w:rsid w:val="00AC418C"/>
    <w:rsid w:val="00AF0E27"/>
    <w:rsid w:val="00AF1F39"/>
    <w:rsid w:val="00B12D30"/>
    <w:rsid w:val="00B15F0C"/>
    <w:rsid w:val="00B22272"/>
    <w:rsid w:val="00B268B7"/>
    <w:rsid w:val="00B311D5"/>
    <w:rsid w:val="00B41839"/>
    <w:rsid w:val="00B43927"/>
    <w:rsid w:val="00B4452C"/>
    <w:rsid w:val="00B577F0"/>
    <w:rsid w:val="00B707D4"/>
    <w:rsid w:val="00B71640"/>
    <w:rsid w:val="00B72A20"/>
    <w:rsid w:val="00B80275"/>
    <w:rsid w:val="00B806BD"/>
    <w:rsid w:val="00B81D75"/>
    <w:rsid w:val="00B843A9"/>
    <w:rsid w:val="00BA04D8"/>
    <w:rsid w:val="00BA079C"/>
    <w:rsid w:val="00BB75D1"/>
    <w:rsid w:val="00BC59A7"/>
    <w:rsid w:val="00BE748D"/>
    <w:rsid w:val="00BF22DE"/>
    <w:rsid w:val="00BF2A9B"/>
    <w:rsid w:val="00BF2E81"/>
    <w:rsid w:val="00C01114"/>
    <w:rsid w:val="00C02B90"/>
    <w:rsid w:val="00C066ED"/>
    <w:rsid w:val="00C079D4"/>
    <w:rsid w:val="00C14062"/>
    <w:rsid w:val="00C23E12"/>
    <w:rsid w:val="00C32831"/>
    <w:rsid w:val="00C359B3"/>
    <w:rsid w:val="00C41881"/>
    <w:rsid w:val="00C63EB4"/>
    <w:rsid w:val="00C77447"/>
    <w:rsid w:val="00C845EE"/>
    <w:rsid w:val="00C95A5D"/>
    <w:rsid w:val="00CA47D6"/>
    <w:rsid w:val="00CA7C18"/>
    <w:rsid w:val="00CD68B1"/>
    <w:rsid w:val="00CE4664"/>
    <w:rsid w:val="00CE7381"/>
    <w:rsid w:val="00CF3A74"/>
    <w:rsid w:val="00CF6880"/>
    <w:rsid w:val="00CF742D"/>
    <w:rsid w:val="00D22D51"/>
    <w:rsid w:val="00D33726"/>
    <w:rsid w:val="00D42A38"/>
    <w:rsid w:val="00D535DC"/>
    <w:rsid w:val="00D73C52"/>
    <w:rsid w:val="00D83F5D"/>
    <w:rsid w:val="00D9782E"/>
    <w:rsid w:val="00DA2A92"/>
    <w:rsid w:val="00DE58C6"/>
    <w:rsid w:val="00E0645A"/>
    <w:rsid w:val="00E12F4A"/>
    <w:rsid w:val="00E4625B"/>
    <w:rsid w:val="00E50582"/>
    <w:rsid w:val="00E51C39"/>
    <w:rsid w:val="00E53998"/>
    <w:rsid w:val="00E56819"/>
    <w:rsid w:val="00E73CB9"/>
    <w:rsid w:val="00E90402"/>
    <w:rsid w:val="00EB1DE6"/>
    <w:rsid w:val="00EB3BDA"/>
    <w:rsid w:val="00EB7944"/>
    <w:rsid w:val="00ED4F1A"/>
    <w:rsid w:val="00ED64F5"/>
    <w:rsid w:val="00EE196D"/>
    <w:rsid w:val="00EE3F57"/>
    <w:rsid w:val="00F20D67"/>
    <w:rsid w:val="00F829D2"/>
    <w:rsid w:val="00FA23D3"/>
    <w:rsid w:val="00FA77FD"/>
    <w:rsid w:val="00FC5905"/>
    <w:rsid w:val="00FE5054"/>
    <w:rsid w:val="00FF0AB3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891E4"/>
  <w15:chartTrackingRefBased/>
  <w15:docId w15:val="{981F1088-5088-4B5B-AF57-2617E1D7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Placeholder Text"/>
    <w:basedOn w:val="a0"/>
    <w:uiPriority w:val="99"/>
    <w:semiHidden/>
    <w:rsid w:val="00874701"/>
    <w:rPr>
      <w:color w:val="666666"/>
    </w:rPr>
  </w:style>
  <w:style w:type="paragraph" w:styleId="af">
    <w:name w:val="No Spacing"/>
    <w:uiPriority w:val="1"/>
    <w:qFormat/>
    <w:rsid w:val="00112F50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148</TotalTime>
  <Pages>9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168</cp:revision>
  <dcterms:created xsi:type="dcterms:W3CDTF">2024-10-30T13:20:00Z</dcterms:created>
  <dcterms:modified xsi:type="dcterms:W3CDTF">2024-10-30T19:15:00Z</dcterms:modified>
</cp:coreProperties>
</file>