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7EC86" w14:textId="77777777" w:rsidR="00791B52" w:rsidRPr="00020393" w:rsidRDefault="00791B52" w:rsidP="00020393">
      <w:pPr>
        <w:jc w:val="center"/>
        <w:rPr>
          <w:b/>
          <w:bCs/>
        </w:rPr>
      </w:pPr>
      <w:r w:rsidRPr="00020393">
        <w:rPr>
          <w:b/>
          <w:bCs/>
        </w:rPr>
        <w:t>МИНИСТЕРСТВО НАУКИ И ВЫСШЕГО ОБРАЗОВАНИЯ</w:t>
      </w:r>
      <w:r w:rsidRPr="00020393">
        <w:rPr>
          <w:b/>
          <w:bCs/>
          <w:spacing w:val="-67"/>
        </w:rPr>
        <w:t xml:space="preserve"> </w:t>
      </w:r>
      <w:r w:rsidRPr="00020393">
        <w:rPr>
          <w:b/>
          <w:bCs/>
        </w:rPr>
        <w:t>РОССИЙСКОЙ</w:t>
      </w:r>
      <w:r w:rsidRPr="00020393">
        <w:rPr>
          <w:b/>
          <w:bCs/>
          <w:spacing w:val="-2"/>
        </w:rPr>
        <w:t xml:space="preserve"> </w:t>
      </w:r>
      <w:r w:rsidRPr="00020393">
        <w:rPr>
          <w:b/>
          <w:bCs/>
        </w:rPr>
        <w:t>ФЕДЕРАЦИИ</w:t>
      </w:r>
    </w:p>
    <w:p w14:paraId="1499B337" w14:textId="77777777" w:rsidR="00FF0AB3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ФЕДЕРАЛЬНОЕ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ГОСУДАРСТВЕННОЕ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БЮДЖЕТНОЕ</w:t>
      </w:r>
    </w:p>
    <w:p w14:paraId="677CF2FC" w14:textId="77777777" w:rsidR="00791B52" w:rsidRPr="0086551E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ОБРАЗОВАТЕЛЬНОЕ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УЧРЕЖДЕНИЕ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ВЫСШЕГО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ОБРАЗОВАНИЯ</w:t>
      </w:r>
    </w:p>
    <w:p w14:paraId="3F829B9E" w14:textId="77777777" w:rsidR="00791B52" w:rsidRPr="00142FD7" w:rsidRDefault="00791B52" w:rsidP="00FF0AB3">
      <w:pPr>
        <w:ind w:firstLine="0"/>
        <w:jc w:val="center"/>
      </w:pPr>
      <w:r w:rsidRPr="00142FD7">
        <w:t>«ДОНСКОЙ ГОСУДАРСТВЕННЫЙ ТЕХНИЧЕСКИЙ УНИВЕРСИТЕТ» (ДГТУ)</w:t>
      </w:r>
    </w:p>
    <w:p w14:paraId="1098CFB9" w14:textId="77777777" w:rsidR="00791B52" w:rsidRPr="0086551E" w:rsidRDefault="00791B52" w:rsidP="00791B52">
      <w:pPr>
        <w:pStyle w:val="a3"/>
        <w:spacing w:before="6"/>
        <w:ind w:left="0" w:right="566"/>
        <w:rPr>
          <w:b/>
        </w:rPr>
      </w:pPr>
    </w:p>
    <w:p w14:paraId="51659F15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Факультет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«Информатика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вычислительная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техника»</w:t>
      </w:r>
    </w:p>
    <w:p w14:paraId="4294CF48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Кафедра</w:t>
      </w:r>
      <w:r w:rsidRPr="0086551E">
        <w:rPr>
          <w:spacing w:val="-4"/>
          <w:szCs w:val="28"/>
        </w:rPr>
        <w:t xml:space="preserve"> </w:t>
      </w:r>
      <w:r w:rsidRPr="0086551E">
        <w:rPr>
          <w:szCs w:val="28"/>
        </w:rPr>
        <w:t>«Кибербезопасность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информационных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систем»</w:t>
      </w:r>
    </w:p>
    <w:p w14:paraId="61E0D126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08C49066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77E45A9D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0E7536C5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41C2CF40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6995A01E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2C2C7EE2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420C71BA" w14:textId="77777777" w:rsidR="00791B52" w:rsidRPr="0086551E" w:rsidRDefault="00791B52" w:rsidP="00791B52">
      <w:pPr>
        <w:pStyle w:val="a3"/>
        <w:spacing w:before="4"/>
        <w:ind w:left="0" w:right="566"/>
        <w:rPr>
          <w:sz w:val="32"/>
          <w:szCs w:val="32"/>
        </w:rPr>
      </w:pPr>
    </w:p>
    <w:p w14:paraId="7273CD4D" w14:textId="18684CB1" w:rsidR="00791B52" w:rsidRPr="0086551E" w:rsidRDefault="00791B52" w:rsidP="004E18E7">
      <w:pPr>
        <w:ind w:firstLine="0"/>
        <w:jc w:val="center"/>
        <w:rPr>
          <w:bCs/>
          <w:sz w:val="32"/>
          <w:szCs w:val="32"/>
          <w:u w:val="single"/>
        </w:rPr>
      </w:pPr>
      <w:r w:rsidRPr="0086551E">
        <w:rPr>
          <w:b/>
          <w:bCs/>
          <w:sz w:val="32"/>
          <w:szCs w:val="32"/>
        </w:rPr>
        <w:t>Лабораторная</w:t>
      </w:r>
      <w:r w:rsidRPr="0086551E">
        <w:rPr>
          <w:b/>
          <w:bCs/>
          <w:spacing w:val="-5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работа</w:t>
      </w:r>
      <w:r w:rsidRPr="0086551E">
        <w:rPr>
          <w:b/>
          <w:bCs/>
          <w:spacing w:val="-6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№</w:t>
      </w:r>
      <w:r w:rsidR="00705C82">
        <w:rPr>
          <w:b/>
          <w:bCs/>
          <w:sz w:val="32"/>
          <w:szCs w:val="32"/>
        </w:rPr>
        <w:t xml:space="preserve"> </w:t>
      </w:r>
      <w:r w:rsidR="00496CF3">
        <w:rPr>
          <w:b/>
          <w:bCs/>
          <w:sz w:val="32"/>
          <w:szCs w:val="32"/>
        </w:rPr>
        <w:t>3</w:t>
      </w:r>
      <w:r w:rsidRPr="0086551E">
        <w:rPr>
          <w:bCs/>
          <w:spacing w:val="2"/>
          <w:sz w:val="32"/>
          <w:szCs w:val="32"/>
          <w:u w:val="single"/>
        </w:rPr>
        <w:t xml:space="preserve"> </w:t>
      </w:r>
      <w:r w:rsidRPr="0086551E">
        <w:rPr>
          <w:b/>
          <w:bCs/>
          <w:spacing w:val="2"/>
          <w:sz w:val="32"/>
          <w:szCs w:val="32"/>
          <w:u w:val="single"/>
        </w:rPr>
        <w:t xml:space="preserve"> </w:t>
      </w:r>
    </w:p>
    <w:p w14:paraId="5F97EFEB" w14:textId="3FB3C1F2" w:rsidR="00791B52" w:rsidRPr="0086551E" w:rsidRDefault="00791B52" w:rsidP="004E18E7">
      <w:pPr>
        <w:pStyle w:val="a3"/>
        <w:tabs>
          <w:tab w:val="left" w:pos="2175"/>
          <w:tab w:val="left" w:pos="3846"/>
          <w:tab w:val="left" w:pos="5080"/>
          <w:tab w:val="left" w:pos="6837"/>
          <w:tab w:val="left" w:pos="8225"/>
        </w:tabs>
        <w:ind w:right="306" w:firstLine="0"/>
        <w:jc w:val="center"/>
        <w:rPr>
          <w:sz w:val="32"/>
          <w:szCs w:val="32"/>
        </w:rPr>
      </w:pPr>
      <w:r w:rsidRPr="0086551E">
        <w:rPr>
          <w:sz w:val="32"/>
          <w:szCs w:val="32"/>
        </w:rPr>
        <w:t>на тему</w:t>
      </w:r>
      <w:r w:rsidRPr="0086551E">
        <w:rPr>
          <w:spacing w:val="-4"/>
          <w:sz w:val="32"/>
          <w:szCs w:val="32"/>
        </w:rPr>
        <w:t xml:space="preserve"> </w:t>
      </w:r>
      <w:r w:rsidRPr="0086551E">
        <w:rPr>
          <w:sz w:val="32"/>
          <w:szCs w:val="32"/>
        </w:rPr>
        <w:t>«</w:t>
      </w:r>
      <w:r w:rsidR="00496CF3" w:rsidRPr="00496CF3">
        <w:rPr>
          <w:sz w:val="32"/>
          <w:szCs w:val="32"/>
        </w:rPr>
        <w:t>Построение кода Хэмминга для обнаружения и исправления одиночных ошибок</w:t>
      </w:r>
      <w:r w:rsidRPr="0086551E">
        <w:rPr>
          <w:sz w:val="32"/>
          <w:szCs w:val="32"/>
        </w:rPr>
        <w:t>»</w:t>
      </w:r>
    </w:p>
    <w:p w14:paraId="62DBE868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296FB60C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3DA7C326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67F66C02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739A7572" w14:textId="77777777" w:rsidR="00791B52" w:rsidRDefault="00791B52" w:rsidP="00791B52">
      <w:pPr>
        <w:pStyle w:val="a3"/>
        <w:ind w:left="0" w:right="566"/>
        <w:rPr>
          <w:sz w:val="30"/>
        </w:rPr>
      </w:pPr>
    </w:p>
    <w:tbl>
      <w:tblPr>
        <w:tblStyle w:val="a5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791B52" w:rsidRPr="0086551E" w14:paraId="01503A53" w14:textId="77777777" w:rsidTr="00791B52">
        <w:trPr>
          <w:trHeight w:val="432"/>
          <w:jc w:val="right"/>
        </w:trPr>
        <w:tc>
          <w:tcPr>
            <w:tcW w:w="5103" w:type="dxa"/>
            <w:hideMark/>
          </w:tcPr>
          <w:p w14:paraId="079885C3" w14:textId="77777777" w:rsidR="00791B52" w:rsidRPr="0086551E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>Выполнил: студент группы ВКБ41</w:t>
            </w:r>
          </w:p>
        </w:tc>
      </w:tr>
      <w:tr w:rsidR="00791B52" w:rsidRPr="0086551E" w14:paraId="3487F2D9" w14:textId="77777777" w:rsidTr="00791B52">
        <w:trPr>
          <w:trHeight w:val="170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DA2344" w14:textId="77777777" w:rsidR="00791B52" w:rsidRPr="0086551E" w:rsidRDefault="00791B52">
            <w:pPr>
              <w:ind w:firstLine="0"/>
              <w:jc w:val="center"/>
              <w:rPr>
                <w:szCs w:val="24"/>
              </w:rPr>
            </w:pPr>
            <w:r w:rsidRPr="0086551E">
              <w:rPr>
                <w:szCs w:val="24"/>
              </w:rPr>
              <w:t>Якушевский Сергей Сергеевич</w:t>
            </w:r>
          </w:p>
        </w:tc>
      </w:tr>
      <w:tr w:rsidR="00791B52" w:rsidRPr="0086551E" w14:paraId="5EBDDA05" w14:textId="77777777" w:rsidTr="00791B52">
        <w:trPr>
          <w:trHeight w:val="422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E7C39AF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  <w:tr w:rsidR="00791B52" w:rsidRPr="0086551E" w14:paraId="29865E68" w14:textId="77777777" w:rsidTr="00791B52">
        <w:trPr>
          <w:trHeight w:val="440"/>
          <w:jc w:val="right"/>
        </w:trPr>
        <w:tc>
          <w:tcPr>
            <w:tcW w:w="5103" w:type="dxa"/>
            <w:hideMark/>
          </w:tcPr>
          <w:p w14:paraId="3461DDCA" w14:textId="77777777" w:rsidR="00791B52" w:rsidRPr="0086551E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 xml:space="preserve">Проверил: </w:t>
            </w:r>
          </w:p>
        </w:tc>
      </w:tr>
      <w:tr w:rsidR="00791B52" w:rsidRPr="0086551E" w14:paraId="1CCD46F4" w14:textId="77777777" w:rsidTr="00791B52">
        <w:trPr>
          <w:trHeight w:val="398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E09553" w14:textId="7905BD7F" w:rsidR="00791B52" w:rsidRPr="00CA7C18" w:rsidRDefault="00496CF3" w:rsidP="004E18E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Егорова Римма Викторовна</w:t>
            </w:r>
          </w:p>
        </w:tc>
      </w:tr>
      <w:tr w:rsidR="00791B52" w:rsidRPr="0086551E" w14:paraId="32501EE5" w14:textId="77777777" w:rsidTr="00791B52">
        <w:trPr>
          <w:trHeight w:val="336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A27C228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</w:tbl>
    <w:p w14:paraId="46BE1108" w14:textId="77777777" w:rsidR="00791B52" w:rsidRDefault="00791B52" w:rsidP="00791B52"/>
    <w:p w14:paraId="04A03195" w14:textId="77777777" w:rsidR="00791B52" w:rsidRDefault="00791B52" w:rsidP="00791B52">
      <w:pPr>
        <w:widowControl/>
        <w:autoSpaceDE/>
        <w:spacing w:after="160" w:line="256" w:lineRule="auto"/>
        <w:ind w:firstLine="0"/>
        <w:jc w:val="left"/>
      </w:pPr>
      <w:r>
        <w:br w:type="page"/>
      </w:r>
    </w:p>
    <w:sdt>
      <w:sdtPr>
        <w:rPr>
          <w:bCs w:val="0"/>
          <w:sz w:val="28"/>
          <w:szCs w:val="22"/>
          <w:lang w:eastAsia="en-US"/>
        </w:rPr>
        <w:id w:val="-128093067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109AD429" w14:textId="77777777" w:rsidR="00B81D75" w:rsidRDefault="00B81D75" w:rsidP="00020393">
          <w:pPr>
            <w:pStyle w:val="aa"/>
          </w:pPr>
          <w:r>
            <w:t>Оглавление</w:t>
          </w:r>
        </w:p>
        <w:p w14:paraId="7E637759" w14:textId="0AD89943" w:rsidR="00182E06" w:rsidRDefault="00B81D7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652817" w:history="1">
            <w:r w:rsidR="00182E06" w:rsidRPr="00E6494C">
              <w:rPr>
                <w:rStyle w:val="ab"/>
                <w:noProof/>
              </w:rPr>
              <w:t>Цель</w:t>
            </w:r>
            <w:r w:rsidR="00182E06">
              <w:rPr>
                <w:noProof/>
                <w:webHidden/>
              </w:rPr>
              <w:tab/>
            </w:r>
            <w:r w:rsidR="00182E06">
              <w:rPr>
                <w:noProof/>
                <w:webHidden/>
              </w:rPr>
              <w:fldChar w:fldCharType="begin"/>
            </w:r>
            <w:r w:rsidR="00182E06">
              <w:rPr>
                <w:noProof/>
                <w:webHidden/>
              </w:rPr>
              <w:instrText xml:space="preserve"> PAGEREF _Toc181652817 \h </w:instrText>
            </w:r>
            <w:r w:rsidR="00182E06">
              <w:rPr>
                <w:noProof/>
                <w:webHidden/>
              </w:rPr>
            </w:r>
            <w:r w:rsidR="00182E06">
              <w:rPr>
                <w:noProof/>
                <w:webHidden/>
              </w:rPr>
              <w:fldChar w:fldCharType="separate"/>
            </w:r>
            <w:r w:rsidR="00182E06">
              <w:rPr>
                <w:noProof/>
                <w:webHidden/>
              </w:rPr>
              <w:t>3</w:t>
            </w:r>
            <w:r w:rsidR="00182E06">
              <w:rPr>
                <w:noProof/>
                <w:webHidden/>
              </w:rPr>
              <w:fldChar w:fldCharType="end"/>
            </w:r>
          </w:hyperlink>
        </w:p>
        <w:p w14:paraId="48E68E03" w14:textId="238AE125" w:rsidR="00182E06" w:rsidRDefault="00182E0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1652818" w:history="1">
            <w:r w:rsidRPr="00E6494C">
              <w:rPr>
                <w:rStyle w:val="ab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2EC85" w14:textId="0EBE8836" w:rsidR="00182E06" w:rsidRDefault="00182E0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1652819" w:history="1">
            <w:r w:rsidRPr="00E6494C">
              <w:rPr>
                <w:rStyle w:val="ab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88594" w14:textId="5984939E" w:rsidR="00182E06" w:rsidRDefault="00182E06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1652820" w:history="1">
            <w:r w:rsidRPr="00E6494C">
              <w:rPr>
                <w:rStyle w:val="ab"/>
                <w:noProof/>
              </w:rPr>
              <w:t>Кодовое слово №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961BF" w14:textId="5F0A0B43" w:rsidR="00182E06" w:rsidRDefault="00182E06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1652821" w:history="1">
            <w:r w:rsidRPr="00E6494C">
              <w:rPr>
                <w:rStyle w:val="ab"/>
                <w:noProof/>
              </w:rPr>
              <w:t>Кодовое слово №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7B433" w14:textId="75C93A5F" w:rsidR="00182E06" w:rsidRDefault="00182E06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1652822" w:history="1">
            <w:r w:rsidRPr="00E6494C">
              <w:rPr>
                <w:rStyle w:val="ab"/>
                <w:noProof/>
              </w:rPr>
              <w:t>Кодовое слово №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9043D" w14:textId="44968262" w:rsidR="00182E06" w:rsidRDefault="00182E0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1652823" w:history="1">
            <w:r w:rsidRPr="00E6494C">
              <w:rPr>
                <w:rStyle w:val="ab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44770" w14:textId="53C658AF" w:rsidR="00182E06" w:rsidRDefault="00182E0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1652824" w:history="1">
            <w:r w:rsidRPr="00E6494C">
              <w:rPr>
                <w:rStyle w:val="ab"/>
                <w:noProof/>
              </w:rPr>
              <w:t>Контрольные вопросы: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A6E3B" w14:textId="69658520" w:rsidR="00B81D75" w:rsidRDefault="00B81D75">
          <w:r>
            <w:rPr>
              <w:b/>
              <w:bCs/>
            </w:rPr>
            <w:fldChar w:fldCharType="end"/>
          </w:r>
        </w:p>
      </w:sdtContent>
    </w:sdt>
    <w:p w14:paraId="0B43996A" w14:textId="77777777" w:rsidR="00142FD7" w:rsidRDefault="00142FD7" w:rsidP="008C1A57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1AC90B11" w14:textId="4E175038" w:rsidR="00EB7944" w:rsidRPr="00EB7944" w:rsidRDefault="008C1A57" w:rsidP="00F07B8F">
      <w:pPr>
        <w:pStyle w:val="1"/>
      </w:pPr>
      <w:bookmarkStart w:id="0" w:name="_Toc181652817"/>
      <w:r>
        <w:lastRenderedPageBreak/>
        <w:t>Цель</w:t>
      </w:r>
      <w:bookmarkEnd w:id="0"/>
    </w:p>
    <w:p w14:paraId="7574597C" w14:textId="3A3EA4CD" w:rsidR="00F07B8F" w:rsidRPr="00F74543" w:rsidRDefault="00F07B8F" w:rsidP="00F07B8F">
      <w:pPr>
        <w:ind w:firstLine="708"/>
        <w:rPr>
          <w:szCs w:val="28"/>
        </w:rPr>
      </w:pPr>
      <w:r>
        <w:rPr>
          <w:szCs w:val="28"/>
        </w:rPr>
        <w:t>П</w:t>
      </w:r>
      <w:r w:rsidRPr="00F74543">
        <w:rPr>
          <w:szCs w:val="28"/>
        </w:rPr>
        <w:t xml:space="preserve">риобрести умение строить код Хэмминга для обнаружения и исправления одиночных ошибок в кодовых словах. </w:t>
      </w:r>
    </w:p>
    <w:p w14:paraId="2DBA3A75" w14:textId="4BFD4FDA" w:rsidR="00B843A9" w:rsidRDefault="00F07B8F" w:rsidP="00F07B8F">
      <w:pPr>
        <w:pStyle w:val="1"/>
      </w:pPr>
      <w:bookmarkStart w:id="1" w:name="_Toc181652818"/>
      <w:r>
        <w:t>Задание</w:t>
      </w:r>
      <w:bookmarkEnd w:id="1"/>
    </w:p>
    <w:p w14:paraId="40B3A66E" w14:textId="77777777" w:rsidR="00F07B8F" w:rsidRDefault="00F07B8F" w:rsidP="00F07B8F">
      <w:pPr>
        <w:ind w:firstLine="708"/>
        <w:rPr>
          <w:szCs w:val="28"/>
        </w:rPr>
      </w:pPr>
      <w:r w:rsidRPr="00AA2258">
        <w:rPr>
          <w:szCs w:val="28"/>
        </w:rPr>
        <w:t xml:space="preserve">Данная лабораторная работа предполагает выполнение следующих этапов: </w:t>
      </w:r>
    </w:p>
    <w:p w14:paraId="4704AA65" w14:textId="77777777" w:rsidR="00F07B8F" w:rsidRDefault="00F07B8F" w:rsidP="00F07B8F">
      <w:pPr>
        <w:rPr>
          <w:szCs w:val="28"/>
        </w:rPr>
      </w:pPr>
      <w:r w:rsidRPr="00AA2258">
        <w:rPr>
          <w:szCs w:val="28"/>
        </w:rPr>
        <w:t xml:space="preserve">1) Изучить методические указания к лабораторной работе. </w:t>
      </w:r>
    </w:p>
    <w:p w14:paraId="1909B5C4" w14:textId="77777777" w:rsidR="00F07B8F" w:rsidRDefault="00F07B8F" w:rsidP="00F07B8F">
      <w:pPr>
        <w:rPr>
          <w:szCs w:val="28"/>
        </w:rPr>
      </w:pPr>
      <w:r w:rsidRPr="00AA2258">
        <w:rPr>
          <w:szCs w:val="28"/>
        </w:rPr>
        <w:t xml:space="preserve">2) Пройти собеседование с преподавателем и получить задание для выполнения работы. </w:t>
      </w:r>
    </w:p>
    <w:p w14:paraId="248EE836" w14:textId="77777777" w:rsidR="00F07B8F" w:rsidRDefault="00F07B8F" w:rsidP="00F07B8F">
      <w:pPr>
        <w:rPr>
          <w:szCs w:val="28"/>
        </w:rPr>
      </w:pPr>
      <w:r w:rsidRPr="00AA2258">
        <w:rPr>
          <w:szCs w:val="28"/>
        </w:rPr>
        <w:t>3) Для заданных кодовых слов построить кодовые слова</w:t>
      </w:r>
      <w:r>
        <w:rPr>
          <w:szCs w:val="28"/>
        </w:rPr>
        <w:t xml:space="preserve"> </w:t>
      </w:r>
      <w:r w:rsidRPr="00394EDA">
        <w:rPr>
          <w:szCs w:val="28"/>
        </w:rPr>
        <w:t xml:space="preserve">Хэмминга. </w:t>
      </w:r>
    </w:p>
    <w:p w14:paraId="196F2873" w14:textId="77777777" w:rsidR="00F07B8F" w:rsidRDefault="00F07B8F" w:rsidP="00F07B8F">
      <w:pPr>
        <w:rPr>
          <w:szCs w:val="28"/>
        </w:rPr>
      </w:pPr>
      <w:r w:rsidRPr="00394EDA">
        <w:rPr>
          <w:szCs w:val="28"/>
        </w:rPr>
        <w:t xml:space="preserve">4) Осуществить проверку работоспособности кода путем изменения значения одного из символов в любом кодовом слове Хэмминга. </w:t>
      </w:r>
    </w:p>
    <w:p w14:paraId="586F8C88" w14:textId="77777777" w:rsidR="00F07B8F" w:rsidRDefault="00F07B8F" w:rsidP="00F07B8F">
      <w:pPr>
        <w:rPr>
          <w:szCs w:val="28"/>
        </w:rPr>
      </w:pPr>
      <w:r w:rsidRPr="00394EDA">
        <w:rPr>
          <w:szCs w:val="28"/>
        </w:rPr>
        <w:t>5) Оформить и защитить отчет по выполнению лабораторной работы.</w:t>
      </w:r>
    </w:p>
    <w:p w14:paraId="5C3D8F69" w14:textId="5E7323CB" w:rsidR="00F07B8F" w:rsidRDefault="00F07B8F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023110BF" w14:textId="2D9A7C9C" w:rsidR="00F07B8F" w:rsidRPr="00F07B8F" w:rsidRDefault="00F07B8F" w:rsidP="00AB716D">
      <w:pPr>
        <w:pStyle w:val="1"/>
      </w:pPr>
      <w:bookmarkStart w:id="2" w:name="_Toc181652819"/>
      <w:r>
        <w:lastRenderedPageBreak/>
        <w:t>Ход работы</w:t>
      </w:r>
      <w:bookmarkEnd w:id="2"/>
    </w:p>
    <w:p w14:paraId="5C616595" w14:textId="7FF6A7C8" w:rsidR="00FA77FD" w:rsidRDefault="00E44722" w:rsidP="00E44722">
      <w:pPr>
        <w:jc w:val="center"/>
      </w:pPr>
      <w:r>
        <w:t>Вариант 4</w:t>
      </w:r>
    </w:p>
    <w:p w14:paraId="057FA165" w14:textId="38FD6E8E" w:rsidR="00E44722" w:rsidRDefault="006D5C33" w:rsidP="00751DAD">
      <w:r>
        <w:t>Передаваемые кодовые слова:</w:t>
      </w:r>
    </w:p>
    <w:p w14:paraId="70169F3C" w14:textId="1DD46B52" w:rsidR="006D5C33" w:rsidRDefault="004C06DB" w:rsidP="00751DAD">
      <w:r>
        <w:t>0011110</w:t>
      </w:r>
    </w:p>
    <w:p w14:paraId="7BFC6C51" w14:textId="35428383" w:rsidR="004C06DB" w:rsidRDefault="004C06DB" w:rsidP="00751DAD">
      <w:r>
        <w:t>0110000</w:t>
      </w:r>
    </w:p>
    <w:p w14:paraId="6DBD7E6E" w14:textId="3CA6232A" w:rsidR="004C06DB" w:rsidRDefault="004C06DB" w:rsidP="00751DAD">
      <w:r>
        <w:t>0100010</w:t>
      </w:r>
    </w:p>
    <w:p w14:paraId="0118EA62" w14:textId="07ABDA7B" w:rsidR="009F073B" w:rsidRDefault="009F073B" w:rsidP="009F073B">
      <w:pPr>
        <w:pStyle w:val="2"/>
        <w:ind w:firstLine="0"/>
      </w:pPr>
      <w:r>
        <w:tab/>
      </w:r>
      <w:bookmarkStart w:id="3" w:name="_Toc181652820"/>
      <w:r>
        <w:t>Кодовое слово № 1</w:t>
      </w:r>
      <w:bookmarkEnd w:id="3"/>
    </w:p>
    <w:p w14:paraId="2878A309" w14:textId="4FE98702" w:rsidR="004C06DB" w:rsidRDefault="004052A2" w:rsidP="00751DAD">
      <w:r>
        <w:t>Пусть требуется получить кодовое слово Хэмминга для двоичного кодового слова</w:t>
      </w:r>
    </w:p>
    <w:p w14:paraId="4592D6D1" w14:textId="64DAEEB1" w:rsidR="004052A2" w:rsidRPr="004052A2" w:rsidRDefault="003D27BD" w:rsidP="00751DAD">
      <w:pPr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0011110</m:t>
          </m:r>
        </m:oMath>
      </m:oMathPara>
    </w:p>
    <w:p w14:paraId="2ECD0458" w14:textId="37344AEC" w:rsidR="004052A2" w:rsidRDefault="004052A2" w:rsidP="00751DAD">
      <w:r>
        <w:t>Рассматриваемое кодовое слово содержит</w:t>
      </w:r>
      <w:r w:rsidR="00CD6CF0">
        <w:t xml:space="preserve"> 7 информационных символов,  т. е. </w:t>
      </w:r>
      <m:oMath>
        <m:r>
          <w:rPr>
            <w:rFonts w:ascii="Cambria Math" w:hAnsi="Cambria Math"/>
          </w:rPr>
          <m:t>m=7.</m:t>
        </m:r>
      </m:oMath>
      <w:r w:rsidR="00006B99">
        <w:t xml:space="preserve"> Число проверочных символов определяется из условия:</w:t>
      </w:r>
    </w:p>
    <w:p w14:paraId="4B645AE1" w14:textId="5924C81F" w:rsidR="00006B99" w:rsidRPr="006E73D4" w:rsidRDefault="003D27BD" w:rsidP="00751DAD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lang w:val="en-US"/>
            </w:rPr>
            <m:t>&gt;m+k+1</m:t>
          </m:r>
        </m:oMath>
      </m:oMathPara>
    </w:p>
    <w:p w14:paraId="38C26A88" w14:textId="12024510" w:rsidR="006E73D4" w:rsidRPr="007F30F4" w:rsidRDefault="006E73D4" w:rsidP="00751DAD">
      <w:pPr>
        <w:rPr>
          <w:iCs/>
        </w:rPr>
      </w:pPr>
      <w:r>
        <w:rPr>
          <w:iCs/>
        </w:rPr>
        <w:t xml:space="preserve">При этом, минимальное проверочное число проверочных символов </w:t>
      </w:r>
      <m:oMath>
        <m:r>
          <w:rPr>
            <w:rFonts w:ascii="Cambria Math" w:hAnsi="Cambria Math"/>
          </w:rPr>
          <m:t>k</m:t>
        </m:r>
      </m:oMath>
      <w:r w:rsidR="006F0CE7">
        <w:rPr>
          <w:iCs/>
        </w:rPr>
        <w:t xml:space="preserve">, при котором выполняется данное условие, будет </w:t>
      </w:r>
      <m:oMath>
        <m:r>
          <w:rPr>
            <w:rFonts w:ascii="Cambria Math" w:hAnsi="Cambria Math"/>
          </w:rPr>
          <m:t>k=4</m:t>
        </m:r>
      </m:oMath>
      <w:r w:rsidR="002125C0">
        <w:rPr>
          <w:iCs/>
        </w:rPr>
        <w:t xml:space="preserve">, так как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=16&gt;7+4+1=11</m:t>
        </m:r>
      </m:oMath>
      <w:r w:rsidR="002125C0" w:rsidRPr="002125C0">
        <w:rPr>
          <w:iCs/>
        </w:rPr>
        <w:t>.</w:t>
      </w:r>
    </w:p>
    <w:p w14:paraId="7C0E2781" w14:textId="60EB487F" w:rsidR="002125C0" w:rsidRDefault="005032A9" w:rsidP="00732C38">
      <w:r>
        <w:rPr>
          <w:iCs/>
        </w:rPr>
        <w:t xml:space="preserve">Следовательно, кодовое слово Хэмминга для слова </w:t>
      </w:r>
      <w:r w:rsidRPr="005032A9">
        <w:rPr>
          <w:rFonts w:ascii="Cambria Math" w:hAnsi="Cambria Math"/>
          <w:i/>
        </w:rPr>
        <w:br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=0011110</m:t>
        </m:r>
      </m:oMath>
      <w:r w:rsidR="002D261A">
        <w:rPr>
          <w:rFonts w:ascii="Cambria Math" w:hAnsi="Cambria Math"/>
          <w:i/>
          <w:iCs/>
        </w:rPr>
        <w:t xml:space="preserve"> </w:t>
      </w:r>
      <w:r w:rsidR="002D261A" w:rsidRPr="002D261A">
        <w:rPr>
          <w:rFonts w:ascii="Cambria Math" w:hAnsi="Cambria Math"/>
        </w:rPr>
        <w:t>будет содержать</w:t>
      </w:r>
      <w:r w:rsidR="00732C38" w:rsidRPr="00732C38">
        <w:t xml:space="preserve"> 11 </w:t>
      </w:r>
      <w:r w:rsidR="00732C38">
        <w:t xml:space="preserve">символов, т.е. </w:t>
      </w:r>
      <m:oMath>
        <m:r>
          <w:rPr>
            <w:rFonts w:ascii="Cambria Math" w:hAnsi="Cambria Math"/>
          </w:rPr>
          <m:t>n=11.</m:t>
        </m:r>
      </m:oMath>
      <w:r w:rsidR="001F191A">
        <w:t xml:space="preserve"> При этом, проверочными символами будут 1, 2, 4, 8, а информационными символами соответственно будут 3, 5, 6, 7, 9, 10, 11.</w:t>
      </w:r>
    </w:p>
    <w:p w14:paraId="3A1B5EEF" w14:textId="4580B127" w:rsidR="001F191A" w:rsidRDefault="001F191A" w:rsidP="00732C38">
      <w:r>
        <w:t xml:space="preserve">Пронумеруем и запишем значения информационных символов. 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26"/>
        <w:gridCol w:w="926"/>
        <w:gridCol w:w="926"/>
        <w:gridCol w:w="927"/>
        <w:gridCol w:w="927"/>
        <w:gridCol w:w="927"/>
        <w:gridCol w:w="927"/>
        <w:gridCol w:w="927"/>
        <w:gridCol w:w="927"/>
        <w:gridCol w:w="927"/>
        <w:gridCol w:w="927"/>
      </w:tblGrid>
      <w:tr w:rsidR="00847329" w14:paraId="31654D92" w14:textId="77777777" w:rsidTr="00EE15B0">
        <w:tc>
          <w:tcPr>
            <w:tcW w:w="926" w:type="dxa"/>
            <w:vAlign w:val="center"/>
          </w:tcPr>
          <w:p w14:paraId="516E6AEC" w14:textId="0C43939A" w:rsidR="00AD1DA1" w:rsidRPr="00AD1DA1" w:rsidRDefault="003D27BD" w:rsidP="00EE15B0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6" w:type="dxa"/>
            <w:vAlign w:val="center"/>
          </w:tcPr>
          <w:p w14:paraId="1408B2C2" w14:textId="4B23FCAE" w:rsidR="00AD1DA1" w:rsidRPr="00AD1DA1" w:rsidRDefault="003D27BD" w:rsidP="00EE15B0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6" w:type="dxa"/>
            <w:vAlign w:val="center"/>
          </w:tcPr>
          <w:p w14:paraId="2CBE79D8" w14:textId="1A88E563" w:rsidR="00AD1DA1" w:rsidRDefault="003D27BD" w:rsidP="00EE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2255243E" w14:textId="6E0AE59A" w:rsidR="00AD1DA1" w:rsidRDefault="003D27BD" w:rsidP="00EE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375C3105" w14:textId="7ED1C5FB" w:rsidR="00AD1DA1" w:rsidRDefault="003D27BD" w:rsidP="00EE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66D16621" w14:textId="259C0EED" w:rsidR="00AD1DA1" w:rsidRDefault="003D27BD" w:rsidP="00EE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0A47ED9D" w14:textId="59498161" w:rsidR="00AD1DA1" w:rsidRDefault="003D27BD" w:rsidP="00EE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0473498D" w14:textId="62557807" w:rsidR="00AD1DA1" w:rsidRDefault="003D27BD" w:rsidP="00EE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55D94B76" w14:textId="7FBAB769" w:rsidR="00AD1DA1" w:rsidRDefault="003D27BD" w:rsidP="00EE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0C30D246" w14:textId="6A4C74FE" w:rsidR="00AD1DA1" w:rsidRDefault="003D27BD" w:rsidP="00EE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47FF8A31" w14:textId="6FECCB9F" w:rsidR="00AD1DA1" w:rsidRDefault="003D27BD" w:rsidP="00EE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</w:tr>
      <w:tr w:rsidR="00847329" w14:paraId="13EAE43C" w14:textId="77777777" w:rsidTr="00EE15B0">
        <w:tc>
          <w:tcPr>
            <w:tcW w:w="926" w:type="dxa"/>
            <w:vAlign w:val="center"/>
          </w:tcPr>
          <w:p w14:paraId="165DB6BA" w14:textId="3AA83231" w:rsidR="00AD1DA1" w:rsidRPr="00847329" w:rsidRDefault="003D27BD" w:rsidP="00EE15B0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6" w:type="dxa"/>
            <w:vAlign w:val="center"/>
          </w:tcPr>
          <w:p w14:paraId="2437CB7F" w14:textId="62735327" w:rsidR="00AD1DA1" w:rsidRPr="00847329" w:rsidRDefault="003D27BD" w:rsidP="00EE15B0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6" w:type="dxa"/>
            <w:vAlign w:val="center"/>
          </w:tcPr>
          <w:p w14:paraId="0B869D62" w14:textId="20FCA1EE" w:rsidR="00AD1DA1" w:rsidRDefault="003D27BD" w:rsidP="00EE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46506EB3" w14:textId="0363A284" w:rsidR="00AD1DA1" w:rsidRPr="00847329" w:rsidRDefault="003D27BD" w:rsidP="00EE15B0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16B3A86A" w14:textId="4EA1127F" w:rsidR="00AD1DA1" w:rsidRPr="00847329" w:rsidRDefault="003D27BD" w:rsidP="00EE15B0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0550A6C1" w14:textId="6248A278" w:rsidR="00AD1DA1" w:rsidRDefault="003D27BD" w:rsidP="00EE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0219EF17" w14:textId="3252F6D7" w:rsidR="00AD1DA1" w:rsidRDefault="003D27BD" w:rsidP="00EE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37F608F1" w14:textId="62A84919" w:rsidR="00AD1DA1" w:rsidRPr="00847329" w:rsidRDefault="003D27BD" w:rsidP="00EE15B0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74C1D93F" w14:textId="0A2B87A2" w:rsidR="00AD1DA1" w:rsidRPr="00847329" w:rsidRDefault="003D27BD" w:rsidP="00EE15B0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4BB8329B" w14:textId="31C3F47E" w:rsidR="00AD1DA1" w:rsidRPr="00847329" w:rsidRDefault="003D27BD" w:rsidP="00EE15B0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747A53B9" w14:textId="739E4455" w:rsidR="00AD1DA1" w:rsidRDefault="003D27BD" w:rsidP="00EE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</w:tr>
      <w:tr w:rsidR="00847329" w14:paraId="415C532A" w14:textId="77777777" w:rsidTr="00EE15B0">
        <w:tc>
          <w:tcPr>
            <w:tcW w:w="926" w:type="dxa"/>
            <w:vAlign w:val="center"/>
          </w:tcPr>
          <w:p w14:paraId="3542875F" w14:textId="1E3B6501" w:rsidR="00AD1DA1" w:rsidRPr="00EE5D84" w:rsidRDefault="00EE5D84" w:rsidP="00EE15B0">
            <w:pPr>
              <w:ind w:firstLine="0"/>
              <w:jc w:val="center"/>
            </w:pPr>
            <w:r>
              <w:t>0</w:t>
            </w:r>
          </w:p>
        </w:tc>
        <w:tc>
          <w:tcPr>
            <w:tcW w:w="926" w:type="dxa"/>
            <w:vAlign w:val="center"/>
          </w:tcPr>
          <w:p w14:paraId="54501C7B" w14:textId="70D8D0B7" w:rsidR="00AD1DA1" w:rsidRPr="003338DF" w:rsidRDefault="003338DF" w:rsidP="00EE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6" w:type="dxa"/>
            <w:vAlign w:val="center"/>
          </w:tcPr>
          <w:p w14:paraId="206173C7" w14:textId="375EEC04" w:rsidR="00AD1DA1" w:rsidRPr="00EE15B0" w:rsidRDefault="00EE15B0" w:rsidP="00EE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7" w:type="dxa"/>
            <w:vAlign w:val="center"/>
          </w:tcPr>
          <w:p w14:paraId="55A34BA5" w14:textId="48CBE90D" w:rsidR="00AD1DA1" w:rsidRPr="003338DF" w:rsidRDefault="003338DF" w:rsidP="00EE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7" w:type="dxa"/>
            <w:vAlign w:val="center"/>
          </w:tcPr>
          <w:p w14:paraId="7499D52D" w14:textId="6FF2CBF9" w:rsidR="00AD1DA1" w:rsidRPr="00EE15B0" w:rsidRDefault="00EE15B0" w:rsidP="00EE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7" w:type="dxa"/>
            <w:vAlign w:val="center"/>
          </w:tcPr>
          <w:p w14:paraId="4C941030" w14:textId="0E4EF340" w:rsidR="00AD1DA1" w:rsidRPr="00EE15B0" w:rsidRDefault="00EE15B0" w:rsidP="00EE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7" w:type="dxa"/>
            <w:vAlign w:val="center"/>
          </w:tcPr>
          <w:p w14:paraId="673DF08E" w14:textId="05D6A06A" w:rsidR="00AD1DA1" w:rsidRPr="00EE15B0" w:rsidRDefault="00EE15B0" w:rsidP="00EE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7" w:type="dxa"/>
            <w:vAlign w:val="center"/>
          </w:tcPr>
          <w:p w14:paraId="4E425FBC" w14:textId="68B01936" w:rsidR="00AD1DA1" w:rsidRPr="00136042" w:rsidRDefault="00136042" w:rsidP="00EE15B0">
            <w:pPr>
              <w:ind w:firstLine="0"/>
              <w:jc w:val="center"/>
            </w:pPr>
            <w:r>
              <w:t>0</w:t>
            </w:r>
          </w:p>
        </w:tc>
        <w:tc>
          <w:tcPr>
            <w:tcW w:w="927" w:type="dxa"/>
            <w:vAlign w:val="center"/>
          </w:tcPr>
          <w:p w14:paraId="635F9B91" w14:textId="15D4C4E6" w:rsidR="00AD1DA1" w:rsidRPr="00EE15B0" w:rsidRDefault="00EE15B0" w:rsidP="00EE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7" w:type="dxa"/>
            <w:vAlign w:val="center"/>
          </w:tcPr>
          <w:p w14:paraId="65DFF592" w14:textId="508801DF" w:rsidR="00AD1DA1" w:rsidRPr="00EE15B0" w:rsidRDefault="00EE15B0" w:rsidP="00EE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7" w:type="dxa"/>
            <w:vAlign w:val="center"/>
          </w:tcPr>
          <w:p w14:paraId="5BDCD175" w14:textId="0CBCAFF1" w:rsidR="00AD1DA1" w:rsidRPr="00EE15B0" w:rsidRDefault="00EE15B0" w:rsidP="00EE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81D34D1" w14:textId="77777777" w:rsidR="00AD1DA1" w:rsidRDefault="00AD1DA1" w:rsidP="00732C38"/>
    <w:p w14:paraId="69B73BC7" w14:textId="77777777" w:rsidR="0093508E" w:rsidRDefault="00252B8B" w:rsidP="00252B8B">
      <w:pPr>
        <w:rPr>
          <w:lang w:val="en-US"/>
        </w:rPr>
      </w:pPr>
      <w:r>
        <w:t xml:space="preserve">Определим значения проверочных символов. </w:t>
      </w:r>
    </w:p>
    <w:p w14:paraId="18C9567C" w14:textId="14A06E61" w:rsidR="00EE15B0" w:rsidRDefault="00252B8B" w:rsidP="00252B8B">
      <w:r>
        <w:t xml:space="preserve">Значение символа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определяется из условия:</w:t>
      </w:r>
    </w:p>
    <w:p w14:paraId="299D3B65" w14:textId="6FE5E57E" w:rsidR="00252B8B" w:rsidRPr="007F30F4" w:rsidRDefault="003D27BD" w:rsidP="00252B8B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0 01 1 0=0</m:t>
        </m:r>
      </m:oMath>
      <w:r w:rsidR="007D07A5" w:rsidRPr="007F30F4">
        <w:t xml:space="preserve"> </w:t>
      </w:r>
    </w:p>
    <w:p w14:paraId="10046692" w14:textId="48905BF8" w:rsidR="00784CE1" w:rsidRPr="00784CE1" w:rsidRDefault="003D27BD" w:rsidP="00252B8B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 xml:space="preserve">0=0 </m:t>
        </m:r>
      </m:oMath>
      <w:r w:rsidR="00561D01" w:rsidRPr="00784CE1">
        <w:t xml:space="preserve"> </w:t>
      </w:r>
    </w:p>
    <w:p w14:paraId="3A2ADFD8" w14:textId="6A5F9BC9" w:rsidR="00784CE1" w:rsidRPr="00EE5D84" w:rsidRDefault="00784CE1" w:rsidP="00252B8B">
      <w:pPr>
        <w:rPr>
          <w:i/>
        </w:rPr>
      </w:pPr>
      <w:r>
        <w:t xml:space="preserve">Отсюда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</w:p>
    <w:p w14:paraId="2DAA1DFE" w14:textId="444A3011" w:rsidR="0093508E" w:rsidRDefault="0093508E" w:rsidP="0093508E">
      <w:r>
        <w:t xml:space="preserve">Значение символа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определяется из условия:</w:t>
      </w:r>
    </w:p>
    <w:p w14:paraId="724D6878" w14:textId="7FA3BA76" w:rsidR="0093508E" w:rsidRPr="0093508E" w:rsidRDefault="003D27BD" w:rsidP="0093508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1 1 1 0</m:t>
        </m:r>
      </m:oMath>
      <w:r w:rsidR="00330EC2">
        <w:t xml:space="preserve"> </w:t>
      </w:r>
      <w:r w:rsidR="0093508E" w:rsidRPr="0093508E">
        <w:t xml:space="preserve"> </w:t>
      </w:r>
    </w:p>
    <w:p w14:paraId="1EADC393" w14:textId="1CAC7AD7" w:rsidR="0093508E" w:rsidRPr="00784CE1" w:rsidRDefault="003D27BD" w:rsidP="0093508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 xml:space="preserve">1=0 </m:t>
        </m:r>
      </m:oMath>
      <w:r w:rsidR="0093508E" w:rsidRPr="00784CE1">
        <w:t xml:space="preserve"> </w:t>
      </w:r>
    </w:p>
    <w:p w14:paraId="0B349B2C" w14:textId="1D1AA50B" w:rsidR="0093508E" w:rsidRPr="007F30F4" w:rsidRDefault="0093508E" w:rsidP="0093508E">
      <w:r>
        <w:t xml:space="preserve">Отсюда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</w:p>
    <w:p w14:paraId="3170A8E4" w14:textId="522EE258" w:rsidR="002672AB" w:rsidRDefault="002672AB" w:rsidP="002672AB">
      <w:r>
        <w:t xml:space="preserve">Значение символа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определяется из условия:</w:t>
      </w:r>
    </w:p>
    <w:p w14:paraId="4A0C13C9" w14:textId="5C117231" w:rsidR="002672AB" w:rsidRPr="0093508E" w:rsidRDefault="003D27BD" w:rsidP="002672AB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 xml:space="preserve"> 1 1</m:t>
        </m:r>
      </m:oMath>
      <w:r w:rsidR="002672AB" w:rsidRPr="0093508E">
        <w:t xml:space="preserve"> </w:t>
      </w:r>
    </w:p>
    <w:p w14:paraId="4C5FE182" w14:textId="0F3A8108" w:rsidR="002672AB" w:rsidRPr="00784CE1" w:rsidRDefault="003D27BD" w:rsidP="002672AB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1=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 xml:space="preserve">0=0 </m:t>
        </m:r>
      </m:oMath>
      <w:r w:rsidR="002672AB" w:rsidRPr="00784CE1">
        <w:t xml:space="preserve"> </w:t>
      </w:r>
    </w:p>
    <w:p w14:paraId="155B09C0" w14:textId="6DBF49D0" w:rsidR="002672AB" w:rsidRPr="007F30F4" w:rsidRDefault="002672AB" w:rsidP="002672AB">
      <w:r>
        <w:t xml:space="preserve">Отсюда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</m:t>
        </m:r>
      </m:oMath>
    </w:p>
    <w:p w14:paraId="1E311F7E" w14:textId="3996652D" w:rsidR="00124D4A" w:rsidRDefault="00124D4A" w:rsidP="00124D4A">
      <w:r>
        <w:t xml:space="preserve">Значение символа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определяется из условия:</w:t>
      </w:r>
    </w:p>
    <w:p w14:paraId="5D91D793" w14:textId="3C9FFA7E" w:rsidR="00124D4A" w:rsidRPr="0093508E" w:rsidRDefault="003D27BD" w:rsidP="00124D4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1 1 0</m:t>
        </m:r>
      </m:oMath>
      <w:r w:rsidR="00124D4A" w:rsidRPr="0093508E">
        <w:t xml:space="preserve"> </w:t>
      </w:r>
    </w:p>
    <w:p w14:paraId="3F080216" w14:textId="4FDA8CFC" w:rsidR="00124D4A" w:rsidRPr="00784CE1" w:rsidRDefault="003D27BD" w:rsidP="00124D4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 xml:space="preserve">0=0 </m:t>
        </m:r>
      </m:oMath>
      <w:r w:rsidR="00124D4A" w:rsidRPr="00784CE1">
        <w:t xml:space="preserve"> </w:t>
      </w:r>
    </w:p>
    <w:p w14:paraId="3144DE1C" w14:textId="4DE310AC" w:rsidR="00124D4A" w:rsidRPr="00124D4A" w:rsidRDefault="00124D4A" w:rsidP="00124D4A">
      <w:pPr>
        <w:rPr>
          <w:i/>
        </w:rPr>
      </w:pPr>
      <w:r>
        <w:t xml:space="preserve">Отсюда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=0</m:t>
        </m:r>
      </m:oMath>
    </w:p>
    <w:p w14:paraId="171F1339" w14:textId="053AA5F2" w:rsidR="00124D4A" w:rsidRDefault="003338DF" w:rsidP="002672AB">
      <w:pPr>
        <w:rPr>
          <w:iCs/>
        </w:rPr>
      </w:pPr>
      <w:r>
        <w:rPr>
          <w:iCs/>
        </w:rPr>
        <w:t>В итоге кодовое слово Хэмминга для кодового слова</w:t>
      </w:r>
    </w:p>
    <w:p w14:paraId="445D5FA0" w14:textId="6B213230" w:rsidR="003338DF" w:rsidRPr="00FC0592" w:rsidRDefault="003D27BD" w:rsidP="002672AB">
      <w:pPr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e>
          </m:acc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en-US"/>
            </w:rPr>
            <m:t>100011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>110</m:t>
          </m:r>
        </m:oMath>
      </m:oMathPara>
    </w:p>
    <w:p w14:paraId="6A477004" w14:textId="29926C69" w:rsidR="00FC0592" w:rsidRDefault="00FC0592" w:rsidP="002672AB">
      <w:r>
        <w:lastRenderedPageBreak/>
        <w:t xml:space="preserve">Проверим работу кода Хэмминга, заменив в полученном кодовом слове значение одного из символов, т.е. введём одиночную ошибку в кодовое слово Хэмминга. Например, заменим значение шестого символа слова 1 на 0. </w:t>
      </w:r>
    </w:p>
    <w:p w14:paraId="537046A2" w14:textId="031B38CC" w:rsidR="00DE0F45" w:rsidRDefault="00DE0F45" w:rsidP="002672AB">
      <w:r>
        <w:t>Получим:</w:t>
      </w:r>
    </w:p>
    <w:p w14:paraId="366BB9B2" w14:textId="464CD9A7" w:rsidR="00DE0F45" w:rsidRPr="00AD2D29" w:rsidRDefault="003D27BD" w:rsidP="002672AB">
      <w:pPr>
        <w:rPr>
          <w:iCs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01000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>11110</m:t>
          </m:r>
        </m:oMath>
      </m:oMathPara>
    </w:p>
    <w:p w14:paraId="482A490B" w14:textId="722263D2" w:rsidR="00AD2D29" w:rsidRDefault="00AD2D29" w:rsidP="002672AB">
      <w:pPr>
        <w:rPr>
          <w:iCs/>
        </w:rPr>
      </w:pPr>
      <w:r>
        <w:rPr>
          <w:iCs/>
        </w:rPr>
        <w:t>Отсюда значения символов синдрома будут:</w:t>
      </w:r>
    </w:p>
    <w:p w14:paraId="47A19C56" w14:textId="53BD53F8" w:rsidR="000621D2" w:rsidRPr="00EE5D84" w:rsidRDefault="003D27BD" w:rsidP="009A2C9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0=0</m:t>
        </m:r>
      </m:oMath>
      <w:r w:rsidR="000621D2" w:rsidRPr="00EE5D84">
        <w:t xml:space="preserve"> </w:t>
      </w:r>
    </w:p>
    <w:p w14:paraId="3548BD30" w14:textId="428EB3AD" w:rsidR="009C4F83" w:rsidRPr="00EE5D84" w:rsidRDefault="003D27BD" w:rsidP="00461BD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0=1</m:t>
        </m:r>
      </m:oMath>
      <w:r w:rsidR="009C4F83" w:rsidRPr="00EE5D84">
        <w:t xml:space="preserve"> </w:t>
      </w:r>
    </w:p>
    <w:p w14:paraId="2578B038" w14:textId="77777777" w:rsidR="005D0544" w:rsidRPr="00136042" w:rsidRDefault="003D27BD" w:rsidP="009C4F83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  <m:nary>
          <m:naryPr>
            <m:chr m:val="⨁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1</m:t>
            </m:r>
          </m:e>
        </m:nary>
        <m:r>
          <w:rPr>
            <w:rFonts w:ascii="Cambria Math" w:hAnsi="Cambria Math"/>
          </w:rPr>
          <m:t>=1</m:t>
        </m:r>
      </m:oMath>
      <w:r w:rsidR="00FE6813" w:rsidRPr="00136042">
        <w:t xml:space="preserve"> </w:t>
      </w:r>
    </w:p>
    <w:p w14:paraId="641A6E39" w14:textId="704B932D" w:rsidR="005D0544" w:rsidRPr="007F30F4" w:rsidRDefault="003D27BD" w:rsidP="000620BF">
      <w:pPr>
        <w:ind w:firstLine="708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</m:oMath>
      <w:r w:rsidR="000620BF" w:rsidRPr="007F30F4">
        <w:t>=</w:t>
      </w:r>
      <w:r w:rsidR="00136042">
        <w:t>0</w:t>
      </w:r>
    </w:p>
    <w:p w14:paraId="73CFEEF9" w14:textId="1A7DAAEA" w:rsidR="000620BF" w:rsidRDefault="00A9653D" w:rsidP="005D0544">
      <w:r>
        <w:t xml:space="preserve">Согласно алгоритму декодирования кода Хэмминга, </w:t>
      </w:r>
      <w:r w:rsidR="007B233A">
        <w:t>полученный вектор-синдром</w:t>
      </w:r>
    </w:p>
    <w:p w14:paraId="7D33C3E7" w14:textId="7FD8CC93" w:rsidR="007B233A" w:rsidRPr="007B233A" w:rsidRDefault="007B233A" w:rsidP="005D0544">
      <w:pPr>
        <w:rPr>
          <w:i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11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24C4B112" w14:textId="70DADECB" w:rsidR="00561D01" w:rsidRPr="00136042" w:rsidRDefault="00BB7F5E" w:rsidP="00136042">
      <w:pPr>
        <w:rPr>
          <w:iCs/>
        </w:rPr>
      </w:pPr>
      <w:r>
        <w:rPr>
          <w:iCs/>
        </w:rPr>
        <w:t xml:space="preserve">Указывает на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0110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136042">
        <w:rPr>
          <w:iCs/>
        </w:rPr>
        <w:t xml:space="preserve"> </w:t>
      </w:r>
      <w:r>
        <w:rPr>
          <w:iCs/>
        </w:rPr>
        <w:t>позиции в кодовом слове,</w:t>
      </w:r>
      <w:r w:rsidR="003D27BD" w:rsidRPr="003D27BD">
        <w:rPr>
          <w:iCs/>
        </w:rPr>
        <w:t xml:space="preserve"> </w:t>
      </w:r>
      <w:r w:rsidR="003D27BD">
        <w:rPr>
          <w:iCs/>
        </w:rPr>
        <w:t>что и требовалось проверить.</w:t>
      </w:r>
    </w:p>
    <w:p w14:paraId="4650337C" w14:textId="77777777" w:rsidR="009F073B" w:rsidRDefault="009F073B">
      <w:pPr>
        <w:widowControl/>
        <w:autoSpaceDE/>
        <w:autoSpaceDN/>
        <w:spacing w:after="160" w:line="259" w:lineRule="auto"/>
        <w:ind w:firstLine="0"/>
        <w:jc w:val="left"/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14:paraId="1F5745B1" w14:textId="453967CE" w:rsidR="009F073B" w:rsidRDefault="009F073B" w:rsidP="009F073B">
      <w:pPr>
        <w:pStyle w:val="2"/>
      </w:pPr>
      <w:bookmarkStart w:id="4" w:name="_Toc181652821"/>
      <w:r>
        <w:lastRenderedPageBreak/>
        <w:t>Кодовое слово № 2</w:t>
      </w:r>
      <w:bookmarkEnd w:id="4"/>
    </w:p>
    <w:p w14:paraId="653ED6D9" w14:textId="77777777" w:rsidR="009F073B" w:rsidRDefault="009F073B" w:rsidP="009F073B">
      <w:r>
        <w:t>Пусть требуется получить кодовое слово Хэмминга для двоичного кодового слова</w:t>
      </w:r>
    </w:p>
    <w:p w14:paraId="36C53240" w14:textId="37328C38" w:rsidR="009F073B" w:rsidRPr="00232080" w:rsidRDefault="003D27BD" w:rsidP="00232080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0110000</m:t>
          </m:r>
        </m:oMath>
      </m:oMathPara>
    </w:p>
    <w:p w14:paraId="46259EE9" w14:textId="3110AD82" w:rsidR="009F073B" w:rsidRDefault="009F073B" w:rsidP="009F073B">
      <w:r>
        <w:t xml:space="preserve">Рассматриваемое кодовое слово содержит 7 информационных символов, т. е. </w:t>
      </w:r>
      <m:oMath>
        <m:r>
          <w:rPr>
            <w:rFonts w:ascii="Cambria Math" w:hAnsi="Cambria Math"/>
          </w:rPr>
          <m:t>m=7.</m:t>
        </m:r>
      </m:oMath>
      <w:r>
        <w:t xml:space="preserve"> Число проверочных символов определяется из условия:</w:t>
      </w:r>
    </w:p>
    <w:p w14:paraId="2C4E2C6F" w14:textId="77777777" w:rsidR="009F073B" w:rsidRPr="006E73D4" w:rsidRDefault="003D27BD" w:rsidP="009F073B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lang w:val="en-US"/>
            </w:rPr>
            <m:t>&gt;m+k+1</m:t>
          </m:r>
        </m:oMath>
      </m:oMathPara>
    </w:p>
    <w:p w14:paraId="4E0B655B" w14:textId="77777777" w:rsidR="009F073B" w:rsidRPr="009F073B" w:rsidRDefault="009F073B" w:rsidP="009F073B">
      <w:pPr>
        <w:rPr>
          <w:iCs/>
        </w:rPr>
      </w:pPr>
      <w:r>
        <w:rPr>
          <w:iCs/>
        </w:rPr>
        <w:t xml:space="preserve">При этом, минимальное проверочное число проверочных символов </w:t>
      </w:r>
      <m:oMath>
        <m:r>
          <w:rPr>
            <w:rFonts w:ascii="Cambria Math" w:hAnsi="Cambria Math"/>
          </w:rPr>
          <m:t>k</m:t>
        </m:r>
      </m:oMath>
      <w:r>
        <w:rPr>
          <w:iCs/>
        </w:rPr>
        <w:t xml:space="preserve">, при котором выполняется данное условие, будет </w:t>
      </w:r>
      <m:oMath>
        <m:r>
          <w:rPr>
            <w:rFonts w:ascii="Cambria Math" w:hAnsi="Cambria Math"/>
          </w:rPr>
          <m:t>k=4</m:t>
        </m:r>
      </m:oMath>
      <w:r>
        <w:rPr>
          <w:iCs/>
        </w:rPr>
        <w:t xml:space="preserve">, так как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=16&gt;7+4+1=11</m:t>
        </m:r>
      </m:oMath>
      <w:r w:rsidRPr="002125C0">
        <w:rPr>
          <w:iCs/>
        </w:rPr>
        <w:t>.</w:t>
      </w:r>
    </w:p>
    <w:p w14:paraId="263C3564" w14:textId="77777777" w:rsidR="009F073B" w:rsidRDefault="009F073B" w:rsidP="009F073B">
      <w:r>
        <w:rPr>
          <w:iCs/>
        </w:rPr>
        <w:t xml:space="preserve">Следовательно, кодовое слово Хэмминга для слова </w:t>
      </w:r>
      <w:r w:rsidRPr="005032A9">
        <w:rPr>
          <w:rFonts w:ascii="Cambria Math" w:hAnsi="Cambria Math"/>
          <w:i/>
        </w:rPr>
        <w:br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=0011110</m:t>
        </m:r>
      </m:oMath>
      <w:r>
        <w:rPr>
          <w:rFonts w:ascii="Cambria Math" w:hAnsi="Cambria Math"/>
          <w:i/>
          <w:iCs/>
        </w:rPr>
        <w:t xml:space="preserve"> </w:t>
      </w:r>
      <w:r w:rsidRPr="002D261A">
        <w:rPr>
          <w:rFonts w:ascii="Cambria Math" w:hAnsi="Cambria Math"/>
        </w:rPr>
        <w:t>будет содержать</w:t>
      </w:r>
      <w:r w:rsidRPr="00732C38">
        <w:t xml:space="preserve"> 11 </w:t>
      </w:r>
      <w:r>
        <w:t xml:space="preserve">символов, т.е. </w:t>
      </w:r>
      <m:oMath>
        <m:r>
          <w:rPr>
            <w:rFonts w:ascii="Cambria Math" w:hAnsi="Cambria Math"/>
          </w:rPr>
          <m:t>n=11.</m:t>
        </m:r>
      </m:oMath>
      <w:r>
        <w:t xml:space="preserve"> При этом, проверочными символами будут 1, 2, 4, 8, а информационными символами соответственно будут 3, 5, 6, 7, 9, 10, 11.</w:t>
      </w:r>
    </w:p>
    <w:p w14:paraId="6ED9154B" w14:textId="77777777" w:rsidR="009F073B" w:rsidRDefault="009F073B" w:rsidP="009F073B">
      <w:r>
        <w:t xml:space="preserve">Пронумеруем и запишем значения информационных символов. 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26"/>
        <w:gridCol w:w="926"/>
        <w:gridCol w:w="926"/>
        <w:gridCol w:w="927"/>
        <w:gridCol w:w="927"/>
        <w:gridCol w:w="927"/>
        <w:gridCol w:w="927"/>
        <w:gridCol w:w="927"/>
        <w:gridCol w:w="927"/>
        <w:gridCol w:w="927"/>
        <w:gridCol w:w="927"/>
      </w:tblGrid>
      <w:tr w:rsidR="009F073B" w14:paraId="76E76F61" w14:textId="77777777" w:rsidTr="0051293B">
        <w:tc>
          <w:tcPr>
            <w:tcW w:w="926" w:type="dxa"/>
            <w:vAlign w:val="center"/>
          </w:tcPr>
          <w:p w14:paraId="1912C187" w14:textId="77777777" w:rsidR="009F073B" w:rsidRPr="00AD1DA1" w:rsidRDefault="003D27BD" w:rsidP="0051293B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6" w:type="dxa"/>
            <w:vAlign w:val="center"/>
          </w:tcPr>
          <w:p w14:paraId="7F972571" w14:textId="77777777" w:rsidR="009F073B" w:rsidRPr="00AD1DA1" w:rsidRDefault="003D27BD" w:rsidP="0051293B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6" w:type="dxa"/>
            <w:vAlign w:val="center"/>
          </w:tcPr>
          <w:p w14:paraId="6484523D" w14:textId="77777777" w:rsidR="009F073B" w:rsidRDefault="003D27BD" w:rsidP="0051293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4353E778" w14:textId="77777777" w:rsidR="009F073B" w:rsidRDefault="003D27BD" w:rsidP="0051293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04E3C35C" w14:textId="77777777" w:rsidR="009F073B" w:rsidRDefault="003D27BD" w:rsidP="0051293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30CA4EF4" w14:textId="77777777" w:rsidR="009F073B" w:rsidRDefault="003D27BD" w:rsidP="0051293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5C43B8C3" w14:textId="77777777" w:rsidR="009F073B" w:rsidRDefault="003D27BD" w:rsidP="0051293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2D13EDAD" w14:textId="77777777" w:rsidR="009F073B" w:rsidRDefault="003D27BD" w:rsidP="0051293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7091E1B5" w14:textId="77777777" w:rsidR="009F073B" w:rsidRDefault="003D27BD" w:rsidP="0051293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278CD11F" w14:textId="77777777" w:rsidR="009F073B" w:rsidRDefault="003D27BD" w:rsidP="0051293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603F492F" w14:textId="77777777" w:rsidR="009F073B" w:rsidRDefault="003D27BD" w:rsidP="0051293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</w:tr>
      <w:tr w:rsidR="009F073B" w14:paraId="2D0A1595" w14:textId="77777777" w:rsidTr="0051293B">
        <w:tc>
          <w:tcPr>
            <w:tcW w:w="926" w:type="dxa"/>
            <w:vAlign w:val="center"/>
          </w:tcPr>
          <w:p w14:paraId="27A8DE3E" w14:textId="77777777" w:rsidR="009F073B" w:rsidRPr="00847329" w:rsidRDefault="003D27BD" w:rsidP="0051293B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6" w:type="dxa"/>
            <w:vAlign w:val="center"/>
          </w:tcPr>
          <w:p w14:paraId="1462A9B2" w14:textId="77777777" w:rsidR="009F073B" w:rsidRPr="00847329" w:rsidRDefault="003D27BD" w:rsidP="0051293B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6" w:type="dxa"/>
            <w:vAlign w:val="center"/>
          </w:tcPr>
          <w:p w14:paraId="2814DBD8" w14:textId="77777777" w:rsidR="009F073B" w:rsidRDefault="003D27BD" w:rsidP="0051293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4342C090" w14:textId="77777777" w:rsidR="009F073B" w:rsidRPr="00847329" w:rsidRDefault="003D27BD" w:rsidP="0051293B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72E23F02" w14:textId="77777777" w:rsidR="009F073B" w:rsidRPr="00847329" w:rsidRDefault="003D27BD" w:rsidP="0051293B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6C9822BD" w14:textId="77777777" w:rsidR="009F073B" w:rsidRDefault="003D27BD" w:rsidP="0051293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2379A5F9" w14:textId="77777777" w:rsidR="009F073B" w:rsidRDefault="003D27BD" w:rsidP="0051293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0CE0F7EF" w14:textId="77777777" w:rsidR="009F073B" w:rsidRPr="00847329" w:rsidRDefault="003D27BD" w:rsidP="0051293B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2D944153" w14:textId="77777777" w:rsidR="009F073B" w:rsidRPr="00847329" w:rsidRDefault="003D27BD" w:rsidP="0051293B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2B9ADB27" w14:textId="77777777" w:rsidR="009F073B" w:rsidRPr="00847329" w:rsidRDefault="003D27BD" w:rsidP="0051293B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6ED64460" w14:textId="77777777" w:rsidR="009F073B" w:rsidRDefault="003D27BD" w:rsidP="0051293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</w:tr>
      <w:tr w:rsidR="009F073B" w14:paraId="3A1A0516" w14:textId="77777777" w:rsidTr="0051293B">
        <w:tc>
          <w:tcPr>
            <w:tcW w:w="926" w:type="dxa"/>
            <w:vAlign w:val="center"/>
          </w:tcPr>
          <w:p w14:paraId="76EAAE99" w14:textId="14E0C06B" w:rsidR="009F073B" w:rsidRPr="002C73AF" w:rsidRDefault="009F74C6" w:rsidP="0051293B">
            <w:pPr>
              <w:ind w:firstLine="0"/>
              <w:jc w:val="center"/>
            </w:pPr>
            <w:r>
              <w:t>1</w:t>
            </w:r>
          </w:p>
        </w:tc>
        <w:tc>
          <w:tcPr>
            <w:tcW w:w="926" w:type="dxa"/>
            <w:vAlign w:val="center"/>
          </w:tcPr>
          <w:p w14:paraId="243909A3" w14:textId="4A4623E0" w:rsidR="009F073B" w:rsidRPr="002C73AF" w:rsidRDefault="00C67E6B" w:rsidP="0051293B">
            <w:pPr>
              <w:ind w:firstLine="0"/>
              <w:jc w:val="center"/>
            </w:pPr>
            <w:r>
              <w:t>1</w:t>
            </w:r>
          </w:p>
        </w:tc>
        <w:tc>
          <w:tcPr>
            <w:tcW w:w="926" w:type="dxa"/>
            <w:vAlign w:val="center"/>
          </w:tcPr>
          <w:p w14:paraId="3B3374FA" w14:textId="77777777" w:rsidR="009F073B" w:rsidRPr="00EE15B0" w:rsidRDefault="009F073B" w:rsidP="005129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7" w:type="dxa"/>
            <w:vAlign w:val="center"/>
          </w:tcPr>
          <w:p w14:paraId="401B6E97" w14:textId="7FDB32FF" w:rsidR="009F073B" w:rsidRPr="002C73AF" w:rsidRDefault="00C67E6B" w:rsidP="0051293B">
            <w:pPr>
              <w:ind w:firstLine="0"/>
              <w:jc w:val="center"/>
            </w:pPr>
            <w:r>
              <w:t>0</w:t>
            </w:r>
          </w:p>
        </w:tc>
        <w:tc>
          <w:tcPr>
            <w:tcW w:w="927" w:type="dxa"/>
            <w:vAlign w:val="center"/>
          </w:tcPr>
          <w:p w14:paraId="776E738A" w14:textId="0B07D152" w:rsidR="009F073B" w:rsidRPr="002C73AF" w:rsidRDefault="002C73AF" w:rsidP="0051293B">
            <w:pPr>
              <w:ind w:firstLine="0"/>
              <w:jc w:val="center"/>
            </w:pPr>
            <w:r>
              <w:t>1</w:t>
            </w:r>
          </w:p>
        </w:tc>
        <w:tc>
          <w:tcPr>
            <w:tcW w:w="927" w:type="dxa"/>
            <w:vAlign w:val="center"/>
          </w:tcPr>
          <w:p w14:paraId="6353696B" w14:textId="77777777" w:rsidR="009F073B" w:rsidRPr="00EE15B0" w:rsidRDefault="009F073B" w:rsidP="005129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7" w:type="dxa"/>
            <w:vAlign w:val="center"/>
          </w:tcPr>
          <w:p w14:paraId="12002A7B" w14:textId="07681606" w:rsidR="009F073B" w:rsidRPr="002C73AF" w:rsidRDefault="002C73AF" w:rsidP="0051293B">
            <w:pPr>
              <w:ind w:firstLine="0"/>
              <w:jc w:val="center"/>
            </w:pPr>
            <w:r>
              <w:t>0</w:t>
            </w:r>
          </w:p>
        </w:tc>
        <w:tc>
          <w:tcPr>
            <w:tcW w:w="927" w:type="dxa"/>
            <w:vAlign w:val="center"/>
          </w:tcPr>
          <w:p w14:paraId="2B6A66C9" w14:textId="17404CB0" w:rsidR="009F073B" w:rsidRPr="002C73AF" w:rsidRDefault="00C67E6B" w:rsidP="0051293B">
            <w:pPr>
              <w:ind w:firstLine="0"/>
              <w:jc w:val="center"/>
            </w:pPr>
            <w:r>
              <w:t>0</w:t>
            </w:r>
          </w:p>
        </w:tc>
        <w:tc>
          <w:tcPr>
            <w:tcW w:w="927" w:type="dxa"/>
            <w:vAlign w:val="center"/>
          </w:tcPr>
          <w:p w14:paraId="2BF5E60B" w14:textId="0722B570" w:rsidR="009F073B" w:rsidRPr="002C73AF" w:rsidRDefault="002C73AF" w:rsidP="0051293B">
            <w:pPr>
              <w:ind w:firstLine="0"/>
              <w:jc w:val="center"/>
            </w:pPr>
            <w:r>
              <w:t>0</w:t>
            </w:r>
          </w:p>
        </w:tc>
        <w:tc>
          <w:tcPr>
            <w:tcW w:w="927" w:type="dxa"/>
            <w:vAlign w:val="center"/>
          </w:tcPr>
          <w:p w14:paraId="1386F03E" w14:textId="1C9EC893" w:rsidR="009F073B" w:rsidRPr="002C73AF" w:rsidRDefault="002C73AF" w:rsidP="0051293B">
            <w:pPr>
              <w:ind w:firstLine="0"/>
              <w:jc w:val="center"/>
            </w:pPr>
            <w:r>
              <w:t>0</w:t>
            </w:r>
          </w:p>
        </w:tc>
        <w:tc>
          <w:tcPr>
            <w:tcW w:w="927" w:type="dxa"/>
            <w:vAlign w:val="center"/>
          </w:tcPr>
          <w:p w14:paraId="3ABB2F80" w14:textId="77777777" w:rsidR="009F073B" w:rsidRPr="00EE15B0" w:rsidRDefault="009F073B" w:rsidP="005129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341F0B1" w14:textId="77777777" w:rsidR="009F073B" w:rsidRDefault="009F073B" w:rsidP="009F073B"/>
    <w:p w14:paraId="63BB65A7" w14:textId="77777777" w:rsidR="009F073B" w:rsidRDefault="009F073B" w:rsidP="009F073B">
      <w:pPr>
        <w:rPr>
          <w:lang w:val="en-US"/>
        </w:rPr>
      </w:pPr>
      <w:r>
        <w:t xml:space="preserve">Определим значения проверочных символов. </w:t>
      </w:r>
    </w:p>
    <w:p w14:paraId="2737B014" w14:textId="77777777" w:rsidR="009F073B" w:rsidRDefault="009F073B" w:rsidP="009F073B">
      <w:r>
        <w:t xml:space="preserve">Значение символа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определяется из условия:</w:t>
      </w:r>
    </w:p>
    <w:p w14:paraId="1E6AC523" w14:textId="77777777" w:rsidR="009F073B" w:rsidRPr="009F073B" w:rsidRDefault="003D27BD" w:rsidP="009F073B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=0</m:t>
        </m:r>
      </m:oMath>
      <w:r w:rsidR="009F073B" w:rsidRPr="009F073B">
        <w:t xml:space="preserve"> </w:t>
      </w:r>
    </w:p>
    <w:p w14:paraId="01198957" w14:textId="1B9F5B76" w:rsidR="009F073B" w:rsidRPr="00784CE1" w:rsidRDefault="003D27BD" w:rsidP="009F073B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 xml:space="preserve">1=0 </m:t>
        </m:r>
      </m:oMath>
      <w:r w:rsidR="009F073B" w:rsidRPr="00784CE1">
        <w:t xml:space="preserve"> </w:t>
      </w:r>
    </w:p>
    <w:p w14:paraId="4BB675DE" w14:textId="77777777" w:rsidR="009F073B" w:rsidRPr="009F073B" w:rsidRDefault="009F073B" w:rsidP="009F073B">
      <w:r>
        <w:t xml:space="preserve">Отсюда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</w:p>
    <w:p w14:paraId="31D4A662" w14:textId="77777777" w:rsidR="009F073B" w:rsidRDefault="009F073B" w:rsidP="009F073B">
      <w:r>
        <w:t xml:space="preserve">Значение символа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определяется из условия:</w:t>
      </w:r>
    </w:p>
    <w:p w14:paraId="45FFCFA6" w14:textId="77777777" w:rsidR="009F073B" w:rsidRPr="0093508E" w:rsidRDefault="003D27BD" w:rsidP="009F073B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=0</m:t>
        </m:r>
      </m:oMath>
      <w:r w:rsidR="009F073B" w:rsidRPr="0093508E">
        <w:t xml:space="preserve"> </w:t>
      </w:r>
    </w:p>
    <w:p w14:paraId="01CDE92D" w14:textId="6A4D02DC" w:rsidR="009F073B" w:rsidRPr="00784CE1" w:rsidRDefault="003D27BD" w:rsidP="009F073B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 xml:space="preserve">1=0 </m:t>
        </m:r>
      </m:oMath>
      <w:r w:rsidR="009F073B" w:rsidRPr="00784CE1">
        <w:t xml:space="preserve"> </w:t>
      </w:r>
    </w:p>
    <w:p w14:paraId="53771CF7" w14:textId="77777777" w:rsidR="009F073B" w:rsidRPr="009F073B" w:rsidRDefault="009F073B" w:rsidP="009F073B">
      <w:r>
        <w:t xml:space="preserve">Отсюда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</w:p>
    <w:p w14:paraId="1B9F23B9" w14:textId="77777777" w:rsidR="009F073B" w:rsidRDefault="009F073B" w:rsidP="009F073B">
      <w:r>
        <w:t xml:space="preserve">Значение символа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определяется из условия:</w:t>
      </w:r>
    </w:p>
    <w:p w14:paraId="432A4194" w14:textId="77777777" w:rsidR="009F073B" w:rsidRPr="0093508E" w:rsidRDefault="003D27BD" w:rsidP="009F073B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=0</m:t>
        </m:r>
      </m:oMath>
      <w:r w:rsidR="009F073B" w:rsidRPr="0093508E">
        <w:t xml:space="preserve"> </w:t>
      </w:r>
    </w:p>
    <w:p w14:paraId="4722AEA5" w14:textId="5FB082B5" w:rsidR="009F073B" w:rsidRPr="00784CE1" w:rsidRDefault="003D27BD" w:rsidP="009F073B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 xml:space="preserve">0=0 </m:t>
        </m:r>
      </m:oMath>
      <w:r w:rsidR="009F073B" w:rsidRPr="00784CE1">
        <w:t xml:space="preserve"> </w:t>
      </w:r>
    </w:p>
    <w:p w14:paraId="1892CEA7" w14:textId="77777777" w:rsidR="009F073B" w:rsidRPr="009F073B" w:rsidRDefault="009F073B" w:rsidP="009F073B">
      <w:r>
        <w:t xml:space="preserve">Отсюда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</m:t>
        </m:r>
      </m:oMath>
    </w:p>
    <w:p w14:paraId="530EA6EC" w14:textId="77777777" w:rsidR="009F073B" w:rsidRDefault="009F073B" w:rsidP="009F073B">
      <w:r>
        <w:t xml:space="preserve">Значение символа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определяется из условия:</w:t>
      </w:r>
    </w:p>
    <w:p w14:paraId="742685CC" w14:textId="77777777" w:rsidR="009F073B" w:rsidRPr="0093508E" w:rsidRDefault="003D27BD" w:rsidP="009F073B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9F073B" w:rsidRPr="0093508E">
        <w:t xml:space="preserve"> </w:t>
      </w:r>
    </w:p>
    <w:p w14:paraId="04E7C9B1" w14:textId="61350678" w:rsidR="009F073B" w:rsidRPr="00784CE1" w:rsidRDefault="003D27BD" w:rsidP="009F073B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 xml:space="preserve">0=0 </m:t>
        </m:r>
      </m:oMath>
      <w:r w:rsidR="009F073B" w:rsidRPr="00784CE1">
        <w:t xml:space="preserve"> </w:t>
      </w:r>
    </w:p>
    <w:p w14:paraId="4B31320A" w14:textId="77777777" w:rsidR="009F073B" w:rsidRPr="00124D4A" w:rsidRDefault="009F073B" w:rsidP="009F073B">
      <w:pPr>
        <w:rPr>
          <w:i/>
        </w:rPr>
      </w:pPr>
      <w:r>
        <w:t xml:space="preserve">Отсюда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=0</m:t>
        </m:r>
      </m:oMath>
    </w:p>
    <w:p w14:paraId="39597FF3" w14:textId="77777777" w:rsidR="009F073B" w:rsidRDefault="009F073B" w:rsidP="009F073B">
      <w:pPr>
        <w:rPr>
          <w:iCs/>
        </w:rPr>
      </w:pPr>
      <w:r>
        <w:rPr>
          <w:iCs/>
        </w:rPr>
        <w:t>В итоге кодовое слово Хэмминга для кодового слова</w:t>
      </w:r>
    </w:p>
    <w:p w14:paraId="398E70B5" w14:textId="1965BBFE" w:rsidR="009F073B" w:rsidRPr="00FC0592" w:rsidRDefault="003D27BD" w:rsidP="009F073B">
      <w:pPr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e>
          </m:acc>
          <m:r>
            <w:rPr>
              <w:rFonts w:ascii="Cambria Math" w:hAnsi="Cambria Math"/>
            </w:rPr>
            <m:t>=11001100000</m:t>
          </m:r>
        </m:oMath>
      </m:oMathPara>
    </w:p>
    <w:p w14:paraId="2886AB05" w14:textId="77777777" w:rsidR="009F073B" w:rsidRDefault="009F073B" w:rsidP="009F073B">
      <w:r>
        <w:t xml:space="preserve">Проверим работу кода Хэмминга, заменив в полученном кодовом слове значение одного из символов, т.е. введём одиночную ошибку в кодовое слово Хэмминга. Например, заменим значение шестого символа слова 1 на 0. </w:t>
      </w:r>
    </w:p>
    <w:p w14:paraId="515B9B6F" w14:textId="77777777" w:rsidR="009F073B" w:rsidRDefault="009F073B" w:rsidP="009F073B">
      <w:r>
        <w:t>Получим:</w:t>
      </w:r>
    </w:p>
    <w:p w14:paraId="4266C924" w14:textId="30C59AE7" w:rsidR="009F073B" w:rsidRPr="00AD2D29" w:rsidRDefault="003D27BD" w:rsidP="009F073B">
      <w:pPr>
        <w:rPr>
          <w:iCs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=11001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00000</m:t>
          </m:r>
        </m:oMath>
      </m:oMathPara>
    </w:p>
    <w:p w14:paraId="7C3F3F6B" w14:textId="77777777" w:rsidR="009F073B" w:rsidRDefault="009F073B" w:rsidP="009F073B">
      <w:pPr>
        <w:rPr>
          <w:iCs/>
        </w:rPr>
      </w:pPr>
      <w:r>
        <w:rPr>
          <w:iCs/>
        </w:rPr>
        <w:t>Отсюда значения символов синдрома будут:</w:t>
      </w:r>
    </w:p>
    <w:p w14:paraId="2170E7CE" w14:textId="1F773D0E" w:rsidR="009F073B" w:rsidRPr="009F073B" w:rsidRDefault="003D27BD" w:rsidP="009F073B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0=0</m:t>
        </m:r>
      </m:oMath>
      <w:r w:rsidR="009F073B" w:rsidRPr="009F073B">
        <w:t xml:space="preserve"> </w:t>
      </w:r>
    </w:p>
    <w:p w14:paraId="03798E1A" w14:textId="715D5813" w:rsidR="009F073B" w:rsidRPr="009F073B" w:rsidRDefault="003D27BD" w:rsidP="009F073B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0=1</m:t>
        </m:r>
      </m:oMath>
      <w:r w:rsidR="009F073B" w:rsidRPr="009F073B">
        <w:t xml:space="preserve"> </w:t>
      </w:r>
    </w:p>
    <w:p w14:paraId="694D1AC3" w14:textId="447895B8" w:rsidR="009F073B" w:rsidRDefault="003D27BD" w:rsidP="009F073B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7</m:t>
            </m:r>
          </m:sub>
        </m:sSub>
        <m:r>
          <w:rPr>
            <w:rFonts w:ascii="Cambria Math" w:hAnsi="Cambria Math"/>
            <w:lang w:val="en-US"/>
          </w:rPr>
          <m:t>=0⨁1⨁0</m:t>
        </m:r>
        <m:nary>
          <m:naryPr>
            <m:chr m:val="⨁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0</m:t>
            </m:r>
          </m:e>
        </m:nary>
        <m:r>
          <w:rPr>
            <w:rFonts w:ascii="Cambria Math" w:hAnsi="Cambria Math"/>
            <w:lang w:val="en-US"/>
          </w:rPr>
          <m:t>=1</m:t>
        </m:r>
      </m:oMath>
      <w:r w:rsidR="009F073B">
        <w:rPr>
          <w:lang w:val="en-US"/>
        </w:rPr>
        <w:t xml:space="preserve"> </w:t>
      </w:r>
    </w:p>
    <w:p w14:paraId="4E08A832" w14:textId="3151BCC3" w:rsidR="009F073B" w:rsidRPr="009F073B" w:rsidRDefault="003D27BD" w:rsidP="009F073B">
      <w:pPr>
        <w:ind w:firstLine="708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</m:oMath>
      <w:r w:rsidR="009F073B" w:rsidRPr="009F073B">
        <w:t>=1</w:t>
      </w:r>
    </w:p>
    <w:p w14:paraId="3D295B95" w14:textId="77777777" w:rsidR="009F073B" w:rsidRDefault="009F073B" w:rsidP="009F073B">
      <w:r>
        <w:t>Согласно алгоритму декодирования кода Хэмминга, полученный вектор-синдром</w:t>
      </w:r>
    </w:p>
    <w:p w14:paraId="76AB3FAA" w14:textId="79D20991" w:rsidR="009F073B" w:rsidRPr="00F3251A" w:rsidRDefault="009F073B" w:rsidP="009F073B">
      <w:pPr>
        <w:rPr>
          <w:i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</w:rPr>
                <m:t>110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2B6431D" w14:textId="41D05D80" w:rsidR="009F073B" w:rsidRDefault="009F073B" w:rsidP="009F073B">
      <w:pPr>
        <w:rPr>
          <w:iCs/>
        </w:rPr>
      </w:pPr>
      <w:r>
        <w:rPr>
          <w:iCs/>
        </w:rPr>
        <w:t xml:space="preserve">Указывает на </w:t>
      </w:r>
      <w:r w:rsidR="00F3251A">
        <w:rPr>
          <w:iCs/>
        </w:rPr>
        <w:t xml:space="preserve">ошибку в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0110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6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iCs/>
        </w:rPr>
        <w:t xml:space="preserve"> позици</w:t>
      </w:r>
      <w:r w:rsidR="00F3251A">
        <w:rPr>
          <w:iCs/>
        </w:rPr>
        <w:t>и</w:t>
      </w:r>
      <w:r>
        <w:rPr>
          <w:iCs/>
        </w:rPr>
        <w:t xml:space="preserve"> в кодовом слове, </w:t>
      </w:r>
      <w:r w:rsidR="00F3251A">
        <w:rPr>
          <w:iCs/>
        </w:rPr>
        <w:t>что и требовалось проверить.</w:t>
      </w:r>
    </w:p>
    <w:p w14:paraId="556FCFD4" w14:textId="77777777" w:rsidR="00E018C5" w:rsidRDefault="00E018C5" w:rsidP="009F073B">
      <w:pPr>
        <w:rPr>
          <w:iCs/>
        </w:rPr>
      </w:pPr>
    </w:p>
    <w:p w14:paraId="5CB82197" w14:textId="612AC374" w:rsidR="00E018C5" w:rsidRDefault="00E018C5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40992E7B" w14:textId="0E957655" w:rsidR="009F073B" w:rsidRDefault="00E018C5" w:rsidP="00E018C5">
      <w:pPr>
        <w:pStyle w:val="2"/>
      </w:pPr>
      <w:bookmarkStart w:id="5" w:name="_Toc181652822"/>
      <w:r>
        <w:lastRenderedPageBreak/>
        <w:t>Кодовое слово № 3</w:t>
      </w:r>
      <w:bookmarkEnd w:id="5"/>
    </w:p>
    <w:p w14:paraId="115D5D35" w14:textId="77777777" w:rsidR="00E018C5" w:rsidRDefault="00E018C5" w:rsidP="00E018C5">
      <w:r>
        <w:t>Пусть требуется получить кодовое слово Хэмминга для двоичного кодового слова</w:t>
      </w:r>
    </w:p>
    <w:p w14:paraId="45CD80B0" w14:textId="176C1637" w:rsidR="00E018C5" w:rsidRPr="00232080" w:rsidRDefault="003D27BD" w:rsidP="001B428C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0100010</m:t>
          </m:r>
        </m:oMath>
      </m:oMathPara>
    </w:p>
    <w:p w14:paraId="77CEAFE2" w14:textId="77777777" w:rsidR="00E018C5" w:rsidRDefault="00E018C5" w:rsidP="00E018C5">
      <w:r>
        <w:t xml:space="preserve">Рассматриваемое кодовое слово содержит 7 информационных символов, т. е. </w:t>
      </w:r>
      <m:oMath>
        <m:r>
          <w:rPr>
            <w:rFonts w:ascii="Cambria Math" w:hAnsi="Cambria Math"/>
          </w:rPr>
          <m:t>m=7.</m:t>
        </m:r>
      </m:oMath>
      <w:r>
        <w:t xml:space="preserve"> Число проверочных символов определяется из условия:</w:t>
      </w:r>
    </w:p>
    <w:p w14:paraId="4F3E6A09" w14:textId="77777777" w:rsidR="00E018C5" w:rsidRPr="006E73D4" w:rsidRDefault="003D27BD" w:rsidP="00E018C5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lang w:val="en-US"/>
            </w:rPr>
            <m:t>&gt;m+k+1</m:t>
          </m:r>
        </m:oMath>
      </m:oMathPara>
    </w:p>
    <w:p w14:paraId="2876BBB4" w14:textId="77777777" w:rsidR="00E018C5" w:rsidRPr="009F073B" w:rsidRDefault="00E018C5" w:rsidP="00E018C5">
      <w:pPr>
        <w:rPr>
          <w:iCs/>
        </w:rPr>
      </w:pPr>
      <w:r>
        <w:rPr>
          <w:iCs/>
        </w:rPr>
        <w:t xml:space="preserve">При этом, минимальное проверочное число проверочных символов </w:t>
      </w:r>
      <m:oMath>
        <m:r>
          <w:rPr>
            <w:rFonts w:ascii="Cambria Math" w:hAnsi="Cambria Math"/>
          </w:rPr>
          <m:t>k</m:t>
        </m:r>
      </m:oMath>
      <w:r>
        <w:rPr>
          <w:iCs/>
        </w:rPr>
        <w:t xml:space="preserve">, при котором выполняется данное условие, будет </w:t>
      </w:r>
      <m:oMath>
        <m:r>
          <w:rPr>
            <w:rFonts w:ascii="Cambria Math" w:hAnsi="Cambria Math"/>
          </w:rPr>
          <m:t>k=4</m:t>
        </m:r>
      </m:oMath>
      <w:r>
        <w:rPr>
          <w:iCs/>
        </w:rPr>
        <w:t xml:space="preserve">, так как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=16&gt;7+4+1=11</m:t>
        </m:r>
      </m:oMath>
      <w:r w:rsidRPr="002125C0">
        <w:rPr>
          <w:iCs/>
        </w:rPr>
        <w:t>.</w:t>
      </w:r>
    </w:p>
    <w:p w14:paraId="6E0BB976" w14:textId="77777777" w:rsidR="00E018C5" w:rsidRDefault="00E018C5" w:rsidP="00E018C5">
      <w:r>
        <w:rPr>
          <w:iCs/>
        </w:rPr>
        <w:t xml:space="preserve">Следовательно, кодовое слово Хэмминга для слова </w:t>
      </w:r>
      <w:r w:rsidRPr="005032A9">
        <w:rPr>
          <w:rFonts w:ascii="Cambria Math" w:hAnsi="Cambria Math"/>
          <w:i/>
        </w:rPr>
        <w:br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=0011110</m:t>
        </m:r>
      </m:oMath>
      <w:r>
        <w:rPr>
          <w:rFonts w:ascii="Cambria Math" w:hAnsi="Cambria Math"/>
          <w:i/>
          <w:iCs/>
        </w:rPr>
        <w:t xml:space="preserve"> </w:t>
      </w:r>
      <w:r w:rsidRPr="002D261A">
        <w:rPr>
          <w:rFonts w:ascii="Cambria Math" w:hAnsi="Cambria Math"/>
        </w:rPr>
        <w:t>будет содержать</w:t>
      </w:r>
      <w:r w:rsidRPr="00732C38">
        <w:t xml:space="preserve"> 11 </w:t>
      </w:r>
      <w:r>
        <w:t xml:space="preserve">символов, т.е. </w:t>
      </w:r>
      <m:oMath>
        <m:r>
          <w:rPr>
            <w:rFonts w:ascii="Cambria Math" w:hAnsi="Cambria Math"/>
          </w:rPr>
          <m:t>n=11.</m:t>
        </m:r>
      </m:oMath>
      <w:r>
        <w:t xml:space="preserve"> При этом, проверочными символами будут 1, 2, 4, 8, а информационными символами соответственно будут 3, 5, 6, 7, 9, 10, 11.</w:t>
      </w:r>
    </w:p>
    <w:p w14:paraId="52D6D23C" w14:textId="77777777" w:rsidR="00E018C5" w:rsidRDefault="00E018C5" w:rsidP="00E018C5">
      <w:r>
        <w:t xml:space="preserve">Пронумеруем и запишем значения информационных символов. 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26"/>
        <w:gridCol w:w="926"/>
        <w:gridCol w:w="926"/>
        <w:gridCol w:w="927"/>
        <w:gridCol w:w="927"/>
        <w:gridCol w:w="927"/>
        <w:gridCol w:w="927"/>
        <w:gridCol w:w="927"/>
        <w:gridCol w:w="927"/>
        <w:gridCol w:w="927"/>
        <w:gridCol w:w="927"/>
      </w:tblGrid>
      <w:tr w:rsidR="00E018C5" w14:paraId="20055B8A" w14:textId="77777777" w:rsidTr="0051293B">
        <w:tc>
          <w:tcPr>
            <w:tcW w:w="926" w:type="dxa"/>
            <w:vAlign w:val="center"/>
          </w:tcPr>
          <w:p w14:paraId="164C3711" w14:textId="77777777" w:rsidR="00E018C5" w:rsidRPr="00AD1DA1" w:rsidRDefault="003D27BD" w:rsidP="0051293B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6" w:type="dxa"/>
            <w:vAlign w:val="center"/>
          </w:tcPr>
          <w:p w14:paraId="04E956E7" w14:textId="77777777" w:rsidR="00E018C5" w:rsidRPr="00AD1DA1" w:rsidRDefault="003D27BD" w:rsidP="0051293B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6" w:type="dxa"/>
            <w:vAlign w:val="center"/>
          </w:tcPr>
          <w:p w14:paraId="06B79996" w14:textId="77777777" w:rsidR="00E018C5" w:rsidRDefault="003D27BD" w:rsidP="0051293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4C8BD5C6" w14:textId="77777777" w:rsidR="00E018C5" w:rsidRDefault="003D27BD" w:rsidP="0051293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2B94F54E" w14:textId="77777777" w:rsidR="00E018C5" w:rsidRDefault="003D27BD" w:rsidP="0051293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0C938C27" w14:textId="77777777" w:rsidR="00E018C5" w:rsidRDefault="003D27BD" w:rsidP="0051293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13746D57" w14:textId="77777777" w:rsidR="00E018C5" w:rsidRDefault="003D27BD" w:rsidP="0051293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74936CC8" w14:textId="77777777" w:rsidR="00E018C5" w:rsidRDefault="003D27BD" w:rsidP="0051293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56C12E1D" w14:textId="77777777" w:rsidR="00E018C5" w:rsidRDefault="003D27BD" w:rsidP="0051293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4C12F94F" w14:textId="77777777" w:rsidR="00E018C5" w:rsidRDefault="003D27BD" w:rsidP="0051293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0EF31F53" w14:textId="77777777" w:rsidR="00E018C5" w:rsidRDefault="003D27BD" w:rsidP="0051293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</w:tr>
      <w:tr w:rsidR="00E018C5" w14:paraId="6697BFCA" w14:textId="77777777" w:rsidTr="0051293B">
        <w:tc>
          <w:tcPr>
            <w:tcW w:w="926" w:type="dxa"/>
            <w:vAlign w:val="center"/>
          </w:tcPr>
          <w:p w14:paraId="0895934E" w14:textId="77777777" w:rsidR="00E018C5" w:rsidRPr="00847329" w:rsidRDefault="003D27BD" w:rsidP="0051293B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6" w:type="dxa"/>
            <w:vAlign w:val="center"/>
          </w:tcPr>
          <w:p w14:paraId="6D40C677" w14:textId="77777777" w:rsidR="00E018C5" w:rsidRPr="00847329" w:rsidRDefault="003D27BD" w:rsidP="0051293B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6" w:type="dxa"/>
            <w:vAlign w:val="center"/>
          </w:tcPr>
          <w:p w14:paraId="690AA6BC" w14:textId="77777777" w:rsidR="00E018C5" w:rsidRDefault="003D27BD" w:rsidP="0051293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58AB5C87" w14:textId="77777777" w:rsidR="00E018C5" w:rsidRPr="00847329" w:rsidRDefault="003D27BD" w:rsidP="0051293B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410985E7" w14:textId="77777777" w:rsidR="00E018C5" w:rsidRPr="00847329" w:rsidRDefault="003D27BD" w:rsidP="0051293B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2562C71C" w14:textId="77777777" w:rsidR="00E018C5" w:rsidRDefault="003D27BD" w:rsidP="0051293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597D4EFE" w14:textId="77777777" w:rsidR="00E018C5" w:rsidRDefault="003D27BD" w:rsidP="0051293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374C4D9A" w14:textId="77777777" w:rsidR="00E018C5" w:rsidRPr="00847329" w:rsidRDefault="003D27BD" w:rsidP="0051293B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0549D2EF" w14:textId="77777777" w:rsidR="00E018C5" w:rsidRPr="00847329" w:rsidRDefault="003D27BD" w:rsidP="0051293B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7C2DC0F6" w14:textId="77777777" w:rsidR="00E018C5" w:rsidRPr="00847329" w:rsidRDefault="003D27BD" w:rsidP="0051293B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025088AB" w14:textId="77777777" w:rsidR="00E018C5" w:rsidRDefault="003D27BD" w:rsidP="0051293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</w:tr>
      <w:tr w:rsidR="00E018C5" w14:paraId="07DBECF7" w14:textId="77777777" w:rsidTr="0051293B">
        <w:tc>
          <w:tcPr>
            <w:tcW w:w="926" w:type="dxa"/>
            <w:vAlign w:val="center"/>
          </w:tcPr>
          <w:p w14:paraId="66A5A703" w14:textId="2DBE80C1" w:rsidR="00E018C5" w:rsidRPr="002C73AF" w:rsidRDefault="005777AB" w:rsidP="0051293B">
            <w:pPr>
              <w:ind w:firstLine="0"/>
              <w:jc w:val="center"/>
            </w:pPr>
            <w:r>
              <w:t>1</w:t>
            </w:r>
          </w:p>
        </w:tc>
        <w:tc>
          <w:tcPr>
            <w:tcW w:w="926" w:type="dxa"/>
            <w:vAlign w:val="center"/>
          </w:tcPr>
          <w:p w14:paraId="7C050DE1" w14:textId="005E3193" w:rsidR="00E018C5" w:rsidRPr="002C73AF" w:rsidRDefault="005777AB" w:rsidP="0051293B">
            <w:pPr>
              <w:ind w:firstLine="0"/>
              <w:jc w:val="center"/>
            </w:pPr>
            <w:r>
              <w:t>1</w:t>
            </w:r>
          </w:p>
        </w:tc>
        <w:tc>
          <w:tcPr>
            <w:tcW w:w="926" w:type="dxa"/>
            <w:vAlign w:val="center"/>
          </w:tcPr>
          <w:p w14:paraId="68F2713D" w14:textId="77777777" w:rsidR="00E018C5" w:rsidRPr="00EE15B0" w:rsidRDefault="00E018C5" w:rsidP="005129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7" w:type="dxa"/>
            <w:vAlign w:val="center"/>
          </w:tcPr>
          <w:p w14:paraId="37EF1EC8" w14:textId="38A0967D" w:rsidR="00E018C5" w:rsidRPr="002C73AF" w:rsidRDefault="005777AB" w:rsidP="0051293B">
            <w:pPr>
              <w:ind w:firstLine="0"/>
              <w:jc w:val="center"/>
            </w:pPr>
            <w:r>
              <w:t>1</w:t>
            </w:r>
          </w:p>
        </w:tc>
        <w:tc>
          <w:tcPr>
            <w:tcW w:w="927" w:type="dxa"/>
            <w:vAlign w:val="center"/>
          </w:tcPr>
          <w:p w14:paraId="6B7CAE87" w14:textId="77777777" w:rsidR="00E018C5" w:rsidRPr="002C73AF" w:rsidRDefault="00E018C5" w:rsidP="0051293B">
            <w:pPr>
              <w:ind w:firstLine="0"/>
              <w:jc w:val="center"/>
            </w:pPr>
            <w:r>
              <w:t>1</w:t>
            </w:r>
          </w:p>
        </w:tc>
        <w:tc>
          <w:tcPr>
            <w:tcW w:w="927" w:type="dxa"/>
            <w:vAlign w:val="center"/>
          </w:tcPr>
          <w:p w14:paraId="29406303" w14:textId="35F43CD6" w:rsidR="00E018C5" w:rsidRPr="005777AB" w:rsidRDefault="005777AB" w:rsidP="0051293B">
            <w:pPr>
              <w:ind w:firstLine="0"/>
              <w:jc w:val="center"/>
            </w:pPr>
            <w:r>
              <w:t>0</w:t>
            </w:r>
          </w:p>
        </w:tc>
        <w:tc>
          <w:tcPr>
            <w:tcW w:w="927" w:type="dxa"/>
            <w:vAlign w:val="center"/>
          </w:tcPr>
          <w:p w14:paraId="26232835" w14:textId="77777777" w:rsidR="00E018C5" w:rsidRPr="002C73AF" w:rsidRDefault="00E018C5" w:rsidP="0051293B">
            <w:pPr>
              <w:ind w:firstLine="0"/>
              <w:jc w:val="center"/>
            </w:pPr>
            <w:r>
              <w:t>0</w:t>
            </w:r>
          </w:p>
        </w:tc>
        <w:tc>
          <w:tcPr>
            <w:tcW w:w="927" w:type="dxa"/>
            <w:vAlign w:val="center"/>
          </w:tcPr>
          <w:p w14:paraId="2DCA42FC" w14:textId="03BA1B32" w:rsidR="00E018C5" w:rsidRPr="002C73AF" w:rsidRDefault="005777AB" w:rsidP="0051293B">
            <w:pPr>
              <w:ind w:firstLine="0"/>
              <w:jc w:val="center"/>
            </w:pPr>
            <w:r>
              <w:t>1</w:t>
            </w:r>
          </w:p>
        </w:tc>
        <w:tc>
          <w:tcPr>
            <w:tcW w:w="927" w:type="dxa"/>
            <w:vAlign w:val="center"/>
          </w:tcPr>
          <w:p w14:paraId="43788D32" w14:textId="77777777" w:rsidR="00E018C5" w:rsidRPr="002C73AF" w:rsidRDefault="00E018C5" w:rsidP="0051293B">
            <w:pPr>
              <w:ind w:firstLine="0"/>
              <w:jc w:val="center"/>
            </w:pPr>
            <w:r>
              <w:t>0</w:t>
            </w:r>
          </w:p>
        </w:tc>
        <w:tc>
          <w:tcPr>
            <w:tcW w:w="927" w:type="dxa"/>
            <w:vAlign w:val="center"/>
          </w:tcPr>
          <w:p w14:paraId="02CD943B" w14:textId="12FEA7FD" w:rsidR="00E018C5" w:rsidRPr="002C73AF" w:rsidRDefault="005777AB" w:rsidP="0051293B">
            <w:pPr>
              <w:ind w:firstLine="0"/>
              <w:jc w:val="center"/>
            </w:pPr>
            <w:r>
              <w:t>1</w:t>
            </w:r>
          </w:p>
        </w:tc>
        <w:tc>
          <w:tcPr>
            <w:tcW w:w="927" w:type="dxa"/>
            <w:vAlign w:val="center"/>
          </w:tcPr>
          <w:p w14:paraId="23BC3F7A" w14:textId="77777777" w:rsidR="00E018C5" w:rsidRPr="00EE15B0" w:rsidRDefault="00E018C5" w:rsidP="0051293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B1E6858" w14:textId="77777777" w:rsidR="00E018C5" w:rsidRDefault="00E018C5" w:rsidP="00E018C5"/>
    <w:p w14:paraId="7895BCAD" w14:textId="77777777" w:rsidR="00E018C5" w:rsidRDefault="00E018C5" w:rsidP="00E018C5">
      <w:pPr>
        <w:rPr>
          <w:lang w:val="en-US"/>
        </w:rPr>
      </w:pPr>
      <w:r>
        <w:t xml:space="preserve">Определим значения проверочных символов. </w:t>
      </w:r>
    </w:p>
    <w:p w14:paraId="23742858" w14:textId="77777777" w:rsidR="00E018C5" w:rsidRDefault="00E018C5" w:rsidP="00E018C5">
      <w:r>
        <w:t xml:space="preserve">Значение символа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определяется из условия:</w:t>
      </w:r>
    </w:p>
    <w:p w14:paraId="3A3C763C" w14:textId="77777777" w:rsidR="00E018C5" w:rsidRPr="009F073B" w:rsidRDefault="003D27BD" w:rsidP="00E018C5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=0</m:t>
        </m:r>
      </m:oMath>
      <w:r w:rsidR="00E018C5" w:rsidRPr="009F073B">
        <w:t xml:space="preserve"> </w:t>
      </w:r>
    </w:p>
    <w:p w14:paraId="3C90B377" w14:textId="77777777" w:rsidR="00E018C5" w:rsidRPr="00784CE1" w:rsidRDefault="003D27BD" w:rsidP="00E018C5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 xml:space="preserve">1=0 </m:t>
        </m:r>
      </m:oMath>
      <w:r w:rsidR="00E018C5" w:rsidRPr="00784CE1">
        <w:t xml:space="preserve"> </w:t>
      </w:r>
    </w:p>
    <w:p w14:paraId="1641A3A4" w14:textId="77777777" w:rsidR="00E018C5" w:rsidRPr="009F073B" w:rsidRDefault="00E018C5" w:rsidP="00E018C5">
      <w:r>
        <w:t xml:space="preserve">Отсюда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</w:p>
    <w:p w14:paraId="6F2F8206" w14:textId="77777777" w:rsidR="00E018C5" w:rsidRDefault="00E018C5" w:rsidP="00E018C5">
      <w:r>
        <w:t xml:space="preserve">Значение символа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определяется из условия:</w:t>
      </w:r>
    </w:p>
    <w:p w14:paraId="0C9C09E8" w14:textId="77777777" w:rsidR="00E018C5" w:rsidRPr="0093508E" w:rsidRDefault="003D27BD" w:rsidP="00E018C5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=0</m:t>
        </m:r>
      </m:oMath>
      <w:r w:rsidR="00E018C5" w:rsidRPr="0093508E">
        <w:t xml:space="preserve"> </w:t>
      </w:r>
    </w:p>
    <w:p w14:paraId="5934C825" w14:textId="2B167580" w:rsidR="00E018C5" w:rsidRPr="00784CE1" w:rsidRDefault="003D27BD" w:rsidP="00E018C5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 xml:space="preserve">1=0 </m:t>
        </m:r>
      </m:oMath>
      <w:r w:rsidR="00E018C5" w:rsidRPr="00784CE1">
        <w:t xml:space="preserve"> </w:t>
      </w:r>
    </w:p>
    <w:p w14:paraId="58EF1C7D" w14:textId="77777777" w:rsidR="00E018C5" w:rsidRPr="009F073B" w:rsidRDefault="00E018C5" w:rsidP="00E018C5">
      <w:r>
        <w:t xml:space="preserve">Отсюда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</w:p>
    <w:p w14:paraId="6824DA93" w14:textId="77777777" w:rsidR="00E018C5" w:rsidRDefault="00E018C5" w:rsidP="00E018C5">
      <w:r>
        <w:t xml:space="preserve">Значение символа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определяется из условия:</w:t>
      </w:r>
    </w:p>
    <w:p w14:paraId="68E21A35" w14:textId="77777777" w:rsidR="00E018C5" w:rsidRPr="0093508E" w:rsidRDefault="003D27BD" w:rsidP="00E018C5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=0</m:t>
        </m:r>
      </m:oMath>
      <w:r w:rsidR="00E018C5" w:rsidRPr="0093508E">
        <w:t xml:space="preserve"> </w:t>
      </w:r>
    </w:p>
    <w:p w14:paraId="4514572B" w14:textId="0B1E194F" w:rsidR="00E018C5" w:rsidRPr="00784CE1" w:rsidRDefault="003D27BD" w:rsidP="00E018C5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 xml:space="preserve">1=0 </m:t>
        </m:r>
      </m:oMath>
      <w:r w:rsidR="00E018C5" w:rsidRPr="00784CE1">
        <w:t xml:space="preserve"> </w:t>
      </w:r>
    </w:p>
    <w:p w14:paraId="3860E663" w14:textId="2FB8E83B" w:rsidR="00E018C5" w:rsidRPr="009F073B" w:rsidRDefault="00E018C5" w:rsidP="00E018C5">
      <w:r>
        <w:t xml:space="preserve">Отсюда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</m:t>
        </m:r>
      </m:oMath>
    </w:p>
    <w:p w14:paraId="78732EAA" w14:textId="77777777" w:rsidR="00E018C5" w:rsidRDefault="00E018C5" w:rsidP="00E018C5">
      <w:r>
        <w:t xml:space="preserve">Значение символа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определяется из условия:</w:t>
      </w:r>
    </w:p>
    <w:p w14:paraId="75D233A1" w14:textId="77777777" w:rsidR="00E018C5" w:rsidRPr="0093508E" w:rsidRDefault="003D27BD" w:rsidP="00E018C5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=0</m:t>
        </m:r>
      </m:oMath>
      <w:r w:rsidR="00E018C5" w:rsidRPr="0093508E">
        <w:t xml:space="preserve"> </w:t>
      </w:r>
    </w:p>
    <w:p w14:paraId="1C139BB4" w14:textId="75E08101" w:rsidR="00E018C5" w:rsidRPr="00784CE1" w:rsidRDefault="003D27BD" w:rsidP="00E018C5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 xml:space="preserve">1=0 </m:t>
        </m:r>
      </m:oMath>
      <w:r w:rsidR="00E018C5" w:rsidRPr="00784CE1">
        <w:t xml:space="preserve"> </w:t>
      </w:r>
    </w:p>
    <w:p w14:paraId="374917BE" w14:textId="6F1257C8" w:rsidR="00E018C5" w:rsidRPr="00124D4A" w:rsidRDefault="00E018C5" w:rsidP="00E018C5">
      <w:pPr>
        <w:rPr>
          <w:i/>
        </w:rPr>
      </w:pPr>
      <w:r>
        <w:t xml:space="preserve">Отсюда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=1</m:t>
        </m:r>
      </m:oMath>
    </w:p>
    <w:p w14:paraId="0A209537" w14:textId="77777777" w:rsidR="00E018C5" w:rsidRDefault="00E018C5" w:rsidP="00E018C5">
      <w:pPr>
        <w:rPr>
          <w:iCs/>
        </w:rPr>
      </w:pPr>
      <w:r>
        <w:rPr>
          <w:iCs/>
        </w:rPr>
        <w:t>В итоге кодовое слово Хэмминга для кодового слова</w:t>
      </w:r>
    </w:p>
    <w:p w14:paraId="1F091382" w14:textId="0A79A243" w:rsidR="00E018C5" w:rsidRPr="00FC0592" w:rsidRDefault="003D27BD" w:rsidP="00E018C5">
      <w:pPr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e>
          </m:acc>
          <m:r>
            <w:rPr>
              <w:rFonts w:ascii="Cambria Math" w:hAnsi="Cambria Math"/>
            </w:rPr>
            <m:t>=11011001010</m:t>
          </m:r>
        </m:oMath>
      </m:oMathPara>
    </w:p>
    <w:p w14:paraId="3A3E225E" w14:textId="5146DCE0" w:rsidR="00E018C5" w:rsidRDefault="00E018C5" w:rsidP="00E018C5">
      <w:r>
        <w:t xml:space="preserve">Проверим работу кода Хэмминга, заменив в полученном кодовом слове значение одного из символов, т.е. введём одиночную ошибку в кодовое слово Хэмминга. Например, заменим значение </w:t>
      </w:r>
      <w:r w:rsidR="00984376">
        <w:t>восьмого</w:t>
      </w:r>
      <w:r>
        <w:t xml:space="preserve"> символа слова 1 на 0. </w:t>
      </w:r>
    </w:p>
    <w:p w14:paraId="7CB93634" w14:textId="77777777" w:rsidR="00E018C5" w:rsidRDefault="00E018C5" w:rsidP="00E018C5">
      <w:r>
        <w:t>Получим:</w:t>
      </w:r>
    </w:p>
    <w:p w14:paraId="686162B9" w14:textId="009CD037" w:rsidR="00E018C5" w:rsidRPr="00AD2D29" w:rsidRDefault="003D27BD" w:rsidP="00E018C5">
      <w:pPr>
        <w:rPr>
          <w:iCs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=1101100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010</m:t>
          </m:r>
        </m:oMath>
      </m:oMathPara>
    </w:p>
    <w:p w14:paraId="7B153A88" w14:textId="77777777" w:rsidR="00E018C5" w:rsidRDefault="00E018C5" w:rsidP="00E018C5">
      <w:pPr>
        <w:rPr>
          <w:iCs/>
        </w:rPr>
      </w:pPr>
      <w:r>
        <w:rPr>
          <w:iCs/>
        </w:rPr>
        <w:t>Отсюда значения символов синдрома будут:</w:t>
      </w:r>
    </w:p>
    <w:p w14:paraId="78735FC0" w14:textId="77777777" w:rsidR="00E018C5" w:rsidRPr="009F073B" w:rsidRDefault="003D27BD" w:rsidP="00E018C5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0=0</m:t>
        </m:r>
      </m:oMath>
      <w:r w:rsidR="00E018C5" w:rsidRPr="009F073B">
        <w:t xml:space="preserve"> </w:t>
      </w:r>
    </w:p>
    <w:p w14:paraId="7D2D3BC3" w14:textId="55EC8930" w:rsidR="00E018C5" w:rsidRPr="009F073B" w:rsidRDefault="003D27BD" w:rsidP="00E018C5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0=0</m:t>
        </m:r>
      </m:oMath>
      <w:r w:rsidR="00E018C5" w:rsidRPr="009F073B">
        <w:t xml:space="preserve"> </w:t>
      </w:r>
    </w:p>
    <w:p w14:paraId="4B5AA126" w14:textId="26362D4A" w:rsidR="00E018C5" w:rsidRPr="00A6792C" w:rsidRDefault="003D27BD" w:rsidP="00E018C5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  <m:nary>
          <m:naryPr>
            <m:chr m:val="⨁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0</m:t>
            </m:r>
          </m:e>
        </m:nary>
        <m:r>
          <w:rPr>
            <w:rFonts w:ascii="Cambria Math" w:hAnsi="Cambria Math"/>
          </w:rPr>
          <m:t>=0</m:t>
        </m:r>
      </m:oMath>
      <w:r w:rsidR="00E018C5" w:rsidRPr="00A6792C">
        <w:t xml:space="preserve"> </w:t>
      </w:r>
    </w:p>
    <w:p w14:paraId="6EE50BA3" w14:textId="127F586B" w:rsidR="00E018C5" w:rsidRPr="009F073B" w:rsidRDefault="003D27BD" w:rsidP="00E018C5">
      <w:pPr>
        <w:ind w:firstLine="708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</w:rPr>
          <m:t>0</m:t>
        </m:r>
      </m:oMath>
      <w:r w:rsidR="00E018C5" w:rsidRPr="009F073B">
        <w:t>=1</w:t>
      </w:r>
    </w:p>
    <w:p w14:paraId="63FC6E70" w14:textId="77777777" w:rsidR="00E018C5" w:rsidRDefault="00E018C5" w:rsidP="00E018C5">
      <w:r>
        <w:t>Согласно алгоритму декодирования кода Хэмминга, полученный вектор-синдром</w:t>
      </w:r>
    </w:p>
    <w:p w14:paraId="6625B333" w14:textId="6AF6258C" w:rsidR="00E018C5" w:rsidRPr="00F3251A" w:rsidRDefault="00E018C5" w:rsidP="00E018C5">
      <w:pPr>
        <w:rPr>
          <w:i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000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180B2F0" w14:textId="246AF4B3" w:rsidR="00B117FD" w:rsidRDefault="00E018C5" w:rsidP="00B117FD">
      <w:pPr>
        <w:rPr>
          <w:iCs/>
        </w:rPr>
      </w:pPr>
      <w:r>
        <w:rPr>
          <w:iCs/>
        </w:rPr>
        <w:t xml:space="preserve">Указывает на ошибку в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1000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=8</m:t>
        </m:r>
      </m:oMath>
      <w:r>
        <w:rPr>
          <w:iCs/>
        </w:rPr>
        <w:t xml:space="preserve"> пози</w:t>
      </w:r>
      <w:r w:rsidR="00B626B7">
        <w:rPr>
          <w:iCs/>
        </w:rPr>
        <w:t>ции</w:t>
      </w:r>
      <w:r>
        <w:rPr>
          <w:iCs/>
        </w:rPr>
        <w:t xml:space="preserve"> в кодовом слове, что и требовалось проверить.</w:t>
      </w:r>
    </w:p>
    <w:p w14:paraId="363A3226" w14:textId="77777777" w:rsidR="00B117FD" w:rsidRDefault="00B117FD">
      <w:pPr>
        <w:widowControl/>
        <w:autoSpaceDE/>
        <w:autoSpaceDN/>
        <w:spacing w:after="160" w:line="259" w:lineRule="auto"/>
        <w:ind w:firstLine="0"/>
        <w:jc w:val="left"/>
        <w:rPr>
          <w:iCs/>
        </w:rPr>
      </w:pPr>
      <w:r>
        <w:rPr>
          <w:iCs/>
        </w:rPr>
        <w:br w:type="page"/>
      </w:r>
    </w:p>
    <w:p w14:paraId="4B4B578F" w14:textId="19AD1D2F" w:rsidR="00E018C5" w:rsidRDefault="00B117FD" w:rsidP="00B117FD">
      <w:pPr>
        <w:pStyle w:val="1"/>
      </w:pPr>
      <w:bookmarkStart w:id="6" w:name="_Toc181652823"/>
      <w:r>
        <w:lastRenderedPageBreak/>
        <w:t>Вывод:</w:t>
      </w:r>
      <w:bookmarkEnd w:id="6"/>
    </w:p>
    <w:p w14:paraId="7E79E87B" w14:textId="595F238F" w:rsidR="00B117FD" w:rsidRDefault="00B117FD" w:rsidP="00B117FD">
      <w:pPr>
        <w:rPr>
          <w:szCs w:val="28"/>
        </w:rPr>
      </w:pPr>
      <w:r>
        <w:t>В данной лабораторной работе был</w:t>
      </w:r>
      <w:r w:rsidR="00D43272">
        <w:t>о</w:t>
      </w:r>
      <w:r>
        <w:t xml:space="preserve"> </w:t>
      </w:r>
      <w:r w:rsidR="00D43272">
        <w:t xml:space="preserve">приобретено </w:t>
      </w:r>
      <w:r w:rsidRPr="00F74543">
        <w:rPr>
          <w:szCs w:val="28"/>
        </w:rPr>
        <w:t>умение строить код Хэмминга для обнаружения и исправления одиночных ошибок в кодовых словах</w:t>
      </w:r>
      <w:r w:rsidR="00D43272">
        <w:rPr>
          <w:szCs w:val="28"/>
        </w:rPr>
        <w:t xml:space="preserve">, а также на конкретных примерах были разобраны особенности алгоритма построения и исправления ошибок в кодах Хэмминга. </w:t>
      </w:r>
    </w:p>
    <w:p w14:paraId="4CEB9B40" w14:textId="24A3CAC8" w:rsidR="00B6363A" w:rsidRDefault="00D43272" w:rsidP="00B6363A">
      <w:pPr>
        <w:rPr>
          <w:szCs w:val="28"/>
        </w:rPr>
      </w:pPr>
      <w:r>
        <w:rPr>
          <w:szCs w:val="28"/>
        </w:rPr>
        <w:t xml:space="preserve">Было </w:t>
      </w:r>
      <w:r w:rsidR="00D420D8">
        <w:rPr>
          <w:szCs w:val="28"/>
        </w:rPr>
        <w:t xml:space="preserve">рассмотрено 3 примера, в одном из которых была выявлена ошибка обнаружения и исправления </w:t>
      </w:r>
      <w:r w:rsidR="00B24FD9">
        <w:rPr>
          <w:szCs w:val="28"/>
        </w:rPr>
        <w:t>неверной позиции кодового слова. В остальных случаях, алгоритм позволил верно определить и исправить ошибку, допущенную при передаче.</w:t>
      </w:r>
    </w:p>
    <w:p w14:paraId="3AA71E04" w14:textId="77777777" w:rsidR="00B6363A" w:rsidRDefault="00B6363A">
      <w:pPr>
        <w:widowControl/>
        <w:autoSpaceDE/>
        <w:autoSpaceDN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25FAE159" w14:textId="2125FA7C" w:rsidR="00B6363A" w:rsidRDefault="001201B3" w:rsidP="001201B3">
      <w:pPr>
        <w:pStyle w:val="1"/>
      </w:pPr>
      <w:bookmarkStart w:id="7" w:name="_Toc181652824"/>
      <w:r>
        <w:lastRenderedPageBreak/>
        <w:t>Контрольные вопросы:</w:t>
      </w:r>
      <w:bookmarkEnd w:id="7"/>
    </w:p>
    <w:p w14:paraId="3E417470" w14:textId="77777777" w:rsidR="0054438E" w:rsidRDefault="0054438E" w:rsidP="0054438E">
      <w:pPr>
        <w:pStyle w:val="2"/>
        <w:numPr>
          <w:ilvl w:val="0"/>
          <w:numId w:val="5"/>
        </w:numPr>
        <w:ind w:left="0" w:firstLine="709"/>
      </w:pPr>
      <w:r>
        <w:t xml:space="preserve">Какие коды называют систематическими? </w:t>
      </w:r>
    </w:p>
    <w:p w14:paraId="492FA64D" w14:textId="5E7EBA5D" w:rsidR="00CB0E4A" w:rsidRPr="00CB0E4A" w:rsidRDefault="00CB0E4A" w:rsidP="00CB0E4A">
      <w:r>
        <w:t>Систематические коды – блоковые корректирующие коды, в которых информационные и проверочные символы расположены по строго определённой системе и всегда занимают строго определённые места в кодовых словах.</w:t>
      </w:r>
    </w:p>
    <w:p w14:paraId="2A62B321" w14:textId="77777777" w:rsidR="0054438E" w:rsidRDefault="0054438E" w:rsidP="0054438E">
      <w:pPr>
        <w:pStyle w:val="2"/>
        <w:numPr>
          <w:ilvl w:val="0"/>
          <w:numId w:val="5"/>
        </w:numPr>
        <w:ind w:left="0" w:firstLine="709"/>
      </w:pPr>
      <w:r>
        <w:t>Сколько ошибок способен обнаруживать и исправлять код Хэмминга?</w:t>
      </w:r>
    </w:p>
    <w:p w14:paraId="37D17AF9" w14:textId="63BFF630" w:rsidR="001942F9" w:rsidRPr="001942F9" w:rsidRDefault="001A0E08" w:rsidP="001942F9">
      <w:pPr>
        <w:rPr>
          <w:rFonts w:eastAsiaTheme="minorHAnsi"/>
        </w:rPr>
      </w:pPr>
      <w:r>
        <w:rPr>
          <w:rFonts w:eastAsiaTheme="minorHAnsi"/>
        </w:rPr>
        <w:t>Код Хэмминга способен исправить одну и обнаружить 2 ошибки.</w:t>
      </w:r>
    </w:p>
    <w:p w14:paraId="073BD40C" w14:textId="77777777" w:rsidR="0054438E" w:rsidRDefault="0054438E" w:rsidP="0054438E">
      <w:pPr>
        <w:pStyle w:val="2"/>
        <w:numPr>
          <w:ilvl w:val="0"/>
          <w:numId w:val="5"/>
        </w:numPr>
        <w:ind w:left="0" w:firstLine="709"/>
      </w:pPr>
      <w:r>
        <w:t xml:space="preserve">По какому правилу определяют число проверочных символов в коде Хэмминга? </w:t>
      </w:r>
    </w:p>
    <w:p w14:paraId="3F2B3083" w14:textId="4C77825C" w:rsidR="00C03914" w:rsidRDefault="00C03914" w:rsidP="00C03914">
      <w:pPr>
        <w:rPr>
          <w:rFonts w:eastAsiaTheme="minorHAnsi"/>
        </w:rPr>
      </w:pPr>
      <w:r>
        <w:rPr>
          <w:rFonts w:eastAsiaTheme="minorHAnsi"/>
        </w:rPr>
        <w:t xml:space="preserve">Число проверочных символов </w:t>
      </w:r>
      <w:r>
        <w:rPr>
          <w:rFonts w:eastAsiaTheme="minorHAnsi"/>
          <w:lang w:val="en-US"/>
        </w:rPr>
        <w:t>k</w:t>
      </w:r>
      <w:r w:rsidRPr="00C03914">
        <w:rPr>
          <w:rFonts w:eastAsiaTheme="minorHAnsi"/>
        </w:rPr>
        <w:t xml:space="preserve"> </w:t>
      </w:r>
      <w:r>
        <w:rPr>
          <w:rFonts w:eastAsiaTheme="minorHAnsi"/>
        </w:rPr>
        <w:t>в коде определяют из неравенства:</w:t>
      </w:r>
    </w:p>
    <w:p w14:paraId="292CF761" w14:textId="31DD343C" w:rsidR="00C03914" w:rsidRPr="00C03914" w:rsidRDefault="003D27BD" w:rsidP="00C03914">
      <w:pPr>
        <w:rPr>
          <w:rFonts w:eastAsiaTheme="minorHAnsi"/>
        </w:rPr>
      </w:pPr>
      <m:oMathPara>
        <m:oMath>
          <m:sSup>
            <m:sSup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2</m:t>
              </m:r>
              <m:ctrlPr>
                <w:rPr>
                  <w:rFonts w:ascii="Cambria Math" w:eastAsiaTheme="minorHAnsi" w:hAnsi="Cambria Math"/>
                  <w:i/>
                </w:rPr>
              </m:ctrlPr>
            </m:e>
            <m:sup>
              <m:r>
                <w:rPr>
                  <w:rFonts w:ascii="Cambria Math" w:eastAsiaTheme="minorHAnsi" w:hAnsi="Cambria Math"/>
                  <w:lang w:val="en-US"/>
                </w:rPr>
                <m:t>l</m:t>
              </m:r>
            </m:sup>
          </m:sSup>
          <m:r>
            <w:rPr>
              <w:rFonts w:ascii="Cambria Math" w:eastAsiaTheme="minorHAnsi" w:hAnsi="Cambria Math"/>
              <w:lang w:val="en-US"/>
            </w:rPr>
            <m:t xml:space="preserve">&gt;k+m+1 </m:t>
          </m:r>
        </m:oMath>
      </m:oMathPara>
    </w:p>
    <w:p w14:paraId="7746AC62" w14:textId="77777777" w:rsidR="0054438E" w:rsidRPr="007F30F4" w:rsidRDefault="0054438E" w:rsidP="0054438E">
      <w:pPr>
        <w:pStyle w:val="2"/>
        <w:numPr>
          <w:ilvl w:val="0"/>
          <w:numId w:val="5"/>
        </w:numPr>
        <w:ind w:left="0" w:firstLine="709"/>
      </w:pPr>
      <w:r>
        <w:t xml:space="preserve">В каких местах располагаются проверочные символы в кодовых словах Хэмминга? </w:t>
      </w:r>
    </w:p>
    <w:p w14:paraId="4198CDE1" w14:textId="40418B08" w:rsidR="00EE5D9C" w:rsidRPr="00EE5D9C" w:rsidRDefault="00EE5D9C" w:rsidP="00EE5D9C">
      <w:pPr>
        <w:rPr>
          <w:rFonts w:eastAsiaTheme="minorHAnsi"/>
        </w:rPr>
      </w:pPr>
      <w:r>
        <w:rPr>
          <w:rFonts w:eastAsiaTheme="minorHAnsi"/>
        </w:rPr>
        <w:t>Проверочные символы располагаются на позициях, номера которых равны степени 2.</w:t>
      </w:r>
    </w:p>
    <w:p w14:paraId="1A0CA395" w14:textId="77777777" w:rsidR="0054438E" w:rsidRDefault="0054438E" w:rsidP="0054438E">
      <w:pPr>
        <w:pStyle w:val="2"/>
        <w:numPr>
          <w:ilvl w:val="0"/>
          <w:numId w:val="5"/>
        </w:numPr>
        <w:ind w:left="0" w:firstLine="709"/>
      </w:pPr>
      <w:r>
        <w:t xml:space="preserve">По какому правилу строятся уравнения для нахождения проверочных символов в коде Хэмминга? </w:t>
      </w:r>
    </w:p>
    <w:p w14:paraId="135456B7" w14:textId="22225970" w:rsidR="00EE5D9C" w:rsidRPr="00482C1B" w:rsidRDefault="00482C1B" w:rsidP="00EE5D9C">
      <w:pPr>
        <w:rPr>
          <w:rFonts w:eastAsiaTheme="minorHAnsi"/>
        </w:rPr>
      </w:pPr>
      <w:r>
        <w:rPr>
          <w:rFonts w:eastAsiaTheme="minorHAnsi"/>
        </w:rPr>
        <w:t xml:space="preserve">Для нахождения проверочных символов используют следующее правило: проверочных символ на позиции </w:t>
      </w:r>
      <w:r>
        <w:rPr>
          <w:rFonts w:eastAsiaTheme="minorHAnsi"/>
          <w:lang w:val="en-US"/>
        </w:rPr>
        <w:t>I</w:t>
      </w:r>
      <w:r w:rsidRPr="00482C1B">
        <w:rPr>
          <w:rFonts w:eastAsiaTheme="minorHAnsi"/>
        </w:rPr>
        <w:t xml:space="preserve"> </w:t>
      </w:r>
      <w:r>
        <w:rPr>
          <w:rFonts w:eastAsiaTheme="minorHAnsi"/>
        </w:rPr>
        <w:t xml:space="preserve"> равен сумме по модулю 2 символов</w:t>
      </w:r>
      <w:r w:rsidR="00120318">
        <w:rPr>
          <w:rFonts w:eastAsiaTheme="minorHAnsi"/>
        </w:rPr>
        <w:t xml:space="preserve"> на тех позициях, номера которых в двоичном представлении содержат 1 на </w:t>
      </w:r>
      <w:r w:rsidR="00996F46">
        <w:rPr>
          <w:rFonts w:eastAsiaTheme="minorHAnsi"/>
        </w:rPr>
        <w:t xml:space="preserve">позиции проверочного символа, согласно его порядку </w:t>
      </w:r>
      <w:r w:rsidR="00076D12">
        <w:rPr>
          <w:rFonts w:eastAsiaTheme="minorHAnsi"/>
        </w:rPr>
        <w:t xml:space="preserve">в коде. </w:t>
      </w:r>
    </w:p>
    <w:p w14:paraId="01E82FF1" w14:textId="77777777" w:rsidR="0054438E" w:rsidRDefault="0054438E" w:rsidP="0054438E">
      <w:pPr>
        <w:pStyle w:val="2"/>
        <w:numPr>
          <w:ilvl w:val="0"/>
          <w:numId w:val="5"/>
        </w:numPr>
        <w:ind w:left="0" w:firstLine="709"/>
      </w:pPr>
      <w:r>
        <w:t>Какую информацию при декодировании кода Хэмминга дает синдром?</w:t>
      </w:r>
    </w:p>
    <w:p w14:paraId="1B10EB43" w14:textId="19CEE529" w:rsidR="002E5CD3" w:rsidRPr="002E5CD3" w:rsidRDefault="002E5CD3" w:rsidP="002E5CD3">
      <w:pPr>
        <w:rPr>
          <w:rFonts w:eastAsiaTheme="minorHAnsi"/>
        </w:rPr>
      </w:pPr>
      <w:r>
        <w:rPr>
          <w:rFonts w:eastAsiaTheme="minorHAnsi"/>
        </w:rPr>
        <w:t xml:space="preserve">Синдром </w:t>
      </w:r>
      <w:r>
        <w:rPr>
          <w:rFonts w:eastAsiaTheme="minorHAnsi"/>
          <w:lang w:val="en-US"/>
        </w:rPr>
        <w:t>S</w:t>
      </w:r>
      <w:r>
        <w:rPr>
          <w:rFonts w:eastAsiaTheme="minorHAnsi"/>
        </w:rPr>
        <w:t xml:space="preserve"> является номером позиции кодового символа, </w:t>
      </w:r>
      <w:r w:rsidR="00200366">
        <w:rPr>
          <w:rFonts w:eastAsiaTheme="minorHAnsi"/>
        </w:rPr>
        <w:t>в котором допущена ошибка, в двоичном представлении.</w:t>
      </w:r>
    </w:p>
    <w:p w14:paraId="34A1E989" w14:textId="5957370F" w:rsidR="001201B3" w:rsidRDefault="0054438E" w:rsidP="0054438E">
      <w:pPr>
        <w:pStyle w:val="2"/>
        <w:numPr>
          <w:ilvl w:val="0"/>
          <w:numId w:val="5"/>
        </w:numPr>
        <w:ind w:left="0" w:firstLine="709"/>
      </w:pPr>
      <w:r>
        <w:t>Каким образом обеспечивается обнаружение двойных ошибок в кодовых словах Хэмминга?</w:t>
      </w:r>
    </w:p>
    <w:p w14:paraId="56516413" w14:textId="780F48D1" w:rsidR="00C14266" w:rsidRPr="00C14266" w:rsidRDefault="000F33CA" w:rsidP="00C14266">
      <w:r w:rsidRPr="000F33CA">
        <w:t>Для исправления одиночной и обнаружения двойной ошибки, кроме проверок по синдрому, следует проводить еще одну проверку на четность для каждого кодового слова Хэмминга. Чтобы осуществить такую проверку, следует в конце каждого кодового слова добавить проверочный символ таким образом, чтобы сумма единиц в полученном слове всегда была четной. Тогда в случае одной ошибки проверка по синдрому укажет номер ошибочного символа, а проверка на четность укажет наличие ошибки. Если проверка по синдрому укажет на наличие ошибки, а проверка на четность не фиксирует ошибку, то в кодовом слове присутствуют две ошибки.</w:t>
      </w:r>
    </w:p>
    <w:sectPr w:rsidR="00C14266" w:rsidRPr="00C14266" w:rsidSect="0086551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E5704E" w14:textId="77777777" w:rsidR="00B06344" w:rsidRDefault="00B06344" w:rsidP="00791B52">
      <w:r>
        <w:separator/>
      </w:r>
    </w:p>
  </w:endnote>
  <w:endnote w:type="continuationSeparator" w:id="0">
    <w:p w14:paraId="233B30F8" w14:textId="77777777" w:rsidR="00B06344" w:rsidRDefault="00B06344" w:rsidP="0079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9654358"/>
      <w:docPartObj>
        <w:docPartGallery w:val="Page Numbers (Bottom of Page)"/>
        <w:docPartUnique/>
      </w:docPartObj>
    </w:sdtPr>
    <w:sdtEndPr/>
    <w:sdtContent>
      <w:p w14:paraId="4089FDA1" w14:textId="77777777" w:rsidR="00347FEF" w:rsidRDefault="00347FE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D3CE93" w14:textId="77777777" w:rsidR="00791B52" w:rsidRDefault="00791B52" w:rsidP="00FA77FD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EA910" w14:textId="77777777" w:rsidR="00791B52" w:rsidRDefault="00791B52" w:rsidP="00791B52">
    <w:pPr>
      <w:pStyle w:val="a8"/>
      <w:ind w:firstLine="0"/>
      <w:jc w:val="center"/>
    </w:pPr>
    <w:proofErr w:type="spellStart"/>
    <w:r>
      <w:t>Ростов</w:t>
    </w:r>
    <w:proofErr w:type="spellEnd"/>
    <w:r>
      <w:t>-на-Дону</w:t>
    </w:r>
  </w:p>
  <w:p w14:paraId="24E8B4B0" w14:textId="77777777" w:rsidR="00791B52" w:rsidRDefault="00791B52" w:rsidP="00791B52">
    <w:pPr>
      <w:pStyle w:val="a8"/>
      <w:ind w:firstLine="0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66181" w14:textId="77777777" w:rsidR="00B06344" w:rsidRDefault="00B06344" w:rsidP="00791B52">
      <w:r>
        <w:separator/>
      </w:r>
    </w:p>
  </w:footnote>
  <w:footnote w:type="continuationSeparator" w:id="0">
    <w:p w14:paraId="1EEDF6ED" w14:textId="77777777" w:rsidR="00B06344" w:rsidRDefault="00B06344" w:rsidP="00791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CCCE1" w14:textId="77777777" w:rsidR="00791B52" w:rsidRDefault="00791B52" w:rsidP="00791B52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27A1E" w14:textId="77777777" w:rsidR="00791B52" w:rsidRDefault="00791B52" w:rsidP="00791B52">
    <w:pPr>
      <w:pStyle w:val="a6"/>
      <w:ind w:firstLine="0"/>
    </w:pPr>
    <w:r>
      <w:rPr>
        <w:noProof/>
      </w:rPr>
      <w:drawing>
        <wp:anchor distT="0" distB="0" distL="0" distR="0" simplePos="0" relativeHeight="251660288" behindDoc="0" locked="0" layoutInCell="1" allowOverlap="1" wp14:anchorId="1ACAF642" wp14:editId="7755F500">
          <wp:simplePos x="0" y="0"/>
          <wp:positionH relativeFrom="page">
            <wp:align>center</wp:align>
          </wp:positionH>
          <wp:positionV relativeFrom="paragraph">
            <wp:posOffset>-205740</wp:posOffset>
          </wp:positionV>
          <wp:extent cx="594995" cy="594995"/>
          <wp:effectExtent l="0" t="0" r="0" b="0"/>
          <wp:wrapTopAndBottom/>
          <wp:docPr id="1" name="image1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995" cy="594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2726E"/>
    <w:multiLevelType w:val="hybridMultilevel"/>
    <w:tmpl w:val="ABF212A0"/>
    <w:lvl w:ilvl="0" w:tplc="FDDA52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A1C21B5"/>
    <w:multiLevelType w:val="hybridMultilevel"/>
    <w:tmpl w:val="4AF02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4035B"/>
    <w:multiLevelType w:val="hybridMultilevel"/>
    <w:tmpl w:val="D5C695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1CF66F0"/>
    <w:multiLevelType w:val="hybridMultilevel"/>
    <w:tmpl w:val="ACEEAD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F7E4766"/>
    <w:multiLevelType w:val="hybridMultilevel"/>
    <w:tmpl w:val="18864EEA"/>
    <w:lvl w:ilvl="0" w:tplc="0F86F0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28513436">
    <w:abstractNumId w:val="1"/>
  </w:num>
  <w:num w:numId="2" w16cid:durableId="831137436">
    <w:abstractNumId w:val="0"/>
  </w:num>
  <w:num w:numId="3" w16cid:durableId="110130786">
    <w:abstractNumId w:val="2"/>
  </w:num>
  <w:num w:numId="4" w16cid:durableId="54470811">
    <w:abstractNumId w:val="4"/>
  </w:num>
  <w:num w:numId="5" w16cid:durableId="1948192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44"/>
    <w:rsid w:val="00006B99"/>
    <w:rsid w:val="00020393"/>
    <w:rsid w:val="00053F88"/>
    <w:rsid w:val="0005494C"/>
    <w:rsid w:val="000620BF"/>
    <w:rsid w:val="000621D2"/>
    <w:rsid w:val="00076D12"/>
    <w:rsid w:val="000B4F43"/>
    <w:rsid w:val="000E04C5"/>
    <w:rsid w:val="000F33CA"/>
    <w:rsid w:val="001201B3"/>
    <w:rsid w:val="00120318"/>
    <w:rsid w:val="00124D4A"/>
    <w:rsid w:val="00136042"/>
    <w:rsid w:val="00142FD7"/>
    <w:rsid w:val="001448B0"/>
    <w:rsid w:val="00182E06"/>
    <w:rsid w:val="001942F9"/>
    <w:rsid w:val="001A0E08"/>
    <w:rsid w:val="001B428C"/>
    <w:rsid w:val="001E7D8F"/>
    <w:rsid w:val="001F191A"/>
    <w:rsid w:val="00200366"/>
    <w:rsid w:val="002125C0"/>
    <w:rsid w:val="00232080"/>
    <w:rsid w:val="00242C6A"/>
    <w:rsid w:val="00252B8B"/>
    <w:rsid w:val="002557EA"/>
    <w:rsid w:val="002672AB"/>
    <w:rsid w:val="002C73AF"/>
    <w:rsid w:val="002D261A"/>
    <w:rsid w:val="002E5CD3"/>
    <w:rsid w:val="00304BAB"/>
    <w:rsid w:val="00330EC2"/>
    <w:rsid w:val="003337B3"/>
    <w:rsid w:val="003338DF"/>
    <w:rsid w:val="00346CA9"/>
    <w:rsid w:val="00347FEF"/>
    <w:rsid w:val="003665B1"/>
    <w:rsid w:val="003D27BD"/>
    <w:rsid w:val="00404E00"/>
    <w:rsid w:val="004052A2"/>
    <w:rsid w:val="00450F03"/>
    <w:rsid w:val="00461BD1"/>
    <w:rsid w:val="00462973"/>
    <w:rsid w:val="00482C1B"/>
    <w:rsid w:val="00496CF3"/>
    <w:rsid w:val="00497F2B"/>
    <w:rsid w:val="004C06DB"/>
    <w:rsid w:val="004D5CCF"/>
    <w:rsid w:val="004E18E7"/>
    <w:rsid w:val="005032A9"/>
    <w:rsid w:val="0054438E"/>
    <w:rsid w:val="00561D01"/>
    <w:rsid w:val="005777AB"/>
    <w:rsid w:val="0058399B"/>
    <w:rsid w:val="00585724"/>
    <w:rsid w:val="005B029C"/>
    <w:rsid w:val="005D0544"/>
    <w:rsid w:val="005E6040"/>
    <w:rsid w:val="00603D22"/>
    <w:rsid w:val="006222C3"/>
    <w:rsid w:val="006633E6"/>
    <w:rsid w:val="00664D9F"/>
    <w:rsid w:val="006D5BDE"/>
    <w:rsid w:val="006D5C33"/>
    <w:rsid w:val="006E73D4"/>
    <w:rsid w:val="006F0CE7"/>
    <w:rsid w:val="00705C82"/>
    <w:rsid w:val="00732C38"/>
    <w:rsid w:val="00751DAD"/>
    <w:rsid w:val="00784CE1"/>
    <w:rsid w:val="00791B52"/>
    <w:rsid w:val="007A5AC8"/>
    <w:rsid w:val="007B233A"/>
    <w:rsid w:val="007C6B1E"/>
    <w:rsid w:val="007D07A5"/>
    <w:rsid w:val="007E2DC3"/>
    <w:rsid w:val="007E5FB8"/>
    <w:rsid w:val="007F30F4"/>
    <w:rsid w:val="00821E95"/>
    <w:rsid w:val="00847329"/>
    <w:rsid w:val="00851B42"/>
    <w:rsid w:val="0086551E"/>
    <w:rsid w:val="00875158"/>
    <w:rsid w:val="008A4137"/>
    <w:rsid w:val="008C1A57"/>
    <w:rsid w:val="008E39CA"/>
    <w:rsid w:val="0093508E"/>
    <w:rsid w:val="00984376"/>
    <w:rsid w:val="00996F46"/>
    <w:rsid w:val="009A2C9A"/>
    <w:rsid w:val="009C4F83"/>
    <w:rsid w:val="009D2FC0"/>
    <w:rsid w:val="009D3625"/>
    <w:rsid w:val="009F073B"/>
    <w:rsid w:val="009F74C6"/>
    <w:rsid w:val="00A15515"/>
    <w:rsid w:val="00A53CE7"/>
    <w:rsid w:val="00A6792C"/>
    <w:rsid w:val="00A9653D"/>
    <w:rsid w:val="00AB716D"/>
    <w:rsid w:val="00AD1DA1"/>
    <w:rsid w:val="00AD2D29"/>
    <w:rsid w:val="00B06344"/>
    <w:rsid w:val="00B102D7"/>
    <w:rsid w:val="00B117FD"/>
    <w:rsid w:val="00B12440"/>
    <w:rsid w:val="00B21A4F"/>
    <w:rsid w:val="00B24FD9"/>
    <w:rsid w:val="00B41839"/>
    <w:rsid w:val="00B626B7"/>
    <w:rsid w:val="00B6363A"/>
    <w:rsid w:val="00B806BD"/>
    <w:rsid w:val="00B81D75"/>
    <w:rsid w:val="00B843A9"/>
    <w:rsid w:val="00BB7F5E"/>
    <w:rsid w:val="00C02B90"/>
    <w:rsid w:val="00C03914"/>
    <w:rsid w:val="00C14062"/>
    <w:rsid w:val="00C14266"/>
    <w:rsid w:val="00C23E12"/>
    <w:rsid w:val="00C67E6B"/>
    <w:rsid w:val="00C82CCD"/>
    <w:rsid w:val="00C95A5D"/>
    <w:rsid w:val="00CA7C18"/>
    <w:rsid w:val="00CB0E4A"/>
    <w:rsid w:val="00CC476A"/>
    <w:rsid w:val="00CD289E"/>
    <w:rsid w:val="00CD6CF0"/>
    <w:rsid w:val="00D13F41"/>
    <w:rsid w:val="00D420D8"/>
    <w:rsid w:val="00D43272"/>
    <w:rsid w:val="00D630DB"/>
    <w:rsid w:val="00D73C52"/>
    <w:rsid w:val="00D9782E"/>
    <w:rsid w:val="00DA2A92"/>
    <w:rsid w:val="00DE0F45"/>
    <w:rsid w:val="00DE3377"/>
    <w:rsid w:val="00E018C5"/>
    <w:rsid w:val="00E0645A"/>
    <w:rsid w:val="00E44722"/>
    <w:rsid w:val="00EB7944"/>
    <w:rsid w:val="00ED64F5"/>
    <w:rsid w:val="00EE15B0"/>
    <w:rsid w:val="00EE5D84"/>
    <w:rsid w:val="00EE5D9C"/>
    <w:rsid w:val="00EF1A66"/>
    <w:rsid w:val="00F04B0B"/>
    <w:rsid w:val="00F07B8F"/>
    <w:rsid w:val="00F2406F"/>
    <w:rsid w:val="00F3251A"/>
    <w:rsid w:val="00F6219F"/>
    <w:rsid w:val="00F62659"/>
    <w:rsid w:val="00F910A1"/>
    <w:rsid w:val="00FA23D3"/>
    <w:rsid w:val="00FA77FD"/>
    <w:rsid w:val="00FB05C4"/>
    <w:rsid w:val="00FC0592"/>
    <w:rsid w:val="00FE6813"/>
    <w:rsid w:val="00FF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6E6D9B"/>
  <w15:chartTrackingRefBased/>
  <w15:docId w15:val="{A4C07EFE-C00E-47FA-ACDF-45F64F25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51E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7944"/>
    <w:pPr>
      <w:outlineLvl w:val="0"/>
    </w:pPr>
    <w:rPr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5A5D"/>
    <w:pPr>
      <w:keepNext/>
      <w:keepLines/>
      <w:widowControl/>
      <w:autoSpaceDE/>
      <w:autoSpaceDN/>
      <w:spacing w:before="120" w:after="12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5A5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EB7944"/>
    <w:rPr>
      <w:rFonts w:ascii="Times New Roman" w:eastAsia="Times New Roman" w:hAnsi="Times New Roman" w:cs="Times New Roman"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791B52"/>
    <w:pPr>
      <w:ind w:left="113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791B52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791B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8">
    <w:name w:val="footer"/>
    <w:basedOn w:val="a"/>
    <w:link w:val="a9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EB7944"/>
    <w:pPr>
      <w:spacing w:before="240" w:line="259" w:lineRule="auto"/>
      <w:jc w:val="center"/>
      <w:outlineLvl w:val="9"/>
    </w:pPr>
    <w:rPr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557EA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2557EA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0E04C5"/>
    <w:pPr>
      <w:widowControl/>
      <w:autoSpaceDE/>
      <w:autoSpaceDN/>
      <w:spacing w:after="200" w:line="276" w:lineRule="auto"/>
      <w:ind w:left="720" w:firstLine="0"/>
      <w:contextualSpacing/>
      <w:jc w:val="left"/>
    </w:pPr>
    <w:rPr>
      <w:rFonts w:eastAsiaTheme="minorHAnsi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81D75"/>
    <w:pPr>
      <w:spacing w:after="100"/>
    </w:pPr>
  </w:style>
  <w:style w:type="paragraph" w:styleId="ad">
    <w:name w:val="caption"/>
    <w:basedOn w:val="a"/>
    <w:next w:val="a"/>
    <w:uiPriority w:val="35"/>
    <w:unhideWhenUsed/>
    <w:qFormat/>
    <w:rsid w:val="005B029C"/>
    <w:pPr>
      <w:spacing w:after="200"/>
    </w:pPr>
    <w:rPr>
      <w:iCs/>
      <w:szCs w:val="18"/>
    </w:rPr>
  </w:style>
  <w:style w:type="paragraph" w:styleId="ae">
    <w:name w:val="No Spacing"/>
    <w:uiPriority w:val="1"/>
    <w:qFormat/>
    <w:rsid w:val="00AB716D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character" w:styleId="af">
    <w:name w:val="Placeholder Text"/>
    <w:basedOn w:val="a0"/>
    <w:uiPriority w:val="99"/>
    <w:semiHidden/>
    <w:rsid w:val="004052A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y\OneDrive\Documents\&#1053;&#1072;&#1089;&#1090;&#1088;&#1072;&#1080;&#1074;&#1072;&#1077;&#1084;&#1099;&#1077;%20&#1096;&#1072;&#1073;&#1083;&#1086;&#1085;&#1099;%20Office\&#1051;&#1072;&#1073;&#1086;&#1088;&#1072;&#1090;&#1086;&#1088;&#1085;&#1072;&#1103;%20&#1088;&#1072;&#1073;&#1086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36E3A-620E-48BB-8C1B-EE559E336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работа.dotx</Template>
  <TotalTime>75</TotalTime>
  <Pages>11</Pages>
  <Words>1674</Words>
  <Characters>9546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 Якушевский</cp:lastModifiedBy>
  <cp:revision>110</cp:revision>
  <dcterms:created xsi:type="dcterms:W3CDTF">2024-11-04T18:39:00Z</dcterms:created>
  <dcterms:modified xsi:type="dcterms:W3CDTF">2024-11-12T14:03:00Z</dcterms:modified>
</cp:coreProperties>
</file>